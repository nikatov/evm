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469"/>
      </w:tblGrid>
      <w:tr w:rsidR="003716CE" w:rsidRPr="00030DFA" w:rsidTr="00CE0516">
        <w:tc>
          <w:tcPr>
            <w:tcW w:w="1384" w:type="dxa"/>
          </w:tcPr>
          <w:p w:rsidR="003716CE" w:rsidRPr="00030DFA" w:rsidRDefault="003716CE" w:rsidP="00CE0516">
            <w:pPr>
              <w:pStyle w:val="af7"/>
              <w:rPr>
                <w:rFonts w:eastAsia="Times New Roman"/>
                <w:lang w:eastAsia="en-US"/>
              </w:rPr>
            </w:pPr>
            <w:r w:rsidRPr="00030DFA">
              <w:rPr>
                <w:rFonts w:eastAsia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75AE063E" wp14:editId="30327FF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3716CE" w:rsidRPr="00030DFA" w:rsidRDefault="003716CE" w:rsidP="00CE0516">
            <w:pPr>
              <w:spacing w:line="240" w:lineRule="auto"/>
              <w:jc w:val="center"/>
              <w:rPr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b/>
                <w:color w:val="000000"/>
                <w:sz w:val="24"/>
                <w:szCs w:val="20"/>
                <w:lang w:eastAsia="en-US"/>
              </w:rPr>
              <w:t>Министерство образования и науки Российской Федерации</w:t>
            </w:r>
          </w:p>
          <w:p w:rsidR="003716CE" w:rsidRPr="00030DFA" w:rsidRDefault="003716CE" w:rsidP="00CE0516">
            <w:pPr>
              <w:spacing w:line="240" w:lineRule="auto"/>
              <w:jc w:val="center"/>
              <w:rPr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3716CE" w:rsidRPr="00030DFA" w:rsidRDefault="003716CE" w:rsidP="00CE0516">
            <w:pPr>
              <w:spacing w:line="240" w:lineRule="auto"/>
              <w:jc w:val="center"/>
              <w:rPr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3716CE" w:rsidRPr="00030DFA" w:rsidRDefault="003716CE" w:rsidP="00CE0516">
            <w:pPr>
              <w:spacing w:line="240" w:lineRule="auto"/>
              <w:ind w:right="-2"/>
              <w:jc w:val="center"/>
              <w:rPr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3716CE" w:rsidRPr="00030DFA" w:rsidRDefault="003716CE" w:rsidP="00CE0516">
            <w:pPr>
              <w:spacing w:line="240" w:lineRule="auto"/>
              <w:ind w:right="-2"/>
              <w:jc w:val="center"/>
              <w:rPr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3716CE" w:rsidRPr="00030DFA" w:rsidRDefault="003716CE" w:rsidP="00CE0516">
            <w:pPr>
              <w:spacing w:line="240" w:lineRule="auto"/>
              <w:jc w:val="center"/>
              <w:rPr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3716CE" w:rsidRPr="00030DFA" w:rsidRDefault="003716CE" w:rsidP="00CE0516">
            <w:pPr>
              <w:spacing w:line="240" w:lineRule="auto"/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3716CE" w:rsidRPr="00030DFA" w:rsidRDefault="003716CE" w:rsidP="003716CE">
      <w:pPr>
        <w:pBdr>
          <w:bottom w:val="thinThickSmallGap" w:sz="24" w:space="1" w:color="auto"/>
        </w:pBdr>
        <w:spacing w:line="240" w:lineRule="auto"/>
        <w:jc w:val="center"/>
        <w:rPr>
          <w:bCs/>
          <w:color w:val="000000"/>
          <w:sz w:val="12"/>
          <w:szCs w:val="28"/>
          <w:lang w:eastAsia="en-US"/>
        </w:rPr>
      </w:pPr>
    </w:p>
    <w:p w:rsidR="003716CE" w:rsidRPr="00030DFA" w:rsidRDefault="003716CE" w:rsidP="003716CE">
      <w:pPr>
        <w:spacing w:line="240" w:lineRule="auto"/>
        <w:ind w:left="360"/>
        <w:jc w:val="center"/>
        <w:rPr>
          <w:bCs/>
          <w:color w:val="000000"/>
          <w:szCs w:val="28"/>
          <w:lang w:eastAsia="en-US"/>
        </w:rPr>
      </w:pPr>
    </w:p>
    <w:p w:rsidR="003716CE" w:rsidRPr="00030DFA" w:rsidRDefault="003716CE" w:rsidP="003716CE">
      <w:pPr>
        <w:spacing w:line="240" w:lineRule="auto"/>
        <w:rPr>
          <w:color w:val="000000"/>
          <w:sz w:val="24"/>
          <w:szCs w:val="20"/>
          <w:lang w:eastAsia="en-US"/>
        </w:rPr>
      </w:pPr>
      <w:r w:rsidRPr="00030DFA">
        <w:rPr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color w:val="000000"/>
          <w:sz w:val="24"/>
          <w:szCs w:val="20"/>
          <w:lang w:eastAsia="en-US"/>
        </w:rPr>
        <w:tab/>
      </w:r>
      <w:r w:rsidRPr="00030DFA">
        <w:rPr>
          <w:color w:val="000000"/>
          <w:szCs w:val="28"/>
          <w:lang w:eastAsia="en-US"/>
        </w:rPr>
        <w:t>Робототехники и комплексной автоматизации</w:t>
      </w:r>
    </w:p>
    <w:p w:rsidR="003716CE" w:rsidRPr="00030DFA" w:rsidRDefault="003716CE" w:rsidP="003716CE">
      <w:pPr>
        <w:spacing w:line="240" w:lineRule="auto"/>
        <w:rPr>
          <w:color w:val="000000"/>
          <w:sz w:val="24"/>
          <w:szCs w:val="20"/>
          <w:lang w:eastAsia="en-US"/>
        </w:rPr>
      </w:pPr>
    </w:p>
    <w:p w:rsidR="003716CE" w:rsidRPr="00030DFA" w:rsidRDefault="003716CE" w:rsidP="003716CE">
      <w:pPr>
        <w:spacing w:line="240" w:lineRule="auto"/>
        <w:rPr>
          <w:iCs/>
          <w:color w:val="000000"/>
          <w:szCs w:val="28"/>
          <w:lang w:eastAsia="en-US"/>
        </w:rPr>
      </w:pPr>
      <w:r w:rsidRPr="00030DFA">
        <w:rPr>
          <w:color w:val="000000"/>
          <w:sz w:val="24"/>
          <w:szCs w:val="20"/>
          <w:lang w:eastAsia="en-US"/>
        </w:rPr>
        <w:t>КАФЕДРА</w:t>
      </w:r>
      <w:r w:rsidRPr="00030DFA">
        <w:rPr>
          <w:color w:val="000000"/>
          <w:sz w:val="24"/>
          <w:szCs w:val="20"/>
          <w:lang w:eastAsia="en-US"/>
        </w:rPr>
        <w:tab/>
      </w:r>
      <w:r>
        <w:rPr>
          <w:color w:val="000000"/>
          <w:sz w:val="24"/>
          <w:szCs w:val="20"/>
          <w:lang w:eastAsia="en-US"/>
        </w:rPr>
        <w:tab/>
      </w:r>
      <w:r w:rsidRPr="00030DFA">
        <w:rPr>
          <w:color w:val="000000"/>
          <w:szCs w:val="28"/>
          <w:lang w:eastAsia="en-US"/>
        </w:rPr>
        <w:t>Системы автоматизированного проектирования (РК-6)</w:t>
      </w:r>
    </w:p>
    <w:p w:rsidR="003716CE" w:rsidRPr="00030DFA" w:rsidRDefault="003716CE" w:rsidP="003716CE">
      <w:pPr>
        <w:spacing w:line="240" w:lineRule="auto"/>
        <w:rPr>
          <w:i/>
          <w:color w:val="000000"/>
          <w:sz w:val="24"/>
          <w:szCs w:val="20"/>
          <w:lang w:eastAsia="en-US"/>
        </w:rPr>
      </w:pPr>
    </w:p>
    <w:p w:rsidR="003716CE" w:rsidRPr="00030DFA" w:rsidRDefault="003716CE" w:rsidP="003716CE">
      <w:pPr>
        <w:spacing w:line="240" w:lineRule="auto"/>
        <w:jc w:val="center"/>
        <w:rPr>
          <w:bCs/>
          <w:color w:val="000000"/>
          <w:szCs w:val="28"/>
          <w:lang w:eastAsia="en-US"/>
        </w:rPr>
      </w:pPr>
    </w:p>
    <w:p w:rsidR="003716CE" w:rsidRPr="00030DFA" w:rsidRDefault="003716CE" w:rsidP="003716CE">
      <w:pPr>
        <w:spacing w:line="240" w:lineRule="auto"/>
        <w:jc w:val="center"/>
        <w:rPr>
          <w:bCs/>
          <w:color w:val="000000"/>
          <w:szCs w:val="28"/>
          <w:lang w:eastAsia="en-US"/>
        </w:rPr>
      </w:pPr>
    </w:p>
    <w:p w:rsidR="003716CE" w:rsidRPr="00030DFA" w:rsidRDefault="003716CE" w:rsidP="003716CE">
      <w:pPr>
        <w:spacing w:line="240" w:lineRule="auto"/>
        <w:jc w:val="center"/>
        <w:rPr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>
        <w:rPr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:rsidR="003716CE" w:rsidRPr="00030DFA" w:rsidRDefault="003716CE" w:rsidP="003716CE">
      <w:pPr>
        <w:spacing w:line="240" w:lineRule="auto"/>
        <w:jc w:val="center"/>
        <w:rPr>
          <w:bCs/>
          <w:color w:val="000000"/>
          <w:szCs w:val="28"/>
          <w:lang w:eastAsia="en-US"/>
        </w:rPr>
      </w:pPr>
    </w:p>
    <w:p w:rsidR="003716CE" w:rsidRPr="00030DFA" w:rsidRDefault="003716CE" w:rsidP="003716CE">
      <w:pPr>
        <w:spacing w:line="240" w:lineRule="auto"/>
        <w:jc w:val="center"/>
        <w:rPr>
          <w:bCs/>
          <w:color w:val="000000"/>
          <w:szCs w:val="28"/>
          <w:lang w:eastAsia="en-US"/>
        </w:rPr>
      </w:pPr>
    </w:p>
    <w:p w:rsidR="003716CE" w:rsidRPr="00030DFA" w:rsidRDefault="003716CE" w:rsidP="003716CE">
      <w:pPr>
        <w:spacing w:line="240" w:lineRule="auto"/>
        <w:rPr>
          <w:bCs/>
          <w:color w:val="000000"/>
          <w:szCs w:val="28"/>
          <w:lang w:eastAsia="en-US"/>
        </w:rPr>
      </w:pPr>
      <w:r w:rsidRPr="00030DFA">
        <w:rPr>
          <w:bCs/>
          <w:color w:val="000000"/>
          <w:szCs w:val="28"/>
          <w:lang w:eastAsia="en-US"/>
        </w:rPr>
        <w:t>Студент</w:t>
      </w:r>
      <w:r w:rsidRPr="00030DFA">
        <w:rPr>
          <w:bCs/>
          <w:color w:val="000000"/>
          <w:szCs w:val="28"/>
          <w:lang w:eastAsia="en-US"/>
        </w:rPr>
        <w:tab/>
      </w:r>
      <w:r>
        <w:rPr>
          <w:bCs/>
          <w:color w:val="000000"/>
          <w:szCs w:val="28"/>
          <w:lang w:eastAsia="en-US"/>
        </w:rPr>
        <w:tab/>
      </w:r>
      <w:r>
        <w:rPr>
          <w:bCs/>
          <w:color w:val="000000"/>
          <w:szCs w:val="28"/>
          <w:lang w:eastAsia="en-US"/>
        </w:rPr>
        <w:tab/>
      </w:r>
      <w:r>
        <w:rPr>
          <w:bCs/>
          <w:color w:val="000000"/>
          <w:szCs w:val="28"/>
          <w:lang w:eastAsia="en-US"/>
        </w:rPr>
        <w:tab/>
        <w:t>Никатов Владислав Алексеевич</w:t>
      </w:r>
    </w:p>
    <w:p w:rsidR="003716CE" w:rsidRPr="00030DFA" w:rsidRDefault="003716CE" w:rsidP="003716CE">
      <w:pPr>
        <w:spacing w:line="240" w:lineRule="auto"/>
        <w:jc w:val="center"/>
        <w:rPr>
          <w:bCs/>
          <w:color w:val="000000"/>
          <w:szCs w:val="28"/>
          <w:lang w:eastAsia="en-US"/>
        </w:rPr>
      </w:pPr>
    </w:p>
    <w:p w:rsidR="003716CE" w:rsidRPr="00C65F6C" w:rsidRDefault="003716CE" w:rsidP="003716CE">
      <w:pPr>
        <w:spacing w:line="240" w:lineRule="auto"/>
        <w:rPr>
          <w:bCs/>
          <w:color w:val="000000"/>
          <w:szCs w:val="28"/>
          <w:lang w:eastAsia="en-US"/>
        </w:rPr>
      </w:pPr>
      <w:r w:rsidRPr="00030DFA">
        <w:rPr>
          <w:bCs/>
          <w:color w:val="000000"/>
          <w:szCs w:val="28"/>
          <w:lang w:eastAsia="en-US"/>
        </w:rPr>
        <w:t xml:space="preserve">Группа </w:t>
      </w:r>
      <w:r w:rsidRPr="00030DFA">
        <w:rPr>
          <w:bCs/>
          <w:color w:val="000000"/>
          <w:szCs w:val="28"/>
          <w:lang w:eastAsia="en-US"/>
        </w:rPr>
        <w:tab/>
      </w:r>
      <w:r>
        <w:rPr>
          <w:bCs/>
          <w:color w:val="000000"/>
          <w:szCs w:val="28"/>
          <w:lang w:eastAsia="en-US"/>
        </w:rPr>
        <w:tab/>
      </w:r>
      <w:r>
        <w:rPr>
          <w:bCs/>
          <w:color w:val="000000"/>
          <w:szCs w:val="28"/>
          <w:lang w:eastAsia="en-US"/>
        </w:rPr>
        <w:tab/>
      </w:r>
      <w:r>
        <w:rPr>
          <w:bCs/>
          <w:color w:val="000000"/>
          <w:szCs w:val="28"/>
          <w:lang w:eastAsia="en-US"/>
        </w:rPr>
        <w:tab/>
        <w:t>РК6-84</w:t>
      </w:r>
      <w:r w:rsidR="00C65F6C">
        <w:rPr>
          <w:bCs/>
          <w:color w:val="000000"/>
          <w:szCs w:val="28"/>
          <w:lang w:eastAsia="en-US"/>
        </w:rPr>
        <w:t>б</w:t>
      </w:r>
    </w:p>
    <w:p w:rsidR="003716CE" w:rsidRPr="00C65F6C" w:rsidRDefault="003716CE" w:rsidP="003716CE">
      <w:pPr>
        <w:spacing w:line="240" w:lineRule="auto"/>
        <w:jc w:val="center"/>
        <w:rPr>
          <w:bCs/>
          <w:color w:val="000000"/>
          <w:szCs w:val="28"/>
          <w:lang w:eastAsia="en-US"/>
        </w:rPr>
      </w:pPr>
    </w:p>
    <w:p w:rsidR="003716CE" w:rsidRDefault="003716CE" w:rsidP="003716CE">
      <w:pPr>
        <w:spacing w:line="240" w:lineRule="auto"/>
        <w:rPr>
          <w:bCs/>
          <w:color w:val="000000"/>
          <w:szCs w:val="28"/>
          <w:lang w:eastAsia="en-US"/>
        </w:rPr>
      </w:pPr>
      <w:r w:rsidRPr="00030DFA">
        <w:rPr>
          <w:bCs/>
          <w:color w:val="000000"/>
          <w:szCs w:val="28"/>
          <w:lang w:eastAsia="en-US"/>
        </w:rPr>
        <w:t xml:space="preserve">Тип </w:t>
      </w:r>
      <w:r>
        <w:rPr>
          <w:bCs/>
          <w:color w:val="000000"/>
          <w:szCs w:val="28"/>
          <w:lang w:eastAsia="en-US"/>
        </w:rPr>
        <w:t>задания</w:t>
      </w:r>
      <w:r w:rsidRPr="00030DFA">
        <w:rPr>
          <w:bCs/>
          <w:color w:val="000000"/>
          <w:szCs w:val="28"/>
          <w:lang w:eastAsia="en-US"/>
        </w:rPr>
        <w:tab/>
      </w:r>
      <w:r>
        <w:rPr>
          <w:bCs/>
          <w:color w:val="000000"/>
          <w:szCs w:val="28"/>
          <w:lang w:eastAsia="en-US"/>
        </w:rPr>
        <w:tab/>
      </w:r>
      <w:r>
        <w:rPr>
          <w:bCs/>
          <w:color w:val="000000"/>
          <w:szCs w:val="28"/>
          <w:lang w:eastAsia="en-US"/>
        </w:rPr>
        <w:tab/>
        <w:t>Лабораторная работа</w:t>
      </w:r>
    </w:p>
    <w:p w:rsidR="003716CE" w:rsidRPr="00030DFA" w:rsidRDefault="003716CE" w:rsidP="003716CE">
      <w:pPr>
        <w:spacing w:line="240" w:lineRule="auto"/>
        <w:rPr>
          <w:bCs/>
          <w:color w:val="000000"/>
          <w:szCs w:val="28"/>
          <w:lang w:eastAsia="en-US"/>
        </w:rPr>
      </w:pPr>
    </w:p>
    <w:p w:rsidR="003716CE" w:rsidRPr="0063001F" w:rsidRDefault="003716CE" w:rsidP="003716CE">
      <w:pPr>
        <w:spacing w:line="240" w:lineRule="auto"/>
        <w:ind w:left="4252" w:hanging="3544"/>
        <w:rPr>
          <w:bCs/>
          <w:color w:val="000000"/>
          <w:szCs w:val="28"/>
          <w:lang w:eastAsia="en-US"/>
        </w:rPr>
      </w:pPr>
      <w:r>
        <w:rPr>
          <w:bCs/>
          <w:color w:val="000000"/>
          <w:szCs w:val="28"/>
          <w:lang w:eastAsia="en-US"/>
        </w:rPr>
        <w:t>Тема лабораторной работы</w:t>
      </w:r>
      <w:r>
        <w:rPr>
          <w:bCs/>
          <w:color w:val="000000"/>
          <w:szCs w:val="28"/>
          <w:lang w:eastAsia="en-US"/>
        </w:rPr>
        <w:tab/>
        <w:t>Решение задачи компоновки</w:t>
      </w:r>
    </w:p>
    <w:p w:rsidR="003716CE" w:rsidRDefault="003716CE" w:rsidP="003716CE">
      <w:pPr>
        <w:spacing w:line="240" w:lineRule="auto"/>
        <w:ind w:left="4252" w:hanging="3544"/>
        <w:rPr>
          <w:bCs/>
          <w:color w:val="000000"/>
          <w:szCs w:val="28"/>
          <w:lang w:eastAsia="en-US"/>
        </w:rPr>
      </w:pPr>
    </w:p>
    <w:p w:rsidR="003716CE" w:rsidRPr="00514517" w:rsidRDefault="003716CE" w:rsidP="003716CE">
      <w:pPr>
        <w:spacing w:line="240" w:lineRule="auto"/>
        <w:ind w:left="4252" w:hanging="3544"/>
        <w:rPr>
          <w:bCs/>
          <w:color w:val="000000"/>
          <w:szCs w:val="28"/>
          <w:lang w:eastAsia="en-US"/>
        </w:rPr>
      </w:pPr>
      <w:r>
        <w:rPr>
          <w:bCs/>
          <w:color w:val="000000"/>
          <w:szCs w:val="28"/>
          <w:lang w:eastAsia="en-US"/>
        </w:rPr>
        <w:t>Вариант</w:t>
      </w:r>
      <w:r>
        <w:rPr>
          <w:bCs/>
          <w:color w:val="000000"/>
          <w:szCs w:val="28"/>
          <w:lang w:eastAsia="en-US"/>
        </w:rPr>
        <w:tab/>
        <w:t>7</w:t>
      </w:r>
    </w:p>
    <w:p w:rsidR="003716CE" w:rsidRDefault="003716CE" w:rsidP="003716CE">
      <w:pPr>
        <w:spacing w:line="240" w:lineRule="auto"/>
        <w:jc w:val="center"/>
        <w:rPr>
          <w:bCs/>
          <w:color w:val="000000"/>
          <w:szCs w:val="28"/>
          <w:lang w:eastAsia="en-US"/>
        </w:rPr>
      </w:pPr>
    </w:p>
    <w:p w:rsidR="003716CE" w:rsidRDefault="003716CE" w:rsidP="003716CE">
      <w:pPr>
        <w:spacing w:line="240" w:lineRule="auto"/>
        <w:jc w:val="center"/>
        <w:rPr>
          <w:bCs/>
          <w:color w:val="000000"/>
          <w:szCs w:val="28"/>
          <w:lang w:eastAsia="en-US"/>
        </w:rPr>
      </w:pPr>
    </w:p>
    <w:p w:rsidR="003716CE" w:rsidRPr="00030DFA" w:rsidRDefault="003716CE" w:rsidP="003716CE">
      <w:pPr>
        <w:spacing w:line="240" w:lineRule="auto"/>
        <w:jc w:val="center"/>
        <w:rPr>
          <w:bCs/>
          <w:color w:val="000000"/>
          <w:szCs w:val="28"/>
          <w:lang w:eastAsia="en-US"/>
        </w:rPr>
      </w:pPr>
    </w:p>
    <w:p w:rsidR="003716CE" w:rsidRPr="00030DFA" w:rsidRDefault="003716CE" w:rsidP="003716CE">
      <w:pPr>
        <w:spacing w:line="240" w:lineRule="auto"/>
        <w:jc w:val="center"/>
        <w:rPr>
          <w:bCs/>
          <w:color w:val="000000"/>
          <w:szCs w:val="28"/>
          <w:lang w:eastAsia="en-US"/>
        </w:rPr>
      </w:pPr>
    </w:p>
    <w:p w:rsidR="003716CE" w:rsidRPr="00030DFA" w:rsidRDefault="003716CE" w:rsidP="003716CE">
      <w:pPr>
        <w:spacing w:line="240" w:lineRule="auto"/>
        <w:jc w:val="center"/>
        <w:rPr>
          <w:bCs/>
          <w:color w:val="000000"/>
          <w:szCs w:val="28"/>
          <w:lang w:eastAsia="en-US"/>
        </w:rPr>
      </w:pPr>
    </w:p>
    <w:p w:rsidR="003716CE" w:rsidRPr="00030DFA" w:rsidRDefault="003716CE" w:rsidP="003716CE">
      <w:pPr>
        <w:spacing w:line="240" w:lineRule="auto"/>
        <w:rPr>
          <w:b/>
          <w:color w:val="000000"/>
          <w:szCs w:val="20"/>
          <w:lang w:eastAsia="en-US"/>
        </w:rPr>
      </w:pPr>
      <w:r w:rsidRPr="00030DFA">
        <w:rPr>
          <w:color w:val="000000"/>
          <w:szCs w:val="20"/>
          <w:lang w:eastAsia="en-US"/>
        </w:rPr>
        <w:t>Студент</w:t>
      </w:r>
      <w:r w:rsidRPr="00030DFA">
        <w:rPr>
          <w:color w:val="000000"/>
          <w:szCs w:val="20"/>
          <w:lang w:eastAsia="en-US"/>
        </w:rPr>
        <w:tab/>
      </w:r>
      <w:r w:rsidRPr="00030DFA">
        <w:rPr>
          <w:color w:val="000000"/>
          <w:szCs w:val="20"/>
          <w:lang w:eastAsia="en-US"/>
        </w:rPr>
        <w:tab/>
      </w:r>
      <w:r w:rsidRPr="00030DFA">
        <w:rPr>
          <w:color w:val="000000"/>
          <w:szCs w:val="20"/>
          <w:lang w:eastAsia="en-US"/>
        </w:rPr>
        <w:tab/>
      </w:r>
      <w:r w:rsidRPr="00030DFA">
        <w:rPr>
          <w:color w:val="000000"/>
          <w:szCs w:val="20"/>
          <w:lang w:eastAsia="en-US"/>
        </w:rPr>
        <w:tab/>
      </w:r>
      <w:r w:rsidRPr="00030DFA">
        <w:rPr>
          <w:color w:val="000000"/>
          <w:szCs w:val="20"/>
          <w:lang w:eastAsia="en-US"/>
        </w:rPr>
        <w:tab/>
      </w:r>
      <w:r w:rsidRPr="00030DFA">
        <w:rPr>
          <w:b/>
          <w:color w:val="000000"/>
          <w:szCs w:val="20"/>
          <w:lang w:eastAsia="en-US"/>
        </w:rPr>
        <w:t xml:space="preserve">_________________  </w:t>
      </w:r>
      <w:r w:rsidRPr="007E7DF2">
        <w:rPr>
          <w:b/>
          <w:color w:val="000000"/>
          <w:szCs w:val="20"/>
          <w:u w:val="single"/>
          <w:lang w:eastAsia="en-US"/>
        </w:rPr>
        <w:t>_</w:t>
      </w:r>
      <w:r>
        <w:rPr>
          <w:b/>
          <w:color w:val="000000"/>
          <w:szCs w:val="20"/>
          <w:u w:val="single"/>
          <w:lang w:eastAsia="en-US"/>
        </w:rPr>
        <w:t xml:space="preserve">   Никатов В.А.        </w:t>
      </w:r>
      <w:r w:rsidRPr="007E7DF2">
        <w:rPr>
          <w:b/>
          <w:color w:val="000000"/>
          <w:szCs w:val="20"/>
          <w:u w:val="single"/>
          <w:lang w:eastAsia="en-US"/>
        </w:rPr>
        <w:t>_</w:t>
      </w:r>
    </w:p>
    <w:p w:rsidR="003716CE" w:rsidRPr="00030DFA" w:rsidRDefault="003716CE" w:rsidP="003716CE">
      <w:pPr>
        <w:spacing w:line="240" w:lineRule="auto"/>
        <w:ind w:left="709" w:right="565"/>
        <w:rPr>
          <w:i/>
          <w:color w:val="000000"/>
          <w:sz w:val="24"/>
          <w:szCs w:val="18"/>
          <w:lang w:eastAsia="en-US"/>
        </w:rPr>
      </w:pPr>
      <w:r w:rsidRPr="00030DFA">
        <w:rPr>
          <w:i/>
          <w:color w:val="000000"/>
          <w:sz w:val="24"/>
          <w:szCs w:val="18"/>
          <w:lang w:eastAsia="en-US"/>
        </w:rPr>
        <w:tab/>
      </w:r>
      <w:r w:rsidRPr="00030DFA">
        <w:rPr>
          <w:i/>
          <w:color w:val="000000"/>
          <w:sz w:val="24"/>
          <w:szCs w:val="18"/>
          <w:lang w:eastAsia="en-US"/>
        </w:rPr>
        <w:tab/>
      </w:r>
      <w:r w:rsidRPr="00030DFA">
        <w:rPr>
          <w:i/>
          <w:color w:val="000000"/>
          <w:sz w:val="24"/>
          <w:szCs w:val="18"/>
          <w:lang w:eastAsia="en-US"/>
        </w:rPr>
        <w:tab/>
      </w:r>
      <w:r w:rsidRPr="00030DFA">
        <w:rPr>
          <w:i/>
          <w:color w:val="000000"/>
          <w:sz w:val="24"/>
          <w:szCs w:val="18"/>
          <w:lang w:eastAsia="en-US"/>
        </w:rPr>
        <w:tab/>
      </w:r>
      <w:r>
        <w:rPr>
          <w:i/>
          <w:color w:val="000000"/>
          <w:sz w:val="24"/>
          <w:szCs w:val="18"/>
          <w:lang w:eastAsia="en-US"/>
        </w:rPr>
        <w:tab/>
        <w:t xml:space="preserve">        </w:t>
      </w:r>
      <w:r w:rsidRPr="00030DFA">
        <w:rPr>
          <w:i/>
          <w:color w:val="000000"/>
          <w:sz w:val="24"/>
          <w:szCs w:val="18"/>
          <w:lang w:eastAsia="en-US"/>
        </w:rPr>
        <w:t xml:space="preserve">подпись, дата                   фамилия, и.о.            </w:t>
      </w:r>
    </w:p>
    <w:p w:rsidR="003716CE" w:rsidRPr="00030DFA" w:rsidRDefault="003716CE" w:rsidP="003716CE">
      <w:pPr>
        <w:spacing w:line="240" w:lineRule="auto"/>
        <w:rPr>
          <w:color w:val="000000"/>
          <w:sz w:val="20"/>
          <w:szCs w:val="20"/>
          <w:lang w:eastAsia="en-US"/>
        </w:rPr>
      </w:pPr>
    </w:p>
    <w:p w:rsidR="003716CE" w:rsidRPr="00030DFA" w:rsidRDefault="003716CE" w:rsidP="003716CE">
      <w:pPr>
        <w:spacing w:line="240" w:lineRule="auto"/>
        <w:rPr>
          <w:b/>
          <w:color w:val="000000"/>
          <w:szCs w:val="20"/>
          <w:lang w:eastAsia="en-US"/>
        </w:rPr>
      </w:pPr>
      <w:r>
        <w:rPr>
          <w:color w:val="000000"/>
          <w:szCs w:val="20"/>
          <w:lang w:eastAsia="en-US"/>
        </w:rPr>
        <w:t>Преподаватель</w:t>
      </w:r>
      <w:r w:rsidRPr="00030DFA">
        <w:rPr>
          <w:color w:val="000000"/>
          <w:szCs w:val="20"/>
          <w:lang w:eastAsia="en-US"/>
        </w:rPr>
        <w:tab/>
      </w:r>
      <w:r>
        <w:rPr>
          <w:color w:val="000000"/>
          <w:szCs w:val="20"/>
          <w:lang w:eastAsia="en-US"/>
        </w:rPr>
        <w:tab/>
      </w:r>
      <w:r w:rsidRPr="00030DFA">
        <w:rPr>
          <w:color w:val="000000"/>
          <w:szCs w:val="20"/>
          <w:lang w:eastAsia="en-US"/>
        </w:rPr>
        <w:tab/>
      </w:r>
      <w:r w:rsidRPr="00030DFA">
        <w:rPr>
          <w:color w:val="000000"/>
          <w:szCs w:val="20"/>
          <w:lang w:eastAsia="en-US"/>
        </w:rPr>
        <w:tab/>
      </w:r>
      <w:r w:rsidRPr="00030DFA">
        <w:rPr>
          <w:b/>
          <w:color w:val="000000"/>
          <w:szCs w:val="20"/>
          <w:lang w:eastAsia="en-US"/>
        </w:rPr>
        <w:t xml:space="preserve">_________________ </w:t>
      </w:r>
      <w:r w:rsidRPr="007E7DF2">
        <w:rPr>
          <w:b/>
          <w:color w:val="000000"/>
          <w:szCs w:val="20"/>
          <w:u w:val="single"/>
          <w:lang w:eastAsia="en-US"/>
        </w:rPr>
        <w:t>_</w:t>
      </w:r>
      <w:r>
        <w:rPr>
          <w:b/>
          <w:color w:val="000000"/>
          <w:szCs w:val="20"/>
          <w:u w:val="single"/>
          <w:lang w:eastAsia="en-US"/>
        </w:rPr>
        <w:t xml:space="preserve">     Берчун Ю.В.         </w:t>
      </w:r>
      <w:r w:rsidRPr="007E7DF2">
        <w:rPr>
          <w:b/>
          <w:color w:val="000000"/>
          <w:szCs w:val="20"/>
          <w:u w:val="single"/>
          <w:lang w:eastAsia="en-US"/>
        </w:rPr>
        <w:t>_</w:t>
      </w:r>
    </w:p>
    <w:p w:rsidR="003716CE" w:rsidRDefault="003716CE" w:rsidP="003716CE">
      <w:pPr>
        <w:spacing w:line="240" w:lineRule="auto"/>
        <w:ind w:left="709" w:right="565"/>
        <w:rPr>
          <w:i/>
          <w:color w:val="000000"/>
          <w:sz w:val="24"/>
          <w:szCs w:val="18"/>
          <w:lang w:eastAsia="en-US"/>
        </w:rPr>
      </w:pPr>
      <w:r w:rsidRPr="00030DFA">
        <w:rPr>
          <w:i/>
          <w:color w:val="000000"/>
          <w:sz w:val="24"/>
          <w:szCs w:val="18"/>
          <w:lang w:eastAsia="en-US"/>
        </w:rPr>
        <w:tab/>
      </w:r>
      <w:r w:rsidRPr="00030DFA">
        <w:rPr>
          <w:i/>
          <w:color w:val="000000"/>
          <w:sz w:val="24"/>
          <w:szCs w:val="18"/>
          <w:lang w:eastAsia="en-US"/>
        </w:rPr>
        <w:tab/>
      </w:r>
      <w:r w:rsidRPr="00030DFA">
        <w:rPr>
          <w:i/>
          <w:color w:val="000000"/>
          <w:sz w:val="24"/>
          <w:szCs w:val="18"/>
          <w:lang w:eastAsia="en-US"/>
        </w:rPr>
        <w:tab/>
      </w:r>
      <w:r w:rsidRPr="00030DFA">
        <w:rPr>
          <w:i/>
          <w:color w:val="000000"/>
          <w:sz w:val="24"/>
          <w:szCs w:val="18"/>
          <w:lang w:eastAsia="en-US"/>
        </w:rPr>
        <w:tab/>
      </w:r>
      <w:r>
        <w:rPr>
          <w:i/>
          <w:color w:val="000000"/>
          <w:sz w:val="24"/>
          <w:szCs w:val="18"/>
          <w:lang w:eastAsia="en-US"/>
        </w:rPr>
        <w:tab/>
      </w:r>
      <w:r w:rsidRPr="00030DFA">
        <w:rPr>
          <w:i/>
          <w:color w:val="000000"/>
          <w:sz w:val="24"/>
          <w:szCs w:val="18"/>
          <w:lang w:eastAsia="en-US"/>
        </w:rPr>
        <w:t xml:space="preserve">        подпись, дата                   фамилия, и.о.     </w:t>
      </w:r>
    </w:p>
    <w:p w:rsidR="003716CE" w:rsidRPr="00030DFA" w:rsidRDefault="003716CE" w:rsidP="003716CE">
      <w:pPr>
        <w:spacing w:line="240" w:lineRule="auto"/>
        <w:rPr>
          <w:color w:val="000000"/>
          <w:sz w:val="20"/>
          <w:szCs w:val="20"/>
          <w:lang w:eastAsia="en-US"/>
        </w:rPr>
      </w:pPr>
    </w:p>
    <w:p w:rsidR="003716CE" w:rsidRPr="00030DFA" w:rsidRDefault="003716CE" w:rsidP="003716CE">
      <w:pPr>
        <w:spacing w:line="240" w:lineRule="auto"/>
        <w:rPr>
          <w:color w:val="000000"/>
          <w:sz w:val="20"/>
          <w:szCs w:val="20"/>
          <w:lang w:eastAsia="en-US"/>
        </w:rPr>
      </w:pPr>
    </w:p>
    <w:p w:rsidR="003716CE" w:rsidRPr="00030DFA" w:rsidRDefault="003716CE" w:rsidP="003716CE">
      <w:pPr>
        <w:spacing w:line="240" w:lineRule="auto"/>
        <w:jc w:val="center"/>
        <w:rPr>
          <w:i/>
          <w:color w:val="000000"/>
          <w:szCs w:val="20"/>
          <w:lang w:eastAsia="en-US"/>
        </w:rPr>
      </w:pPr>
    </w:p>
    <w:p w:rsidR="003716CE" w:rsidRPr="00030DFA" w:rsidRDefault="003716CE" w:rsidP="003716CE">
      <w:pPr>
        <w:spacing w:line="240" w:lineRule="auto"/>
        <w:rPr>
          <w:color w:val="000000"/>
          <w:szCs w:val="28"/>
          <w:lang w:eastAsia="en-US"/>
        </w:rPr>
      </w:pPr>
      <w:r w:rsidRPr="00030DFA">
        <w:rPr>
          <w:color w:val="000000"/>
          <w:szCs w:val="28"/>
          <w:lang w:eastAsia="en-US"/>
        </w:rPr>
        <w:t>Оценка  __________________________________</w:t>
      </w:r>
    </w:p>
    <w:p w:rsidR="003716CE" w:rsidRPr="00030DFA" w:rsidRDefault="003716CE" w:rsidP="003716CE">
      <w:pPr>
        <w:spacing w:line="240" w:lineRule="auto"/>
        <w:jc w:val="center"/>
        <w:rPr>
          <w:i/>
          <w:color w:val="000000"/>
          <w:szCs w:val="20"/>
          <w:lang w:eastAsia="en-US"/>
        </w:rPr>
      </w:pPr>
    </w:p>
    <w:p w:rsidR="003716CE" w:rsidRPr="00030DFA" w:rsidRDefault="003716CE" w:rsidP="003716CE">
      <w:pPr>
        <w:spacing w:line="240" w:lineRule="auto"/>
        <w:jc w:val="center"/>
        <w:rPr>
          <w:i/>
          <w:color w:val="000000"/>
          <w:szCs w:val="20"/>
          <w:lang w:eastAsia="en-US"/>
        </w:rPr>
      </w:pPr>
    </w:p>
    <w:p w:rsidR="003716CE" w:rsidRDefault="003716CE" w:rsidP="003716CE">
      <w:pPr>
        <w:spacing w:line="240" w:lineRule="auto"/>
        <w:jc w:val="center"/>
        <w:rPr>
          <w:i/>
          <w:color w:val="000000"/>
          <w:szCs w:val="20"/>
          <w:lang w:eastAsia="en-US"/>
        </w:rPr>
      </w:pPr>
    </w:p>
    <w:p w:rsidR="003716CE" w:rsidRPr="00030DFA" w:rsidRDefault="003716CE" w:rsidP="003716CE">
      <w:pPr>
        <w:spacing w:line="240" w:lineRule="auto"/>
        <w:jc w:val="center"/>
        <w:rPr>
          <w:i/>
          <w:color w:val="000000"/>
          <w:szCs w:val="20"/>
          <w:lang w:eastAsia="en-US"/>
        </w:rPr>
      </w:pPr>
    </w:p>
    <w:p w:rsidR="003716CE" w:rsidRPr="00030DFA" w:rsidRDefault="003716CE" w:rsidP="003716CE">
      <w:pPr>
        <w:spacing w:line="240" w:lineRule="auto"/>
        <w:rPr>
          <w:i/>
          <w:color w:val="000000"/>
          <w:szCs w:val="20"/>
          <w:lang w:eastAsia="en-US"/>
        </w:rPr>
      </w:pPr>
    </w:p>
    <w:p w:rsidR="003716CE" w:rsidRDefault="003716CE" w:rsidP="003716CE">
      <w:pPr>
        <w:pStyle w:val="13"/>
        <w:tabs>
          <w:tab w:val="right" w:leader="dot" w:pos="10450"/>
        </w:tabs>
        <w:jc w:val="center"/>
        <w:rPr>
          <w:i/>
          <w:color w:val="000000"/>
          <w:szCs w:val="20"/>
          <w:lang w:eastAsia="en-US"/>
        </w:rPr>
      </w:pPr>
      <w:r w:rsidRPr="003600AF">
        <w:rPr>
          <w:i/>
          <w:szCs w:val="20"/>
          <w:lang w:eastAsia="en-US"/>
        </w:rPr>
        <w:t xml:space="preserve">Москва, </w:t>
      </w:r>
      <w:r w:rsidRPr="00030DFA">
        <w:rPr>
          <w:i/>
          <w:color w:val="000000"/>
          <w:szCs w:val="20"/>
          <w:lang w:eastAsia="en-US"/>
        </w:rPr>
        <w:t>20</w:t>
      </w:r>
      <w:r>
        <w:rPr>
          <w:i/>
          <w:color w:val="000000"/>
          <w:szCs w:val="20"/>
          <w:lang w:eastAsia="en-US"/>
        </w:rPr>
        <w:t>20</w:t>
      </w:r>
      <w:r w:rsidRPr="00030DFA">
        <w:rPr>
          <w:i/>
          <w:color w:val="000000"/>
          <w:szCs w:val="20"/>
          <w:lang w:eastAsia="en-US"/>
        </w:rPr>
        <w:t xml:space="preserve"> г.</w:t>
      </w:r>
    </w:p>
    <w:p w:rsidR="003716CE" w:rsidRDefault="003716CE" w:rsidP="003716CE">
      <w:pPr>
        <w:rPr>
          <w:lang w:eastAsia="en-US"/>
        </w:rPr>
      </w:pPr>
      <w:r>
        <w:rPr>
          <w:lang w:eastAsia="en-US"/>
        </w:rPr>
        <w:br w:type="page"/>
      </w:r>
    </w:p>
    <w:p w:rsidR="00136E2F" w:rsidRDefault="00136E2F" w:rsidP="003716CE">
      <w:pPr>
        <w:pStyle w:val="13"/>
        <w:tabs>
          <w:tab w:val="right" w:leader="dot" w:pos="10450"/>
        </w:tabs>
        <w:jc w:val="center"/>
        <w:rPr>
          <w:b/>
          <w:bCs w:val="0"/>
          <w:sz w:val="32"/>
          <w:szCs w:val="32"/>
        </w:rPr>
      </w:pPr>
      <w:r w:rsidRPr="00136E2F">
        <w:rPr>
          <w:b/>
          <w:bCs w:val="0"/>
          <w:sz w:val="32"/>
          <w:szCs w:val="32"/>
        </w:rPr>
        <w:lastRenderedPageBreak/>
        <w:t>Оглавление</w:t>
      </w:r>
    </w:p>
    <w:p w:rsidR="00136E2F" w:rsidRPr="00136E2F" w:rsidRDefault="00136E2F" w:rsidP="00136E2F"/>
    <w:p w:rsidR="00170FC2" w:rsidRDefault="00675725">
      <w:pPr>
        <w:pStyle w:val="13"/>
        <w:tabs>
          <w:tab w:val="right" w:leader="dot" w:pos="10450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4"/>
        </w:rPr>
      </w:pPr>
      <w:r>
        <w:rPr>
          <w:sz w:val="24"/>
        </w:rPr>
        <w:fldChar w:fldCharType="begin"/>
      </w:r>
      <w:r>
        <w:instrText xml:space="preserve"> TOC \o "1-3" \h \z \u </w:instrText>
      </w:r>
      <w:r>
        <w:rPr>
          <w:sz w:val="24"/>
        </w:rPr>
        <w:fldChar w:fldCharType="separate"/>
      </w:r>
      <w:hyperlink w:anchor="_Toc41018233" w:history="1">
        <w:r w:rsidR="00170FC2" w:rsidRPr="003A3A6B">
          <w:rPr>
            <w:rStyle w:val="a5"/>
            <w:noProof/>
          </w:rPr>
          <w:t xml:space="preserve">1 </w:t>
        </w:r>
        <w:r w:rsidR="00170FC2" w:rsidRPr="003A3A6B">
          <w:rPr>
            <w:rStyle w:val="a5"/>
            <w:noProof/>
            <w:lang w:eastAsia="en-US"/>
          </w:rPr>
          <w:t>Задание</w:t>
        </w:r>
        <w:r w:rsidR="00170FC2">
          <w:rPr>
            <w:noProof/>
            <w:webHidden/>
          </w:rPr>
          <w:tab/>
        </w:r>
        <w:r w:rsidR="00170FC2">
          <w:rPr>
            <w:noProof/>
            <w:webHidden/>
          </w:rPr>
          <w:fldChar w:fldCharType="begin"/>
        </w:r>
        <w:r w:rsidR="00170FC2">
          <w:rPr>
            <w:noProof/>
            <w:webHidden/>
          </w:rPr>
          <w:instrText xml:space="preserve"> PAGEREF _Toc41018233 \h </w:instrText>
        </w:r>
        <w:r w:rsidR="00170FC2">
          <w:rPr>
            <w:noProof/>
            <w:webHidden/>
          </w:rPr>
        </w:r>
        <w:r w:rsidR="00170FC2">
          <w:rPr>
            <w:noProof/>
            <w:webHidden/>
          </w:rPr>
          <w:fldChar w:fldCharType="separate"/>
        </w:r>
        <w:r w:rsidR="00170FC2">
          <w:rPr>
            <w:noProof/>
            <w:webHidden/>
          </w:rPr>
          <w:t>3</w:t>
        </w:r>
        <w:r w:rsidR="00170FC2">
          <w:rPr>
            <w:noProof/>
            <w:webHidden/>
          </w:rPr>
          <w:fldChar w:fldCharType="end"/>
        </w:r>
      </w:hyperlink>
    </w:p>
    <w:p w:rsidR="00170FC2" w:rsidRDefault="00824DDD">
      <w:pPr>
        <w:pStyle w:val="13"/>
        <w:tabs>
          <w:tab w:val="right" w:leader="dot" w:pos="10450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4"/>
        </w:rPr>
      </w:pPr>
      <w:hyperlink w:anchor="_Toc41018234" w:history="1">
        <w:r w:rsidR="00170FC2" w:rsidRPr="003A3A6B">
          <w:rPr>
            <w:rStyle w:val="a5"/>
            <w:noProof/>
            <w:lang w:eastAsia="en-US"/>
          </w:rPr>
          <w:t>2 Выбор наилучшего решения</w:t>
        </w:r>
        <w:r w:rsidR="00170FC2">
          <w:rPr>
            <w:noProof/>
            <w:webHidden/>
          </w:rPr>
          <w:tab/>
        </w:r>
        <w:r w:rsidR="00170FC2">
          <w:rPr>
            <w:noProof/>
            <w:webHidden/>
          </w:rPr>
          <w:fldChar w:fldCharType="begin"/>
        </w:r>
        <w:r w:rsidR="00170FC2">
          <w:rPr>
            <w:noProof/>
            <w:webHidden/>
          </w:rPr>
          <w:instrText xml:space="preserve"> PAGEREF _Toc41018234 \h </w:instrText>
        </w:r>
        <w:r w:rsidR="00170FC2">
          <w:rPr>
            <w:noProof/>
            <w:webHidden/>
          </w:rPr>
        </w:r>
        <w:r w:rsidR="00170FC2">
          <w:rPr>
            <w:noProof/>
            <w:webHidden/>
          </w:rPr>
          <w:fldChar w:fldCharType="separate"/>
        </w:r>
        <w:r w:rsidR="00170FC2">
          <w:rPr>
            <w:noProof/>
            <w:webHidden/>
          </w:rPr>
          <w:t>4</w:t>
        </w:r>
        <w:r w:rsidR="00170FC2">
          <w:rPr>
            <w:noProof/>
            <w:webHidden/>
          </w:rPr>
          <w:fldChar w:fldCharType="end"/>
        </w:r>
      </w:hyperlink>
    </w:p>
    <w:p w:rsidR="00170FC2" w:rsidRDefault="00824DDD">
      <w:pPr>
        <w:pStyle w:val="13"/>
        <w:tabs>
          <w:tab w:val="right" w:leader="dot" w:pos="10450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4"/>
        </w:rPr>
      </w:pPr>
      <w:hyperlink w:anchor="_Toc41018235" w:history="1">
        <w:r w:rsidR="00170FC2" w:rsidRPr="003A3A6B">
          <w:rPr>
            <w:rStyle w:val="a5"/>
            <w:noProof/>
            <w:lang w:eastAsia="en-US"/>
          </w:rPr>
          <w:t>3 Описание решения для наилучшего набора контейнеров</w:t>
        </w:r>
        <w:r w:rsidR="00170FC2">
          <w:rPr>
            <w:noProof/>
            <w:webHidden/>
          </w:rPr>
          <w:tab/>
        </w:r>
        <w:r w:rsidR="00170FC2">
          <w:rPr>
            <w:noProof/>
            <w:webHidden/>
          </w:rPr>
          <w:fldChar w:fldCharType="begin"/>
        </w:r>
        <w:r w:rsidR="00170FC2">
          <w:rPr>
            <w:noProof/>
            <w:webHidden/>
          </w:rPr>
          <w:instrText xml:space="preserve"> PAGEREF _Toc41018235 \h </w:instrText>
        </w:r>
        <w:r w:rsidR="00170FC2">
          <w:rPr>
            <w:noProof/>
            <w:webHidden/>
          </w:rPr>
        </w:r>
        <w:r w:rsidR="00170FC2">
          <w:rPr>
            <w:noProof/>
            <w:webHidden/>
          </w:rPr>
          <w:fldChar w:fldCharType="separate"/>
        </w:r>
        <w:r w:rsidR="00170FC2">
          <w:rPr>
            <w:noProof/>
            <w:webHidden/>
          </w:rPr>
          <w:t>4</w:t>
        </w:r>
        <w:r w:rsidR="00170FC2">
          <w:rPr>
            <w:noProof/>
            <w:webHidden/>
          </w:rPr>
          <w:fldChar w:fldCharType="end"/>
        </w:r>
      </w:hyperlink>
    </w:p>
    <w:p w:rsidR="00170FC2" w:rsidRDefault="00824DDD">
      <w:pPr>
        <w:pStyle w:val="21"/>
        <w:tabs>
          <w:tab w:val="right" w:leader="dot" w:pos="10450"/>
        </w:tabs>
        <w:rPr>
          <w:rFonts w:asciiTheme="minorHAnsi" w:eastAsiaTheme="minorEastAsia" w:hAnsiTheme="minorHAnsi" w:cstheme="minorBidi"/>
          <w:bCs w:val="0"/>
          <w:noProof/>
          <w:color w:val="auto"/>
          <w:sz w:val="24"/>
          <w:szCs w:val="24"/>
        </w:rPr>
      </w:pPr>
      <w:hyperlink w:anchor="_Toc41018236" w:history="1">
        <w:r w:rsidR="00170FC2" w:rsidRPr="003A3A6B">
          <w:rPr>
            <w:rStyle w:val="a5"/>
            <w:noProof/>
            <w:lang w:eastAsia="en-US"/>
          </w:rPr>
          <w:t>3</w:t>
        </w:r>
        <w:r w:rsidR="00170FC2" w:rsidRPr="003A3A6B">
          <w:rPr>
            <w:rStyle w:val="a5"/>
            <w:noProof/>
            <w:lang w:val="en-US" w:eastAsia="en-US"/>
          </w:rPr>
          <w:t xml:space="preserve">.1 </w:t>
        </w:r>
        <w:r w:rsidR="00170FC2" w:rsidRPr="003A3A6B">
          <w:rPr>
            <w:rStyle w:val="a5"/>
            <w:noProof/>
            <w:lang w:eastAsia="en-US"/>
          </w:rPr>
          <w:t>Последовательный алгоритм компоновки</w:t>
        </w:r>
        <w:r w:rsidR="00170FC2">
          <w:rPr>
            <w:noProof/>
            <w:webHidden/>
          </w:rPr>
          <w:tab/>
        </w:r>
        <w:r w:rsidR="00170FC2">
          <w:rPr>
            <w:noProof/>
            <w:webHidden/>
          </w:rPr>
          <w:fldChar w:fldCharType="begin"/>
        </w:r>
        <w:r w:rsidR="00170FC2">
          <w:rPr>
            <w:noProof/>
            <w:webHidden/>
          </w:rPr>
          <w:instrText xml:space="preserve"> PAGEREF _Toc41018236 \h </w:instrText>
        </w:r>
        <w:r w:rsidR="00170FC2">
          <w:rPr>
            <w:noProof/>
            <w:webHidden/>
          </w:rPr>
        </w:r>
        <w:r w:rsidR="00170FC2">
          <w:rPr>
            <w:noProof/>
            <w:webHidden/>
          </w:rPr>
          <w:fldChar w:fldCharType="separate"/>
        </w:r>
        <w:r w:rsidR="00170FC2">
          <w:rPr>
            <w:noProof/>
            <w:webHidden/>
          </w:rPr>
          <w:t>4</w:t>
        </w:r>
        <w:r w:rsidR="00170FC2">
          <w:rPr>
            <w:noProof/>
            <w:webHidden/>
          </w:rPr>
          <w:fldChar w:fldCharType="end"/>
        </w:r>
      </w:hyperlink>
    </w:p>
    <w:p w:rsidR="00170FC2" w:rsidRDefault="00824DDD">
      <w:pPr>
        <w:pStyle w:val="21"/>
        <w:tabs>
          <w:tab w:val="right" w:leader="dot" w:pos="10450"/>
        </w:tabs>
        <w:rPr>
          <w:rFonts w:asciiTheme="minorHAnsi" w:eastAsiaTheme="minorEastAsia" w:hAnsiTheme="minorHAnsi" w:cstheme="minorBidi"/>
          <w:bCs w:val="0"/>
          <w:noProof/>
          <w:color w:val="auto"/>
          <w:sz w:val="24"/>
          <w:szCs w:val="24"/>
        </w:rPr>
      </w:pPr>
      <w:hyperlink w:anchor="_Toc41018237" w:history="1">
        <w:r w:rsidR="00170FC2" w:rsidRPr="003A3A6B">
          <w:rPr>
            <w:rStyle w:val="a5"/>
            <w:noProof/>
            <w:lang w:eastAsia="en-US"/>
          </w:rPr>
          <w:t>3.2 Итерационный алгоритм компоновки</w:t>
        </w:r>
        <w:r w:rsidR="00170FC2">
          <w:rPr>
            <w:noProof/>
            <w:webHidden/>
          </w:rPr>
          <w:tab/>
        </w:r>
        <w:r w:rsidR="00170FC2">
          <w:rPr>
            <w:noProof/>
            <w:webHidden/>
          </w:rPr>
          <w:fldChar w:fldCharType="begin"/>
        </w:r>
        <w:r w:rsidR="00170FC2">
          <w:rPr>
            <w:noProof/>
            <w:webHidden/>
          </w:rPr>
          <w:instrText xml:space="preserve"> PAGEREF _Toc41018237 \h </w:instrText>
        </w:r>
        <w:r w:rsidR="00170FC2">
          <w:rPr>
            <w:noProof/>
            <w:webHidden/>
          </w:rPr>
        </w:r>
        <w:r w:rsidR="00170FC2">
          <w:rPr>
            <w:noProof/>
            <w:webHidden/>
          </w:rPr>
          <w:fldChar w:fldCharType="separate"/>
        </w:r>
        <w:r w:rsidR="00170FC2">
          <w:rPr>
            <w:noProof/>
            <w:webHidden/>
          </w:rPr>
          <w:t>6</w:t>
        </w:r>
        <w:r w:rsidR="00170FC2">
          <w:rPr>
            <w:noProof/>
            <w:webHidden/>
          </w:rPr>
          <w:fldChar w:fldCharType="end"/>
        </w:r>
      </w:hyperlink>
    </w:p>
    <w:p w:rsidR="00170FC2" w:rsidRDefault="00824DDD">
      <w:pPr>
        <w:pStyle w:val="13"/>
        <w:tabs>
          <w:tab w:val="right" w:leader="dot" w:pos="10450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4"/>
        </w:rPr>
      </w:pPr>
      <w:hyperlink w:anchor="_Toc41018238" w:history="1">
        <w:r w:rsidR="00170FC2" w:rsidRPr="003A3A6B">
          <w:rPr>
            <w:rStyle w:val="a5"/>
            <w:noProof/>
          </w:rPr>
          <w:t>Приложение 1.</w:t>
        </w:r>
        <w:r w:rsidR="00170FC2">
          <w:rPr>
            <w:noProof/>
            <w:webHidden/>
          </w:rPr>
          <w:tab/>
        </w:r>
        <w:r w:rsidR="00170FC2">
          <w:rPr>
            <w:noProof/>
            <w:webHidden/>
          </w:rPr>
          <w:fldChar w:fldCharType="begin"/>
        </w:r>
        <w:r w:rsidR="00170FC2">
          <w:rPr>
            <w:noProof/>
            <w:webHidden/>
          </w:rPr>
          <w:instrText xml:space="preserve"> PAGEREF _Toc41018238 \h </w:instrText>
        </w:r>
        <w:r w:rsidR="00170FC2">
          <w:rPr>
            <w:noProof/>
            <w:webHidden/>
          </w:rPr>
        </w:r>
        <w:r w:rsidR="00170FC2">
          <w:rPr>
            <w:noProof/>
            <w:webHidden/>
          </w:rPr>
          <w:fldChar w:fldCharType="separate"/>
        </w:r>
        <w:r w:rsidR="00170FC2">
          <w:rPr>
            <w:noProof/>
            <w:webHidden/>
          </w:rPr>
          <w:t>10</w:t>
        </w:r>
        <w:r w:rsidR="00170FC2">
          <w:rPr>
            <w:noProof/>
            <w:webHidden/>
          </w:rPr>
          <w:fldChar w:fldCharType="end"/>
        </w:r>
      </w:hyperlink>
    </w:p>
    <w:p w:rsidR="00765AFF" w:rsidRDefault="00675725" w:rsidP="00765AFF">
      <w:pPr>
        <w:pStyle w:val="a4"/>
        <w:spacing w:before="120" w:after="160" w:line="360" w:lineRule="auto"/>
        <w:rPr>
          <w:rFonts w:cs="Times New Roman"/>
        </w:rPr>
      </w:pPr>
      <w:r>
        <w:rPr>
          <w:rFonts w:cs="Times New Roman"/>
        </w:rPr>
        <w:fldChar w:fldCharType="end"/>
      </w:r>
    </w:p>
    <w:p w:rsidR="00204EDF" w:rsidRDefault="00765AFF" w:rsidP="003716CE">
      <w:pPr>
        <w:pStyle w:val="11"/>
        <w:rPr>
          <w:bCs/>
          <w:color w:val="000000"/>
          <w:szCs w:val="28"/>
          <w:lang w:eastAsia="en-US"/>
        </w:rPr>
      </w:pPr>
      <w:r>
        <w:rPr>
          <w:rFonts w:cs="Times New Roman"/>
        </w:rPr>
        <w:br w:type="page"/>
      </w:r>
      <w:bookmarkStart w:id="0" w:name="_Toc41018233"/>
      <w:r w:rsidRPr="00186797">
        <w:lastRenderedPageBreak/>
        <w:t xml:space="preserve">1 </w:t>
      </w:r>
      <w:r w:rsidR="003716CE">
        <w:rPr>
          <w:bCs/>
          <w:color w:val="000000"/>
          <w:szCs w:val="28"/>
          <w:lang w:eastAsia="en-US"/>
        </w:rPr>
        <w:t>Задание</w:t>
      </w:r>
      <w:bookmarkEnd w:id="0"/>
    </w:p>
    <w:p w:rsidR="00070499" w:rsidRDefault="003716CE" w:rsidP="003716CE">
      <w:pPr>
        <w:rPr>
          <w:shd w:val="clear" w:color="auto" w:fill="FFFFFF"/>
        </w:rPr>
      </w:pPr>
      <w:r>
        <w:rPr>
          <w:shd w:val="clear" w:color="auto" w:fill="FFFFFF"/>
        </w:rPr>
        <w:t>Решить задачу компоновки. Компоненты можно группировать в контейнеры из списка определённых размеров (для примера - 3, 4, 5, 6 и 7). При этом сперва нужно решить комбинаторную задачу. Для каждого из возможных вариантов набора контейнеров уже решаем задачу компоновки. В отчёте подробно, по шагам, разбираем решение для наилучшего варианта набора</w:t>
      </w:r>
      <w:r w:rsidR="00103DE6">
        <w:rPr>
          <w:shd w:val="clear" w:color="auto" w:fill="FFFFFF"/>
        </w:rPr>
        <w:t xml:space="preserve"> контейнеров.</w:t>
      </w:r>
    </w:p>
    <w:p w:rsidR="003716CE" w:rsidRDefault="003716CE" w:rsidP="00070499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Таблица 1</w:t>
      </w:r>
      <w:r w:rsidR="009421A7" w:rsidRPr="00B13EE5">
        <w:rPr>
          <w:shd w:val="clear" w:color="auto" w:fill="FFFFFF"/>
        </w:rPr>
        <w:t>.1</w:t>
      </w:r>
      <w:r>
        <w:rPr>
          <w:shd w:val="clear" w:color="auto" w:fill="FFFFFF"/>
        </w:rPr>
        <w:t>. Матрица смежности для графа из условия.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48"/>
        <w:gridCol w:w="347"/>
        <w:gridCol w:w="347"/>
        <w:gridCol w:w="347"/>
        <w:gridCol w:w="348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</w:tblGrid>
      <w:tr w:rsidR="00070499" w:rsidRPr="001E43CD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</w:tr>
      <w:tr w:rsidR="00696022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</w:tr>
      <w:tr w:rsidR="00070499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</w:tr>
      <w:tr w:rsidR="00696022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</w:tr>
      <w:tr w:rsidR="00070499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</w:tr>
      <w:tr w:rsidR="00696022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</w:tr>
      <w:tr w:rsidR="00070499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</w:tr>
      <w:tr w:rsidR="00696022" w:rsidRPr="00CE0516" w:rsidTr="00696022">
        <w:trPr>
          <w:trHeight w:val="180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</w:tr>
      <w:tr w:rsidR="00070499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</w:tr>
      <w:tr w:rsidR="00696022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</w:tr>
      <w:tr w:rsidR="00070499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</w:tr>
      <w:tr w:rsidR="00696022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</w:tr>
      <w:tr w:rsidR="00070499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</w:tr>
      <w:tr w:rsidR="00696022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</w:tr>
      <w:tr w:rsidR="00070499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</w:tr>
      <w:tr w:rsidR="00696022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</w:tr>
      <w:tr w:rsidR="00070499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</w:tr>
      <w:tr w:rsidR="00696022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</w:tr>
      <w:tr w:rsidR="00070499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</w:tr>
      <w:tr w:rsidR="00696022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</w:tr>
      <w:tr w:rsidR="00070499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</w:tr>
      <w:tr w:rsidR="00696022" w:rsidRPr="00CE0516" w:rsidTr="00696022">
        <w:trPr>
          <w:trHeight w:val="180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</w:tr>
      <w:tr w:rsidR="00070499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</w:tr>
      <w:tr w:rsidR="00696022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</w:tr>
      <w:tr w:rsidR="00070499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</w:tr>
      <w:tr w:rsidR="00696022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</w:tr>
      <w:tr w:rsidR="00070499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</w:tr>
      <w:tr w:rsidR="00696022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</w:tr>
      <w:tr w:rsidR="00070499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</w:tr>
      <w:tr w:rsidR="00696022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</w:tr>
    </w:tbl>
    <w:p w:rsidR="00070499" w:rsidRDefault="00070499" w:rsidP="003716CE">
      <w:pPr>
        <w:rPr>
          <w:shd w:val="clear" w:color="auto" w:fill="FFFFFF"/>
        </w:rPr>
      </w:pPr>
    </w:p>
    <w:p w:rsidR="00070499" w:rsidRDefault="00070499" w:rsidP="00070499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3716CE" w:rsidRDefault="003716CE" w:rsidP="003716CE">
      <w:pPr>
        <w:pStyle w:val="11"/>
        <w:rPr>
          <w:lang w:eastAsia="en-US"/>
        </w:rPr>
      </w:pPr>
      <w:bookmarkStart w:id="1" w:name="_Toc41018234"/>
      <w:r>
        <w:rPr>
          <w:lang w:eastAsia="en-US"/>
        </w:rPr>
        <w:lastRenderedPageBreak/>
        <w:t>2 Выбор наилучшего решения</w:t>
      </w:r>
      <w:bookmarkEnd w:id="1"/>
    </w:p>
    <w:p w:rsidR="00070499" w:rsidRPr="00696022" w:rsidRDefault="00070499" w:rsidP="00070499">
      <w:pPr>
        <w:rPr>
          <w:szCs w:val="28"/>
        </w:rPr>
      </w:pPr>
      <w:r>
        <w:rPr>
          <w:szCs w:val="28"/>
        </w:rPr>
        <w:t xml:space="preserve">В рамках задачи компоновки необходимо разделить граф </w:t>
      </w:r>
      <m:oMath>
        <m:r>
          <w:rPr>
            <w:rFonts w:ascii="Cambria Math" w:hAnsi="Cambria Math"/>
            <w:szCs w:val="28"/>
          </w:rPr>
          <m:t>G(V,R)</m:t>
        </m:r>
      </m:oMath>
      <w:r w:rsidRPr="003712C7">
        <w:rPr>
          <w:szCs w:val="28"/>
        </w:rPr>
        <w:t xml:space="preserve"> </w:t>
      </w:r>
      <w:r>
        <w:rPr>
          <w:szCs w:val="28"/>
        </w:rPr>
        <w:t xml:space="preserve">на подграфы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</m:sSubSup>
      </m:oMath>
      <w:r w:rsidR="00696022" w:rsidRPr="00696022">
        <w:rPr>
          <w:szCs w:val="28"/>
        </w:rPr>
        <w:t xml:space="preserve">. </w:t>
      </w:r>
      <w:r>
        <w:rPr>
          <w:szCs w:val="28"/>
        </w:rPr>
        <w:t>Критерием оптимальности в данной задаче является число внешних связей. Его можно записать в виде формулы</w:t>
      </w:r>
      <w:r w:rsidR="00696022" w:rsidRPr="00696022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Q=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</w:rPr>
                  <m:t>i,j=1</m:t>
                </m:r>
              </m:e>
              <m:e>
                <m:r>
                  <w:rPr>
                    <w:rFonts w:ascii="Cambria Math" w:hAnsi="Cambria Math"/>
                    <w:szCs w:val="28"/>
                  </w:rPr>
                  <m:t>i≠j</m:t>
                </m:r>
              </m:e>
            </m:eqAr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8"/>
          </w:rPr>
          <m:t>.</m:t>
        </m:r>
      </m:oMath>
    </w:p>
    <w:p w:rsidR="00070499" w:rsidRPr="001E43CD" w:rsidRDefault="00070499" w:rsidP="00070499">
      <w:pPr>
        <w:rPr>
          <w:szCs w:val="28"/>
        </w:rPr>
      </w:pPr>
      <w:r>
        <w:rPr>
          <w:szCs w:val="28"/>
        </w:rPr>
        <w:t xml:space="preserve">В ходе решения задачи </w:t>
      </w:r>
      <w:r w:rsidR="007C0142">
        <w:rPr>
          <w:szCs w:val="28"/>
        </w:rPr>
        <w:t xml:space="preserve">были получены все возможные сочетания из множества </w:t>
      </w:r>
      <w:r w:rsidR="00103DE6" w:rsidRPr="00103DE6">
        <w:rPr>
          <w:szCs w:val="28"/>
        </w:rPr>
        <w:t>{</w:t>
      </w:r>
      <w:r w:rsidR="007C0142" w:rsidRPr="007C0142">
        <w:rPr>
          <w:szCs w:val="28"/>
        </w:rPr>
        <w:t>3, 4, 5, 6, 7</w:t>
      </w:r>
      <w:r w:rsidR="00103DE6" w:rsidRPr="00103DE6">
        <w:rPr>
          <w:szCs w:val="28"/>
        </w:rPr>
        <w:t xml:space="preserve">}. </w:t>
      </w:r>
      <w:r w:rsidR="00103DE6">
        <w:rPr>
          <w:szCs w:val="28"/>
        </w:rPr>
        <w:t>Для каждого полученного сочетания была решена задача комп</w:t>
      </w:r>
      <w:r w:rsidR="00250555">
        <w:rPr>
          <w:szCs w:val="28"/>
        </w:rPr>
        <w:t>о</w:t>
      </w:r>
      <w:r w:rsidR="00103DE6">
        <w:rPr>
          <w:szCs w:val="28"/>
        </w:rPr>
        <w:t xml:space="preserve">новки. Наилучшим сочетанием оказался набор контейнеров </w:t>
      </w:r>
      <w:r w:rsidR="00103DE6" w:rsidRPr="001E43CD">
        <w:rPr>
          <w:szCs w:val="28"/>
        </w:rPr>
        <w:t>{</w:t>
      </w:r>
      <w:r w:rsidR="001E43CD" w:rsidRPr="001E43CD">
        <w:rPr>
          <w:szCs w:val="28"/>
        </w:rPr>
        <w:t xml:space="preserve">3, 6, 7, 7, 7}. </w:t>
      </w:r>
      <w:r w:rsidR="001E43CD">
        <w:rPr>
          <w:szCs w:val="28"/>
        </w:rPr>
        <w:t xml:space="preserve">Значением критерия оптимальности </w:t>
      </w:r>
      <m:oMath>
        <m:r>
          <w:rPr>
            <w:rFonts w:ascii="Cambria Math" w:hAnsi="Cambria Math"/>
            <w:szCs w:val="28"/>
          </w:rPr>
          <m:t>Q</m:t>
        </m:r>
      </m:oMath>
      <w:r w:rsidR="001E43CD">
        <w:rPr>
          <w:szCs w:val="28"/>
        </w:rPr>
        <w:t xml:space="preserve"> для такого набора было равно 214</w:t>
      </w:r>
      <w:r w:rsidR="001E43CD" w:rsidRPr="001E43CD">
        <w:rPr>
          <w:szCs w:val="28"/>
        </w:rPr>
        <w:t>.</w:t>
      </w:r>
    </w:p>
    <w:p w:rsidR="003716CE" w:rsidRDefault="003716CE" w:rsidP="003716CE">
      <w:pPr>
        <w:pStyle w:val="11"/>
        <w:rPr>
          <w:lang w:eastAsia="en-US"/>
        </w:rPr>
      </w:pPr>
      <w:bookmarkStart w:id="2" w:name="_Toc41018235"/>
      <w:r>
        <w:rPr>
          <w:lang w:eastAsia="en-US"/>
        </w:rPr>
        <w:t xml:space="preserve">3 Описание решения </w:t>
      </w:r>
      <w:r w:rsidR="001E43CD">
        <w:rPr>
          <w:lang w:eastAsia="en-US"/>
        </w:rPr>
        <w:t>для наилучшего набора контейнеров</w:t>
      </w:r>
      <w:bookmarkEnd w:id="2"/>
    </w:p>
    <w:p w:rsidR="00602B75" w:rsidRPr="00602B75" w:rsidRDefault="00602B75" w:rsidP="00602B75">
      <w:pPr>
        <w:pStyle w:val="2"/>
        <w:rPr>
          <w:lang w:eastAsia="en-US"/>
        </w:rPr>
      </w:pPr>
      <w:bookmarkStart w:id="3" w:name="_Toc41018236"/>
      <w:r>
        <w:rPr>
          <w:lang w:eastAsia="en-US"/>
        </w:rPr>
        <w:t>3</w:t>
      </w:r>
      <w:r w:rsidRPr="008572CD">
        <w:rPr>
          <w:lang w:eastAsia="en-US"/>
        </w:rPr>
        <w:t xml:space="preserve">.1 </w:t>
      </w:r>
      <w:r>
        <w:rPr>
          <w:lang w:eastAsia="en-US"/>
        </w:rPr>
        <w:t>Последовательный алгоритм компоновки</w:t>
      </w:r>
      <w:bookmarkEnd w:id="3"/>
    </w:p>
    <w:p w:rsidR="001E43CD" w:rsidRDefault="001E43CD" w:rsidP="001E43CD">
      <w:pPr>
        <w:rPr>
          <w:szCs w:val="28"/>
        </w:rPr>
      </w:pPr>
      <w:r>
        <w:rPr>
          <w:szCs w:val="28"/>
        </w:rPr>
        <w:t>Сначала необходимо получить опорное решение с помощью последовательного алгоритма, чтобы потом его улучшить с помощью итерационного.</w:t>
      </w:r>
    </w:p>
    <w:p w:rsidR="001E43CD" w:rsidRDefault="001E43CD" w:rsidP="001E43CD">
      <w:pPr>
        <w:rPr>
          <w:szCs w:val="28"/>
        </w:rPr>
      </w:pPr>
      <w:r>
        <w:rPr>
          <w:szCs w:val="28"/>
        </w:rPr>
        <w:t xml:space="preserve">Первым шагом необходимо вычислить </w:t>
      </w:r>
      <w:r w:rsidR="00F167A2">
        <w:rPr>
          <w:shd w:val="clear" w:color="auto" w:fill="FFFFFF"/>
        </w:rPr>
        <w:t>суммарное количество</w:t>
      </w:r>
      <w:r w:rsidR="00F167A2">
        <w:rPr>
          <w:szCs w:val="28"/>
        </w:rPr>
        <w:t xml:space="preserve"> </w:t>
      </w:r>
      <w:r>
        <w:rPr>
          <w:szCs w:val="28"/>
        </w:rPr>
        <w:t>связей для каждой из вершин графа.</w:t>
      </w:r>
      <w:r w:rsidRPr="00C44B51">
        <w:rPr>
          <w:szCs w:val="28"/>
        </w:rPr>
        <w:t xml:space="preserve"> </w:t>
      </w:r>
      <w:r>
        <w:rPr>
          <w:szCs w:val="28"/>
        </w:rPr>
        <w:t xml:space="preserve">Эти значения представлены в таблице </w:t>
      </w:r>
      <w:r w:rsidR="009421A7" w:rsidRPr="009421A7">
        <w:rPr>
          <w:shd w:val="clear" w:color="auto" w:fill="FFFFFF"/>
        </w:rPr>
        <w:t>3.1.</w:t>
      </w:r>
      <w:r>
        <w:rPr>
          <w:szCs w:val="28"/>
        </w:rPr>
        <w:t>2.</w:t>
      </w:r>
    </w:p>
    <w:p w:rsidR="001E43CD" w:rsidRPr="001E43CD" w:rsidRDefault="001E43CD" w:rsidP="001E43CD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Таблица </w:t>
      </w:r>
      <w:r w:rsidR="009421A7" w:rsidRPr="009421A7">
        <w:rPr>
          <w:shd w:val="clear" w:color="auto" w:fill="FFFFFF"/>
        </w:rPr>
        <w:t>3.1.</w:t>
      </w:r>
      <w:r w:rsidRPr="001E43CD">
        <w:rPr>
          <w:shd w:val="clear" w:color="auto" w:fill="FFFFFF"/>
        </w:rPr>
        <w:t>2</w:t>
      </w:r>
      <w:r>
        <w:rPr>
          <w:shd w:val="clear" w:color="auto" w:fill="FFFFFF"/>
        </w:rPr>
        <w:t xml:space="preserve">а. </w:t>
      </w:r>
      <w:r w:rsidR="00F167A2">
        <w:rPr>
          <w:shd w:val="clear" w:color="auto" w:fill="FFFFFF"/>
        </w:rPr>
        <w:t xml:space="preserve">Суммарное количество </w:t>
      </w:r>
      <w:r>
        <w:rPr>
          <w:shd w:val="clear" w:color="auto" w:fill="FFFFFF"/>
        </w:rPr>
        <w:t>связей для первой половины вершин</w:t>
      </w:r>
      <w:r w:rsidRPr="001E43CD">
        <w:rPr>
          <w:shd w:val="clear" w:color="auto" w:fill="FFFFFF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80"/>
        <w:gridCol w:w="580"/>
        <w:gridCol w:w="581"/>
        <w:gridCol w:w="580"/>
        <w:gridCol w:w="581"/>
        <w:gridCol w:w="580"/>
        <w:gridCol w:w="581"/>
        <w:gridCol w:w="580"/>
        <w:gridCol w:w="580"/>
        <w:gridCol w:w="581"/>
        <w:gridCol w:w="580"/>
        <w:gridCol w:w="581"/>
        <w:gridCol w:w="580"/>
        <w:gridCol w:w="581"/>
        <w:gridCol w:w="580"/>
        <w:gridCol w:w="581"/>
      </w:tblGrid>
      <w:tr w:rsidR="00A74D43" w:rsidRPr="001E43CD" w:rsidTr="00696022">
        <w:trPr>
          <w:trHeight w:val="492"/>
        </w:trPr>
        <w:tc>
          <w:tcPr>
            <w:tcW w:w="580" w:type="dxa"/>
            <w:vAlign w:val="center"/>
          </w:tcPr>
          <w:p w:rsidR="00A74D43" w:rsidRPr="001E43CD" w:rsidRDefault="00824DDD" w:rsidP="00696022">
            <w:pPr>
              <w:ind w:firstLine="0"/>
              <w:jc w:val="center"/>
              <w:rPr>
                <w:i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80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581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580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581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580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581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580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</w:t>
            </w:r>
          </w:p>
        </w:tc>
        <w:tc>
          <w:tcPr>
            <w:tcW w:w="580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</w:t>
            </w:r>
          </w:p>
        </w:tc>
        <w:tc>
          <w:tcPr>
            <w:tcW w:w="581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</w:t>
            </w:r>
          </w:p>
        </w:tc>
        <w:tc>
          <w:tcPr>
            <w:tcW w:w="580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</w:t>
            </w:r>
          </w:p>
        </w:tc>
        <w:tc>
          <w:tcPr>
            <w:tcW w:w="581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</w:t>
            </w:r>
          </w:p>
        </w:tc>
        <w:tc>
          <w:tcPr>
            <w:tcW w:w="580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11</w:t>
            </w:r>
          </w:p>
        </w:tc>
        <w:tc>
          <w:tcPr>
            <w:tcW w:w="581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12</w:t>
            </w:r>
          </w:p>
        </w:tc>
        <w:tc>
          <w:tcPr>
            <w:tcW w:w="580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13</w:t>
            </w:r>
          </w:p>
        </w:tc>
        <w:tc>
          <w:tcPr>
            <w:tcW w:w="581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14</w:t>
            </w:r>
          </w:p>
        </w:tc>
      </w:tr>
      <w:tr w:rsidR="00A74D43" w:rsidTr="00696022">
        <w:trPr>
          <w:trHeight w:val="493"/>
        </w:trPr>
        <w:tc>
          <w:tcPr>
            <w:tcW w:w="580" w:type="dxa"/>
            <w:vAlign w:val="center"/>
          </w:tcPr>
          <w:p w:rsidR="00A74D43" w:rsidRDefault="00824DDD" w:rsidP="00696022">
            <w:pPr>
              <w:ind w:firstLine="0"/>
              <w:jc w:val="center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80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</w:t>
            </w:r>
          </w:p>
        </w:tc>
        <w:tc>
          <w:tcPr>
            <w:tcW w:w="581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31</w:t>
            </w:r>
          </w:p>
        </w:tc>
        <w:tc>
          <w:tcPr>
            <w:tcW w:w="580" w:type="dxa"/>
            <w:vAlign w:val="center"/>
          </w:tcPr>
          <w:p w:rsidR="00A74D43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19</w:t>
            </w:r>
          </w:p>
        </w:tc>
        <w:tc>
          <w:tcPr>
            <w:tcW w:w="581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31</w:t>
            </w:r>
          </w:p>
        </w:tc>
        <w:tc>
          <w:tcPr>
            <w:tcW w:w="580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18</w:t>
            </w:r>
          </w:p>
        </w:tc>
        <w:tc>
          <w:tcPr>
            <w:tcW w:w="581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24</w:t>
            </w:r>
          </w:p>
        </w:tc>
        <w:tc>
          <w:tcPr>
            <w:tcW w:w="580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32</w:t>
            </w:r>
          </w:p>
        </w:tc>
        <w:tc>
          <w:tcPr>
            <w:tcW w:w="580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33</w:t>
            </w:r>
          </w:p>
        </w:tc>
        <w:tc>
          <w:tcPr>
            <w:tcW w:w="581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26</w:t>
            </w:r>
          </w:p>
        </w:tc>
        <w:tc>
          <w:tcPr>
            <w:tcW w:w="580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18</w:t>
            </w:r>
          </w:p>
        </w:tc>
        <w:tc>
          <w:tcPr>
            <w:tcW w:w="581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30</w:t>
            </w:r>
          </w:p>
        </w:tc>
        <w:tc>
          <w:tcPr>
            <w:tcW w:w="580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13</w:t>
            </w:r>
          </w:p>
        </w:tc>
        <w:tc>
          <w:tcPr>
            <w:tcW w:w="581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32</w:t>
            </w:r>
          </w:p>
        </w:tc>
        <w:tc>
          <w:tcPr>
            <w:tcW w:w="580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33</w:t>
            </w:r>
          </w:p>
        </w:tc>
        <w:tc>
          <w:tcPr>
            <w:tcW w:w="581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</w:t>
            </w:r>
          </w:p>
        </w:tc>
      </w:tr>
    </w:tbl>
    <w:p w:rsidR="001E43CD" w:rsidRDefault="001E43CD" w:rsidP="001E43CD">
      <w:pPr>
        <w:ind w:firstLine="0"/>
        <w:rPr>
          <w:shd w:val="clear" w:color="auto" w:fill="FFFFFF"/>
        </w:rPr>
      </w:pPr>
    </w:p>
    <w:p w:rsidR="001E43CD" w:rsidRPr="001E43CD" w:rsidRDefault="001E43CD" w:rsidP="001E43CD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Таблица </w:t>
      </w:r>
      <w:r w:rsidR="009421A7" w:rsidRPr="009421A7">
        <w:rPr>
          <w:shd w:val="clear" w:color="auto" w:fill="FFFFFF"/>
        </w:rPr>
        <w:t>3.1.</w:t>
      </w:r>
      <w:r w:rsidRPr="001E43CD">
        <w:rPr>
          <w:shd w:val="clear" w:color="auto" w:fill="FFFFFF"/>
        </w:rPr>
        <w:t>2</w:t>
      </w:r>
      <w:r>
        <w:rPr>
          <w:shd w:val="clear" w:color="auto" w:fill="FFFFFF"/>
        </w:rPr>
        <w:t xml:space="preserve">б. </w:t>
      </w:r>
      <w:r w:rsidR="00F167A2">
        <w:rPr>
          <w:shd w:val="clear" w:color="auto" w:fill="FFFFFF"/>
        </w:rPr>
        <w:t xml:space="preserve">Суммарное количество </w:t>
      </w:r>
      <w:r>
        <w:rPr>
          <w:shd w:val="clear" w:color="auto" w:fill="FFFFFF"/>
        </w:rPr>
        <w:t>связей для второй половины вершин</w:t>
      </w:r>
      <w:r w:rsidRPr="001E43CD">
        <w:rPr>
          <w:shd w:val="clear" w:color="auto" w:fill="FFFFFF"/>
        </w:rPr>
        <w:t>.</w:t>
      </w:r>
    </w:p>
    <w:tbl>
      <w:tblPr>
        <w:tblStyle w:val="af0"/>
        <w:tblW w:w="9323" w:type="dxa"/>
        <w:tblLook w:val="04A0" w:firstRow="1" w:lastRow="0" w:firstColumn="1" w:lastColumn="0" w:noHBand="0" w:noVBand="1"/>
      </w:tblPr>
      <w:tblGrid>
        <w:gridCol w:w="582"/>
        <w:gridCol w:w="583"/>
        <w:gridCol w:w="583"/>
        <w:gridCol w:w="582"/>
        <w:gridCol w:w="583"/>
        <w:gridCol w:w="583"/>
        <w:gridCol w:w="582"/>
        <w:gridCol w:w="583"/>
        <w:gridCol w:w="583"/>
        <w:gridCol w:w="582"/>
        <w:gridCol w:w="583"/>
        <w:gridCol w:w="583"/>
        <w:gridCol w:w="582"/>
        <w:gridCol w:w="583"/>
        <w:gridCol w:w="583"/>
        <w:gridCol w:w="583"/>
      </w:tblGrid>
      <w:tr w:rsidR="00A74D43" w:rsidTr="00696022">
        <w:trPr>
          <w:trHeight w:val="492"/>
        </w:trPr>
        <w:tc>
          <w:tcPr>
            <w:tcW w:w="582" w:type="dxa"/>
            <w:vAlign w:val="center"/>
          </w:tcPr>
          <w:p w:rsidR="00A74D43" w:rsidRPr="001E43CD" w:rsidRDefault="00824DDD" w:rsidP="00696022">
            <w:pPr>
              <w:ind w:firstLine="0"/>
              <w:jc w:val="center"/>
              <w:rPr>
                <w:i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</w:t>
            </w:r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16</w:t>
            </w:r>
          </w:p>
        </w:tc>
        <w:tc>
          <w:tcPr>
            <w:tcW w:w="582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17</w:t>
            </w:r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18</w:t>
            </w:r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19</w:t>
            </w:r>
          </w:p>
        </w:tc>
        <w:tc>
          <w:tcPr>
            <w:tcW w:w="582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</w:t>
            </w:r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21</w:t>
            </w:r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22</w:t>
            </w:r>
          </w:p>
        </w:tc>
        <w:tc>
          <w:tcPr>
            <w:tcW w:w="582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23</w:t>
            </w:r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24</w:t>
            </w:r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25</w:t>
            </w:r>
          </w:p>
        </w:tc>
        <w:tc>
          <w:tcPr>
            <w:tcW w:w="582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26</w:t>
            </w:r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27</w:t>
            </w:r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28</w:t>
            </w:r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29</w:t>
            </w:r>
          </w:p>
        </w:tc>
      </w:tr>
      <w:tr w:rsidR="00A74D43" w:rsidTr="00696022">
        <w:trPr>
          <w:trHeight w:val="493"/>
        </w:trPr>
        <w:tc>
          <w:tcPr>
            <w:tcW w:w="582" w:type="dxa"/>
            <w:vAlign w:val="center"/>
          </w:tcPr>
          <w:p w:rsidR="00A74D43" w:rsidRDefault="00824DDD" w:rsidP="00696022">
            <w:pPr>
              <w:ind w:firstLine="0"/>
              <w:jc w:val="center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83" w:type="dxa"/>
            <w:vAlign w:val="center"/>
          </w:tcPr>
          <w:p w:rsidR="00A74D43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26</w:t>
            </w:r>
          </w:p>
        </w:tc>
        <w:tc>
          <w:tcPr>
            <w:tcW w:w="583" w:type="dxa"/>
            <w:vAlign w:val="center"/>
          </w:tcPr>
          <w:p w:rsidR="00A74D43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25</w:t>
            </w:r>
          </w:p>
        </w:tc>
        <w:tc>
          <w:tcPr>
            <w:tcW w:w="582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23</w:t>
            </w:r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33</w:t>
            </w:r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29</w:t>
            </w:r>
          </w:p>
        </w:tc>
        <w:tc>
          <w:tcPr>
            <w:tcW w:w="582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14</w:t>
            </w:r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27</w:t>
            </w:r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23</w:t>
            </w:r>
          </w:p>
        </w:tc>
        <w:tc>
          <w:tcPr>
            <w:tcW w:w="582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</w:t>
            </w:r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26</w:t>
            </w:r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34</w:t>
            </w:r>
          </w:p>
        </w:tc>
        <w:tc>
          <w:tcPr>
            <w:tcW w:w="582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25</w:t>
            </w:r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23</w:t>
            </w:r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28</w:t>
            </w:r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24</w:t>
            </w:r>
          </w:p>
        </w:tc>
      </w:tr>
    </w:tbl>
    <w:p w:rsidR="001E43CD" w:rsidRDefault="001E43CD" w:rsidP="001E43CD">
      <w:pPr>
        <w:rPr>
          <w:lang w:eastAsia="en-US"/>
        </w:rPr>
      </w:pPr>
    </w:p>
    <w:p w:rsidR="005A3F2A" w:rsidRDefault="00A74D43" w:rsidP="001E43CD">
      <w:pPr>
        <w:rPr>
          <w:sz w:val="24"/>
        </w:rPr>
      </w:pPr>
      <w:r>
        <w:t>Выбираем вершину с наименьшим числом внешних связей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>)</w:t>
      </w:r>
      <w:r w:rsidRPr="00C44B51">
        <w:t xml:space="preserve"> </w:t>
      </w:r>
      <w:r>
        <w:t>и определяем её в первое подмножество</w:t>
      </w:r>
      <w:r w:rsidRPr="00A74D4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C0037" w:rsidRPr="00AC0037">
        <w:t xml:space="preserve">. </w:t>
      </w:r>
      <w:r w:rsidR="005A3F2A" w:rsidRPr="005A3F2A">
        <w:t>Если для нескольких верши</w:t>
      </w:r>
      <w:r w:rsidR="005A3F2A">
        <w:t xml:space="preserve">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5A3F2A">
        <w:t xml:space="preserve"> о</w:t>
      </w:r>
      <w:r w:rsidR="005A3F2A" w:rsidRPr="005A3F2A">
        <w:t xml:space="preserve">динаково, то следует выбирать вершину, которая </w:t>
      </w:r>
      <w:r w:rsidR="005A3F2A">
        <w:t>имеет связи</w:t>
      </w:r>
      <w:r w:rsidR="005A3F2A" w:rsidRPr="005A3F2A">
        <w:t xml:space="preserve"> с минимальным числом других вершин. Если и таких вершин несколько –</w:t>
      </w:r>
      <w:r w:rsidR="005A3F2A">
        <w:t xml:space="preserve"> </w:t>
      </w:r>
      <w:r w:rsidR="005A3F2A" w:rsidRPr="005A3F2A">
        <w:t xml:space="preserve">любую из них. </w:t>
      </w:r>
    </w:p>
    <w:p w:rsidR="003706E9" w:rsidRDefault="00A74D43" w:rsidP="001E43CD">
      <w:r>
        <w:t>Рассмотрим</w:t>
      </w:r>
      <w:r w:rsidR="00AC0037" w:rsidRPr="00AC0037">
        <w:t xml:space="preserve"> </w:t>
      </w:r>
      <w:r>
        <w:t>вершины</w:t>
      </w:r>
      <w:r w:rsidRPr="00A74D43">
        <w:t xml:space="preserve">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 w:rsidRPr="00A74D43">
        <w:t>}</w:t>
      </w:r>
      <w:r>
        <w:t>, имеющие общие связи с вершин</w:t>
      </w:r>
      <w:r w:rsidR="00CA6289">
        <w:t xml:space="preserve">ами из подмножества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A6289">
        <w:t xml:space="preserve"> </w:t>
      </w:r>
      <w:r w:rsidR="00CA6289" w:rsidRPr="005A3F2A">
        <w:t>–</w:t>
      </w:r>
      <w:r w:rsidR="00CA6289">
        <w:t xml:space="preserve"> вершиной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AC0037" w:rsidRPr="00AC0037">
        <w:t xml:space="preserve">. </w:t>
      </w:r>
      <w:r w:rsidR="003706E9">
        <w:t>П</w:t>
      </w:r>
      <w:r w:rsidR="004C280F">
        <w:t xml:space="preserve">риращение связей при включении </w:t>
      </w:r>
      <w:r w:rsidR="004C280F">
        <w:lastRenderedPageBreak/>
        <w:t xml:space="preserve">вершины в подмножество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C280F">
        <w:t xml:space="preserve"> </w:t>
      </w:r>
      <w:r w:rsidR="003706E9">
        <w:t>является коэффициентом внешней связанности вершины и считается по формуле</w:t>
      </w:r>
    </w:p>
    <w:p w:rsidR="00391CC5" w:rsidRPr="00391CC5" w:rsidRDefault="00824DDD" w:rsidP="00391C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  <w:i/>
              <w:lang w:val="en-US"/>
            </w:rPr>
            <w:sym w:font="Symbol" w:char="F0D7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 xml:space="preserve"> ,</m:t>
          </m:r>
          <m:r>
            <m:rPr>
              <m:sty m:val="p"/>
            </m:rPr>
            <w:rPr>
              <w:szCs w:val="28"/>
            </w:rPr>
            <w:br/>
          </m:r>
        </m:oMath>
      </m:oMathPara>
      <w:r w:rsidR="004C280F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C280F" w:rsidRPr="004C280F">
        <w:t xml:space="preserve"> </w:t>
      </w:r>
      <w:r w:rsidR="004C280F" w:rsidRPr="005A3F2A">
        <w:t>–</w:t>
      </w:r>
      <w:r w:rsidR="004C280F" w:rsidRPr="004C280F">
        <w:t xml:space="preserve"> </w:t>
      </w:r>
      <w:r w:rsidR="004C280F">
        <w:t xml:space="preserve">количество связей с вершинами из уже сформированного подмножества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C280F" w:rsidRPr="004C280F">
        <w:t>.</w:t>
      </w:r>
      <w:r w:rsidR="00391CC5">
        <w:br/>
        <w:t xml:space="preserve">А сам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91CC5">
        <w:t xml:space="preserve"> </w:t>
      </w:r>
      <w:r w:rsidR="00391CC5" w:rsidRPr="00391CC5">
        <w:t xml:space="preserve">называют </w:t>
      </w:r>
      <w:r w:rsidR="00391CC5">
        <w:t xml:space="preserve">коэффициентом внешней </w:t>
      </w:r>
      <w:r w:rsidR="00391CC5" w:rsidRPr="00391CC5">
        <w:t>связности вершин</w:t>
      </w:r>
      <w:r w:rsidR="00391CC5">
        <w:t>ы</w:t>
      </w:r>
      <w:r w:rsidR="00391CC5" w:rsidRPr="00391CC5">
        <w:t xml:space="preserve">. </w:t>
      </w:r>
      <w:r w:rsidR="00391CC5">
        <w:t>Его</w:t>
      </w:r>
      <w:r w:rsidR="00391CC5" w:rsidRPr="00391CC5">
        <w:t xml:space="preserve"> значение равно разности между числом внешних (с вершинами, не входящими в </w:t>
      </w:r>
      <w:r w:rsidR="00391CC5">
        <w:t>соответствующее подмножество</w:t>
      </w:r>
      <w:r w:rsidR="00391CC5" w:rsidRPr="00391CC5">
        <w:t xml:space="preserve">) </w:t>
      </w:r>
      <w:r w:rsidR="00391CC5">
        <w:t>связей</w:t>
      </w:r>
      <w:r w:rsidR="00391CC5" w:rsidRPr="00391CC5">
        <w:t xml:space="preserve"> вершины и внутренних (с вершинами </w:t>
      </w:r>
      <w:r w:rsidR="00391CC5">
        <w:t>подмножества</w:t>
      </w:r>
      <w:r w:rsidR="00391CC5" w:rsidRPr="00391CC5">
        <w:t>, в котором находится рассматриваемая вершина).</w:t>
      </w:r>
      <w:r w:rsidR="00391CC5">
        <w:t xml:space="preserve"> связей</w:t>
      </w:r>
      <w:r w:rsidR="00391CC5" w:rsidRPr="00391CC5">
        <w:t xml:space="preserve"> вершины.</w:t>
      </w:r>
    </w:p>
    <w:p w:rsidR="004C280F" w:rsidRDefault="004C280F" w:rsidP="001E43CD">
      <w:r>
        <w:t xml:space="preserve">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для вершин-кандидатов </w:t>
      </w:r>
      <w:r w:rsidRPr="00A74D43"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 w:rsidRPr="00A74D43">
        <w:t>}</w:t>
      </w:r>
      <w:r>
        <w:t xml:space="preserve"> представлены в таблице </w:t>
      </w:r>
      <w:r w:rsidR="009421A7" w:rsidRPr="009421A7">
        <w:rPr>
          <w:shd w:val="clear" w:color="auto" w:fill="FFFFFF"/>
        </w:rPr>
        <w:t>3.1.</w:t>
      </w:r>
      <w:r>
        <w:t>3.</w:t>
      </w:r>
    </w:p>
    <w:p w:rsidR="00696022" w:rsidRPr="00CA6289" w:rsidRDefault="00696022" w:rsidP="00696022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Таблица </w:t>
      </w:r>
      <w:r w:rsidR="009421A7" w:rsidRPr="009421A7">
        <w:rPr>
          <w:shd w:val="clear" w:color="auto" w:fill="FFFFFF"/>
        </w:rPr>
        <w:t>3.1.</w:t>
      </w:r>
      <w:r w:rsidRPr="00696022">
        <w:rPr>
          <w:shd w:val="clear" w:color="auto" w:fill="FFFFFF"/>
        </w:rPr>
        <w:t>3</w:t>
      </w:r>
      <w:r>
        <w:rPr>
          <w:shd w:val="clear" w:color="auto" w:fill="FFFFFF"/>
        </w:rPr>
        <w:t xml:space="preserve">. </w:t>
      </w:r>
      <w:r w:rsidR="00D77DCD">
        <w:rPr>
          <w:shd w:val="clear" w:color="auto" w:fill="FFFFFF"/>
        </w:rPr>
        <w:t>П</w:t>
      </w:r>
      <w:r>
        <w:rPr>
          <w:shd w:val="clear" w:color="auto" w:fill="FFFFFF"/>
        </w:rPr>
        <w:t>риращени</w:t>
      </w:r>
      <w:r w:rsidR="00D77DCD">
        <w:rPr>
          <w:shd w:val="clear" w:color="auto" w:fill="FFFFFF"/>
        </w:rPr>
        <w:t>е</w:t>
      </w:r>
      <w:r>
        <w:rPr>
          <w:shd w:val="clear" w:color="auto" w:fill="FFFFFF"/>
        </w:rPr>
        <w:t xml:space="preserve"> связей </w:t>
      </w:r>
      <w:r w:rsidR="00CA6289">
        <w:rPr>
          <w:shd w:val="clear" w:color="auto" w:fill="FFFFFF"/>
        </w:rPr>
        <w:t>для вершин-кандидатов</w:t>
      </w:r>
      <w:r w:rsidR="00CA6289" w:rsidRPr="00CA6289">
        <w:rPr>
          <w:shd w:val="clear" w:color="auto" w:fill="FFFFFF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</w:tblGrid>
      <w:tr w:rsidR="00696022" w:rsidTr="00696022">
        <w:trPr>
          <w:trHeight w:val="492"/>
        </w:trPr>
        <w:tc>
          <w:tcPr>
            <w:tcW w:w="851" w:type="dxa"/>
            <w:vAlign w:val="center"/>
          </w:tcPr>
          <w:p w:rsidR="00696022" w:rsidRPr="00696022" w:rsidRDefault="00824DDD" w:rsidP="00696022">
            <w:pPr>
              <w:ind w:firstLine="0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:rsidR="00696022" w:rsidRPr="00696022" w:rsidRDefault="00696022" w:rsidP="00696022">
            <w:pPr>
              <w:ind w:firstLine="0"/>
              <w:jc w:val="center"/>
              <w:rPr>
                <w:iCs/>
              </w:rPr>
            </w:pPr>
            <w:r w:rsidRPr="00696022">
              <w:rPr>
                <w:iCs/>
              </w:rPr>
              <w:t>5</w:t>
            </w:r>
          </w:p>
        </w:tc>
        <w:tc>
          <w:tcPr>
            <w:tcW w:w="851" w:type="dxa"/>
            <w:vAlign w:val="center"/>
          </w:tcPr>
          <w:p w:rsidR="00696022" w:rsidRPr="00696022" w:rsidRDefault="00696022" w:rsidP="00696022">
            <w:pPr>
              <w:ind w:firstLine="0"/>
              <w:jc w:val="center"/>
              <w:rPr>
                <w:iCs/>
              </w:rPr>
            </w:pPr>
            <w:r w:rsidRPr="00696022">
              <w:rPr>
                <w:iCs/>
              </w:rPr>
              <w:t>6</w:t>
            </w:r>
          </w:p>
        </w:tc>
        <w:tc>
          <w:tcPr>
            <w:tcW w:w="851" w:type="dxa"/>
            <w:vAlign w:val="center"/>
          </w:tcPr>
          <w:p w:rsidR="00696022" w:rsidRPr="00696022" w:rsidRDefault="00696022" w:rsidP="00696022">
            <w:pPr>
              <w:ind w:firstLine="0"/>
              <w:jc w:val="center"/>
              <w:rPr>
                <w:iCs/>
              </w:rPr>
            </w:pPr>
            <w:r w:rsidRPr="00696022">
              <w:rPr>
                <w:iCs/>
              </w:rPr>
              <w:t>16</w:t>
            </w:r>
          </w:p>
        </w:tc>
        <w:tc>
          <w:tcPr>
            <w:tcW w:w="851" w:type="dxa"/>
            <w:vAlign w:val="center"/>
          </w:tcPr>
          <w:p w:rsidR="00696022" w:rsidRPr="00696022" w:rsidRDefault="00696022" w:rsidP="00696022">
            <w:pPr>
              <w:ind w:firstLine="0"/>
              <w:jc w:val="center"/>
              <w:rPr>
                <w:iCs/>
              </w:rPr>
            </w:pPr>
            <w:r w:rsidRPr="00696022">
              <w:rPr>
                <w:iCs/>
              </w:rPr>
              <w:t>20</w:t>
            </w:r>
          </w:p>
        </w:tc>
        <w:tc>
          <w:tcPr>
            <w:tcW w:w="851" w:type="dxa"/>
            <w:vAlign w:val="center"/>
          </w:tcPr>
          <w:p w:rsidR="00696022" w:rsidRPr="00696022" w:rsidRDefault="00696022" w:rsidP="00696022">
            <w:pPr>
              <w:ind w:firstLine="0"/>
              <w:jc w:val="center"/>
              <w:rPr>
                <w:iCs/>
              </w:rPr>
            </w:pPr>
            <w:r w:rsidRPr="00696022">
              <w:rPr>
                <w:iCs/>
              </w:rPr>
              <w:t>22</w:t>
            </w:r>
          </w:p>
        </w:tc>
        <w:tc>
          <w:tcPr>
            <w:tcW w:w="851" w:type="dxa"/>
            <w:vAlign w:val="center"/>
          </w:tcPr>
          <w:p w:rsidR="00696022" w:rsidRPr="00696022" w:rsidRDefault="00696022" w:rsidP="00696022">
            <w:pPr>
              <w:ind w:firstLine="0"/>
              <w:jc w:val="center"/>
              <w:rPr>
                <w:iCs/>
              </w:rPr>
            </w:pPr>
            <w:r w:rsidRPr="00696022">
              <w:rPr>
                <w:iCs/>
              </w:rPr>
              <w:t>24</w:t>
            </w:r>
          </w:p>
        </w:tc>
      </w:tr>
      <w:tr w:rsidR="00696022" w:rsidTr="00696022">
        <w:trPr>
          <w:trHeight w:val="493"/>
        </w:trPr>
        <w:tc>
          <w:tcPr>
            <w:tcW w:w="851" w:type="dxa"/>
            <w:vAlign w:val="center"/>
          </w:tcPr>
          <w:p w:rsidR="00696022" w:rsidRPr="00696022" w:rsidRDefault="00824DDD" w:rsidP="00696022">
            <w:pPr>
              <w:ind w:firstLine="0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:rsidR="00696022" w:rsidRPr="00696022" w:rsidRDefault="00696022" w:rsidP="00696022">
            <w:pPr>
              <w:ind w:firstLine="0"/>
              <w:jc w:val="center"/>
              <w:rPr>
                <w:iCs/>
              </w:rPr>
            </w:pPr>
            <w:r w:rsidRPr="00696022">
              <w:rPr>
                <w:iCs/>
              </w:rPr>
              <w:t>-16</w:t>
            </w:r>
          </w:p>
        </w:tc>
        <w:tc>
          <w:tcPr>
            <w:tcW w:w="851" w:type="dxa"/>
            <w:vAlign w:val="center"/>
          </w:tcPr>
          <w:p w:rsidR="00696022" w:rsidRPr="00696022" w:rsidRDefault="00696022" w:rsidP="00696022">
            <w:pPr>
              <w:ind w:firstLine="0"/>
              <w:jc w:val="center"/>
              <w:rPr>
                <w:iCs/>
              </w:rPr>
            </w:pPr>
            <w:r w:rsidRPr="00696022">
              <w:rPr>
                <w:iCs/>
              </w:rPr>
              <w:t>-28</w:t>
            </w:r>
          </w:p>
        </w:tc>
        <w:tc>
          <w:tcPr>
            <w:tcW w:w="851" w:type="dxa"/>
            <w:vAlign w:val="center"/>
          </w:tcPr>
          <w:p w:rsidR="00696022" w:rsidRPr="00696022" w:rsidRDefault="00696022" w:rsidP="00696022">
            <w:pPr>
              <w:ind w:firstLine="0"/>
              <w:jc w:val="center"/>
              <w:rPr>
                <w:iCs/>
              </w:rPr>
            </w:pPr>
            <w:r w:rsidRPr="00696022">
              <w:rPr>
                <w:iCs/>
              </w:rPr>
              <w:t>-23</w:t>
            </w:r>
          </w:p>
        </w:tc>
        <w:tc>
          <w:tcPr>
            <w:tcW w:w="851" w:type="dxa"/>
            <w:vAlign w:val="center"/>
          </w:tcPr>
          <w:p w:rsidR="00696022" w:rsidRPr="00696022" w:rsidRDefault="00696022" w:rsidP="00696022">
            <w:pPr>
              <w:ind w:firstLine="0"/>
              <w:jc w:val="center"/>
              <w:rPr>
                <w:iCs/>
              </w:rPr>
            </w:pPr>
            <w:r w:rsidRPr="00696022">
              <w:rPr>
                <w:iCs/>
              </w:rPr>
              <w:t>-12</w:t>
            </w:r>
          </w:p>
        </w:tc>
        <w:tc>
          <w:tcPr>
            <w:tcW w:w="851" w:type="dxa"/>
            <w:vAlign w:val="center"/>
          </w:tcPr>
          <w:p w:rsidR="00696022" w:rsidRPr="00696022" w:rsidRDefault="00696022" w:rsidP="00696022">
            <w:pPr>
              <w:ind w:firstLine="0"/>
              <w:jc w:val="center"/>
              <w:rPr>
                <w:iCs/>
              </w:rPr>
            </w:pPr>
            <w:r w:rsidRPr="00696022">
              <w:rPr>
                <w:iCs/>
              </w:rPr>
              <w:t>-21</w:t>
            </w:r>
          </w:p>
        </w:tc>
        <w:tc>
          <w:tcPr>
            <w:tcW w:w="851" w:type="dxa"/>
            <w:vAlign w:val="center"/>
          </w:tcPr>
          <w:p w:rsidR="00696022" w:rsidRPr="00696022" w:rsidRDefault="00696022" w:rsidP="00696022">
            <w:pPr>
              <w:ind w:firstLine="0"/>
              <w:jc w:val="center"/>
              <w:rPr>
                <w:iCs/>
              </w:rPr>
            </w:pPr>
            <w:r w:rsidRPr="00696022">
              <w:rPr>
                <w:iCs/>
              </w:rPr>
              <w:t>-18</w:t>
            </w:r>
          </w:p>
        </w:tc>
      </w:tr>
    </w:tbl>
    <w:p w:rsidR="00696022" w:rsidRPr="00696022" w:rsidRDefault="00696022" w:rsidP="001E43CD">
      <w:pPr>
        <w:rPr>
          <w:rFonts w:ascii="SymbolMT" w:hAnsi="SymbolMT"/>
          <w:i/>
          <w:szCs w:val="28"/>
        </w:rPr>
      </w:pPr>
    </w:p>
    <w:p w:rsidR="005A3F2A" w:rsidRDefault="00AC0037" w:rsidP="001E43CD">
      <w:r w:rsidRPr="00AC0037">
        <w:t xml:space="preserve">Из них </w:t>
      </w:r>
      <w:r>
        <w:t>необходимо выбрать ту</w:t>
      </w:r>
      <w:r w:rsidRPr="00AC0037">
        <w:t xml:space="preserve">, при включении </w:t>
      </w:r>
      <w:r>
        <w:t>которой в подмножество</w:t>
      </w:r>
      <w:r w:rsidRPr="00A74D4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б</w:t>
      </w:r>
      <w:r w:rsidRPr="00AC0037">
        <w:t>удет минимально приращение количеств</w:t>
      </w:r>
      <w:r>
        <w:t>о связей</w:t>
      </w:r>
      <w:r w:rsidRPr="00AC0037">
        <w:t>.</w:t>
      </w:r>
      <w:r w:rsidR="00CA6289" w:rsidRPr="00CA6289">
        <w:t xml:space="preserve"> </w:t>
      </w:r>
      <w:r w:rsidR="00CA6289">
        <w:t xml:space="preserve">Включаем в подмножество вершину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 w:rsidR="00CA6289" w:rsidRPr="00CA6289">
        <w:t xml:space="preserve">, </w:t>
      </w:r>
      <w:r w:rsidR="00CA6289">
        <w:t xml:space="preserve">таким образом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CA6289" w:rsidRPr="00A74D43"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}</m:t>
        </m:r>
      </m:oMath>
      <w:r w:rsidR="00CA6289" w:rsidRPr="00CA6289">
        <w:t>.</w:t>
      </w:r>
    </w:p>
    <w:p w:rsidR="00CA6289" w:rsidRDefault="00CA6289" w:rsidP="001E43CD">
      <w:r>
        <w:t xml:space="preserve">К вершинам-кандидатам на добавление, имеющим общие связи с вершинами из подмножества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добавились вершины</w:t>
      </w:r>
      <w:r w:rsidRPr="00CA6289">
        <w:t xml:space="preserve"> </w:t>
      </w:r>
      <w:r w:rsidRPr="00A74D43"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Pr="00A74D43">
        <w:t>}</w:t>
      </w:r>
      <w:r>
        <w:t xml:space="preserve">, имеющие общую связь с добавленной на предыдущем этапе вершиной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 w:rsidRPr="00CA6289">
        <w:t>.</w:t>
      </w:r>
      <w:r>
        <w:t xml:space="preserve"> </w:t>
      </w:r>
      <w:r w:rsidR="00D77DCD">
        <w:t xml:space="preserve">Приращения связей для вершин-кандидатов представлены в таблице </w:t>
      </w:r>
      <w:r w:rsidR="009421A7" w:rsidRPr="009421A7">
        <w:rPr>
          <w:shd w:val="clear" w:color="auto" w:fill="FFFFFF"/>
        </w:rPr>
        <w:t>3.1.</w:t>
      </w:r>
      <w:r w:rsidR="00D77DCD">
        <w:t>4.</w:t>
      </w:r>
    </w:p>
    <w:p w:rsidR="00D77DCD" w:rsidRPr="00602B75" w:rsidRDefault="00D77DCD" w:rsidP="00D77DCD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Таблица </w:t>
      </w:r>
      <w:r w:rsidR="009421A7" w:rsidRPr="009421A7">
        <w:rPr>
          <w:shd w:val="clear" w:color="auto" w:fill="FFFFFF"/>
        </w:rPr>
        <w:t>3.1.</w:t>
      </w:r>
      <w:r>
        <w:rPr>
          <w:shd w:val="clear" w:color="auto" w:fill="FFFFFF"/>
        </w:rPr>
        <w:t>4. Приращение связей для вершин-кандидатов</w:t>
      </w:r>
      <w:r w:rsidRPr="00CA6289">
        <w:rPr>
          <w:shd w:val="clear" w:color="auto" w:fill="FFFFFF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602B75" w:rsidTr="002F763C">
        <w:trPr>
          <w:trHeight w:val="492"/>
        </w:trPr>
        <w:tc>
          <w:tcPr>
            <w:tcW w:w="851" w:type="dxa"/>
            <w:vAlign w:val="center"/>
          </w:tcPr>
          <w:p w:rsidR="00602B75" w:rsidRPr="00696022" w:rsidRDefault="00824DDD" w:rsidP="002F763C">
            <w:pPr>
              <w:ind w:firstLine="0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:rsidR="00602B75" w:rsidRPr="00696022" w:rsidRDefault="00602B75" w:rsidP="002F763C">
            <w:pPr>
              <w:ind w:firstLine="0"/>
              <w:jc w:val="center"/>
              <w:rPr>
                <w:iCs/>
              </w:rPr>
            </w:pPr>
            <w:r w:rsidRPr="00696022">
              <w:rPr>
                <w:iCs/>
              </w:rPr>
              <w:t>5</w:t>
            </w:r>
          </w:p>
        </w:tc>
        <w:tc>
          <w:tcPr>
            <w:tcW w:w="851" w:type="dxa"/>
            <w:vAlign w:val="center"/>
          </w:tcPr>
          <w:p w:rsidR="00602B75" w:rsidRPr="00696022" w:rsidRDefault="00602B75" w:rsidP="002F763C">
            <w:pPr>
              <w:ind w:firstLine="0"/>
              <w:jc w:val="center"/>
              <w:rPr>
                <w:iCs/>
              </w:rPr>
            </w:pPr>
            <w:r w:rsidRPr="00696022">
              <w:rPr>
                <w:iCs/>
              </w:rPr>
              <w:t>6</w:t>
            </w:r>
          </w:p>
        </w:tc>
        <w:tc>
          <w:tcPr>
            <w:tcW w:w="851" w:type="dxa"/>
          </w:tcPr>
          <w:p w:rsidR="00602B75" w:rsidRPr="00696022" w:rsidRDefault="00602B75" w:rsidP="002F763C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851" w:type="dxa"/>
          </w:tcPr>
          <w:p w:rsidR="00602B75" w:rsidRPr="00602B75" w:rsidRDefault="00602B75" w:rsidP="002F763C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13</w:t>
            </w:r>
          </w:p>
        </w:tc>
        <w:tc>
          <w:tcPr>
            <w:tcW w:w="851" w:type="dxa"/>
          </w:tcPr>
          <w:p w:rsidR="00602B75" w:rsidRPr="00602B75" w:rsidRDefault="00602B75" w:rsidP="002F763C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851" w:type="dxa"/>
            <w:vAlign w:val="center"/>
          </w:tcPr>
          <w:p w:rsidR="00602B75" w:rsidRPr="00696022" w:rsidRDefault="00602B75" w:rsidP="002F763C">
            <w:pPr>
              <w:ind w:firstLine="0"/>
              <w:jc w:val="center"/>
              <w:rPr>
                <w:iCs/>
              </w:rPr>
            </w:pPr>
            <w:r w:rsidRPr="00696022">
              <w:rPr>
                <w:iCs/>
              </w:rPr>
              <w:t>16</w:t>
            </w:r>
          </w:p>
        </w:tc>
        <w:tc>
          <w:tcPr>
            <w:tcW w:w="851" w:type="dxa"/>
            <w:vAlign w:val="center"/>
          </w:tcPr>
          <w:p w:rsidR="00602B75" w:rsidRPr="00696022" w:rsidRDefault="00602B75" w:rsidP="002F763C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18</w:t>
            </w:r>
          </w:p>
        </w:tc>
        <w:tc>
          <w:tcPr>
            <w:tcW w:w="851" w:type="dxa"/>
          </w:tcPr>
          <w:p w:rsidR="00602B75" w:rsidRPr="00696022" w:rsidRDefault="00602B75" w:rsidP="002F763C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19</w:t>
            </w:r>
          </w:p>
        </w:tc>
        <w:tc>
          <w:tcPr>
            <w:tcW w:w="851" w:type="dxa"/>
            <w:vAlign w:val="center"/>
          </w:tcPr>
          <w:p w:rsidR="00602B75" w:rsidRPr="00696022" w:rsidRDefault="00602B75" w:rsidP="002F763C">
            <w:pPr>
              <w:ind w:firstLine="0"/>
              <w:jc w:val="center"/>
              <w:rPr>
                <w:iCs/>
              </w:rPr>
            </w:pPr>
            <w:r w:rsidRPr="00696022">
              <w:rPr>
                <w:iCs/>
              </w:rPr>
              <w:t>22</w:t>
            </w:r>
          </w:p>
        </w:tc>
        <w:tc>
          <w:tcPr>
            <w:tcW w:w="851" w:type="dxa"/>
            <w:vAlign w:val="center"/>
          </w:tcPr>
          <w:p w:rsidR="00602B75" w:rsidRPr="00696022" w:rsidRDefault="00602B75" w:rsidP="002F763C">
            <w:pPr>
              <w:ind w:firstLine="0"/>
              <w:jc w:val="center"/>
              <w:rPr>
                <w:iCs/>
              </w:rPr>
            </w:pPr>
            <w:r w:rsidRPr="00696022">
              <w:rPr>
                <w:iCs/>
              </w:rPr>
              <w:t>24</w:t>
            </w:r>
          </w:p>
        </w:tc>
      </w:tr>
      <w:tr w:rsidR="00602B75" w:rsidTr="002F763C">
        <w:trPr>
          <w:trHeight w:val="493"/>
        </w:trPr>
        <w:tc>
          <w:tcPr>
            <w:tcW w:w="851" w:type="dxa"/>
            <w:vAlign w:val="center"/>
          </w:tcPr>
          <w:p w:rsidR="00602B75" w:rsidRPr="00696022" w:rsidRDefault="00824DDD" w:rsidP="002F763C">
            <w:pPr>
              <w:ind w:firstLine="0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:rsidR="00602B75" w:rsidRPr="00602B75" w:rsidRDefault="00602B75" w:rsidP="002F763C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-16</w:t>
            </w:r>
          </w:p>
        </w:tc>
        <w:tc>
          <w:tcPr>
            <w:tcW w:w="851" w:type="dxa"/>
            <w:vAlign w:val="center"/>
          </w:tcPr>
          <w:p w:rsidR="00602B75" w:rsidRPr="00602B75" w:rsidRDefault="00602B75" w:rsidP="002F763C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-24</w:t>
            </w:r>
          </w:p>
        </w:tc>
        <w:tc>
          <w:tcPr>
            <w:tcW w:w="851" w:type="dxa"/>
          </w:tcPr>
          <w:p w:rsidR="00602B75" w:rsidRPr="00696022" w:rsidRDefault="00602B75" w:rsidP="002F763C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-28</w:t>
            </w:r>
          </w:p>
        </w:tc>
        <w:tc>
          <w:tcPr>
            <w:tcW w:w="851" w:type="dxa"/>
          </w:tcPr>
          <w:p w:rsidR="00602B75" w:rsidRPr="00602B75" w:rsidRDefault="00602B75" w:rsidP="002F763C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-25</w:t>
            </w:r>
          </w:p>
        </w:tc>
        <w:tc>
          <w:tcPr>
            <w:tcW w:w="851" w:type="dxa"/>
          </w:tcPr>
          <w:p w:rsidR="00602B75" w:rsidRPr="00696022" w:rsidRDefault="00602B75" w:rsidP="002F763C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-24</w:t>
            </w:r>
          </w:p>
        </w:tc>
        <w:tc>
          <w:tcPr>
            <w:tcW w:w="851" w:type="dxa"/>
            <w:vAlign w:val="center"/>
          </w:tcPr>
          <w:p w:rsidR="00602B75" w:rsidRPr="00602B75" w:rsidRDefault="00602B75" w:rsidP="002F763C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-23</w:t>
            </w:r>
          </w:p>
        </w:tc>
        <w:tc>
          <w:tcPr>
            <w:tcW w:w="851" w:type="dxa"/>
            <w:vAlign w:val="center"/>
          </w:tcPr>
          <w:p w:rsidR="00602B75" w:rsidRPr="00602B75" w:rsidRDefault="00602B75" w:rsidP="002F763C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-27</w:t>
            </w:r>
          </w:p>
        </w:tc>
        <w:tc>
          <w:tcPr>
            <w:tcW w:w="851" w:type="dxa"/>
          </w:tcPr>
          <w:p w:rsidR="00602B75" w:rsidRPr="00696022" w:rsidRDefault="00602B75" w:rsidP="002F763C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-27</w:t>
            </w:r>
          </w:p>
        </w:tc>
        <w:tc>
          <w:tcPr>
            <w:tcW w:w="851" w:type="dxa"/>
            <w:vAlign w:val="center"/>
          </w:tcPr>
          <w:p w:rsidR="00602B75" w:rsidRPr="00602B75" w:rsidRDefault="00602B75" w:rsidP="002F763C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-21</w:t>
            </w:r>
          </w:p>
        </w:tc>
        <w:tc>
          <w:tcPr>
            <w:tcW w:w="851" w:type="dxa"/>
            <w:vAlign w:val="center"/>
          </w:tcPr>
          <w:p w:rsidR="00602B75" w:rsidRPr="00602B75" w:rsidRDefault="00602B75" w:rsidP="002F763C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-18</w:t>
            </w:r>
          </w:p>
        </w:tc>
      </w:tr>
    </w:tbl>
    <w:p w:rsidR="00D77DCD" w:rsidRDefault="00D77DCD" w:rsidP="001E43CD"/>
    <w:p w:rsidR="0057614E" w:rsidRDefault="00602B75" w:rsidP="001E43CD">
      <w:r>
        <w:t xml:space="preserve">После добавления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в подмножество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оно становится сформированным, потому как его размер изначально полагался равным </w:t>
      </w:r>
      <w:r w:rsidRPr="00602B75">
        <w:t>3,</w:t>
      </w:r>
      <w:r>
        <w:t xml:space="preserve"> таким образом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</m:oMath>
      <w:r w:rsidRPr="00A74D43"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}</m:t>
        </m:r>
      </m:oMath>
      <w:r w:rsidRPr="00CA6289">
        <w:t>.</w:t>
      </w:r>
    </w:p>
    <w:p w:rsidR="002F763C" w:rsidRDefault="0057614E" w:rsidP="00B01178">
      <w:r>
        <w:t>Искл</w:t>
      </w:r>
      <w:r w:rsidR="00B01178">
        <w:t>юча</w:t>
      </w:r>
      <w:r w:rsidR="002F763C">
        <w:t>ем</w:t>
      </w:r>
      <w:r>
        <w:t xml:space="preserve"> уже скомпонованные вершины из </w:t>
      </w:r>
      <w:r w:rsidR="0078431C">
        <w:t xml:space="preserve">дальнейшего </w:t>
      </w:r>
      <w:r>
        <w:t>рассмотрения</w:t>
      </w:r>
      <w:r w:rsidR="002F763C" w:rsidRPr="002F763C">
        <w:t>.</w:t>
      </w:r>
    </w:p>
    <w:p w:rsidR="002F763C" w:rsidRPr="002F763C" w:rsidRDefault="002F763C" w:rsidP="00B01178">
      <w:pPr>
        <w:rPr>
          <w:i/>
        </w:rPr>
      </w:pPr>
      <w:r>
        <w:lastRenderedPageBreak/>
        <w:t xml:space="preserve">Находим вершину с наименьшим количеством внешних связей среди оставшихся вершин </w:t>
      </w:r>
      <w:r w:rsidRPr="005A3F2A">
        <w:t>–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2F763C">
        <w:t xml:space="preserve">. </w:t>
      </w:r>
      <w:r>
        <w:t xml:space="preserve">Добавляем данную вершину в новое подмножество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}</m:t>
        </m:r>
      </m:oMath>
      <w:r w:rsidRPr="002F763C">
        <w:t>.</w:t>
      </w:r>
    </w:p>
    <w:p w:rsidR="002F763C" w:rsidRDefault="002F763C" w:rsidP="00B01178">
      <w:pPr>
        <w:rPr>
          <w:iCs/>
        </w:rPr>
      </w:pPr>
      <w:r>
        <w:t xml:space="preserve">Перечень вершин, имеющих общие связи с уже размещенной вершиной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2F763C">
        <w:t>:</w:t>
      </w:r>
      <w:r>
        <w:t xml:space="preserve"> </w:t>
      </w:r>
      <w:r w:rsidRPr="00A74D43"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</m:oMath>
      <w:r w:rsidRPr="00A74D43">
        <w:t>}</w:t>
      </w:r>
      <w:r w:rsidRPr="002F763C">
        <w:t>.</w:t>
      </w:r>
      <w:r>
        <w:t xml:space="preserve"> Значение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iCs/>
        </w:rPr>
        <w:t xml:space="preserve"> для этих вершин представлено в таблице </w:t>
      </w:r>
      <w:r w:rsidR="009421A7" w:rsidRPr="009421A7">
        <w:rPr>
          <w:shd w:val="clear" w:color="auto" w:fill="FFFFFF"/>
        </w:rPr>
        <w:t>3.1.</w:t>
      </w:r>
      <w:r w:rsidRPr="008572CD">
        <w:rPr>
          <w:iCs/>
        </w:rPr>
        <w:t>5.</w:t>
      </w:r>
      <w:r>
        <w:rPr>
          <w:iCs/>
        </w:rPr>
        <w:t xml:space="preserve"> </w:t>
      </w:r>
    </w:p>
    <w:p w:rsidR="002F763C" w:rsidRPr="00602B75" w:rsidRDefault="002F763C" w:rsidP="002F763C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Таблица </w:t>
      </w:r>
      <w:r w:rsidR="009421A7" w:rsidRPr="009421A7">
        <w:rPr>
          <w:shd w:val="clear" w:color="auto" w:fill="FFFFFF"/>
        </w:rPr>
        <w:t>3.1.</w:t>
      </w:r>
      <w:r>
        <w:rPr>
          <w:shd w:val="clear" w:color="auto" w:fill="FFFFFF"/>
        </w:rPr>
        <w:t>5. Приращение связей для вершин-кандидатов</w:t>
      </w:r>
      <w:r w:rsidRPr="00CA6289">
        <w:rPr>
          <w:shd w:val="clear" w:color="auto" w:fill="FFFFFF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2F763C" w:rsidTr="002F763C">
        <w:trPr>
          <w:trHeight w:val="492"/>
        </w:trPr>
        <w:tc>
          <w:tcPr>
            <w:tcW w:w="851" w:type="dxa"/>
            <w:vAlign w:val="center"/>
          </w:tcPr>
          <w:p w:rsidR="002F763C" w:rsidRPr="00696022" w:rsidRDefault="00824DDD" w:rsidP="002F763C">
            <w:pPr>
              <w:ind w:firstLine="0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:rsidR="002F763C" w:rsidRPr="002F763C" w:rsidRDefault="002F763C" w:rsidP="002F763C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851" w:type="dxa"/>
            <w:vAlign w:val="center"/>
          </w:tcPr>
          <w:p w:rsidR="002F763C" w:rsidRPr="00696022" w:rsidRDefault="002F763C" w:rsidP="002F763C">
            <w:pPr>
              <w:ind w:firstLine="0"/>
              <w:jc w:val="center"/>
              <w:rPr>
                <w:iCs/>
              </w:rPr>
            </w:pPr>
            <w:r w:rsidRPr="00696022">
              <w:rPr>
                <w:iCs/>
              </w:rPr>
              <w:t>6</w:t>
            </w:r>
          </w:p>
        </w:tc>
        <w:tc>
          <w:tcPr>
            <w:tcW w:w="851" w:type="dxa"/>
          </w:tcPr>
          <w:p w:rsidR="002F763C" w:rsidRPr="002F763C" w:rsidRDefault="002F763C" w:rsidP="002F763C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</w:rPr>
              <w:t>1</w:t>
            </w:r>
            <w:r>
              <w:rPr>
                <w:iCs/>
                <w:lang w:val="en-US"/>
              </w:rPr>
              <w:t>5</w:t>
            </w:r>
          </w:p>
        </w:tc>
        <w:tc>
          <w:tcPr>
            <w:tcW w:w="851" w:type="dxa"/>
          </w:tcPr>
          <w:p w:rsidR="002F763C" w:rsidRPr="002F763C" w:rsidRDefault="002F763C" w:rsidP="002F763C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17</w:t>
            </w:r>
          </w:p>
        </w:tc>
        <w:tc>
          <w:tcPr>
            <w:tcW w:w="851" w:type="dxa"/>
          </w:tcPr>
          <w:p w:rsidR="002F763C" w:rsidRPr="002F763C" w:rsidRDefault="002F763C" w:rsidP="002F763C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19</w:t>
            </w:r>
          </w:p>
        </w:tc>
        <w:tc>
          <w:tcPr>
            <w:tcW w:w="851" w:type="dxa"/>
            <w:vAlign w:val="center"/>
          </w:tcPr>
          <w:p w:rsidR="002F763C" w:rsidRPr="002F763C" w:rsidRDefault="002F763C" w:rsidP="002F763C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22</w:t>
            </w:r>
          </w:p>
        </w:tc>
        <w:tc>
          <w:tcPr>
            <w:tcW w:w="851" w:type="dxa"/>
            <w:vAlign w:val="center"/>
          </w:tcPr>
          <w:p w:rsidR="002F763C" w:rsidRPr="002F763C" w:rsidRDefault="002F763C" w:rsidP="002F763C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25</w:t>
            </w:r>
          </w:p>
        </w:tc>
      </w:tr>
      <w:tr w:rsidR="002F763C" w:rsidTr="002F763C">
        <w:trPr>
          <w:trHeight w:val="493"/>
        </w:trPr>
        <w:tc>
          <w:tcPr>
            <w:tcW w:w="851" w:type="dxa"/>
            <w:vAlign w:val="center"/>
          </w:tcPr>
          <w:p w:rsidR="002F763C" w:rsidRPr="00696022" w:rsidRDefault="00824DDD" w:rsidP="002F763C">
            <w:pPr>
              <w:ind w:firstLine="0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:rsidR="002F763C" w:rsidRPr="002F763C" w:rsidRDefault="002F763C" w:rsidP="002F763C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</w:rPr>
              <w:t>-</w:t>
            </w:r>
            <w:r>
              <w:rPr>
                <w:iCs/>
                <w:lang w:val="en-US"/>
              </w:rPr>
              <w:t>25</w:t>
            </w:r>
          </w:p>
        </w:tc>
        <w:tc>
          <w:tcPr>
            <w:tcW w:w="851" w:type="dxa"/>
            <w:vAlign w:val="center"/>
          </w:tcPr>
          <w:p w:rsidR="002F763C" w:rsidRPr="002F763C" w:rsidRDefault="002F763C" w:rsidP="002F763C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-30</w:t>
            </w:r>
          </w:p>
        </w:tc>
        <w:tc>
          <w:tcPr>
            <w:tcW w:w="851" w:type="dxa"/>
          </w:tcPr>
          <w:p w:rsidR="002F763C" w:rsidRPr="002F763C" w:rsidRDefault="002F763C" w:rsidP="002F763C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-22</w:t>
            </w:r>
          </w:p>
        </w:tc>
        <w:tc>
          <w:tcPr>
            <w:tcW w:w="851" w:type="dxa"/>
          </w:tcPr>
          <w:p w:rsidR="002F763C" w:rsidRPr="002F763C" w:rsidRDefault="002F763C" w:rsidP="002F763C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-15</w:t>
            </w:r>
          </w:p>
        </w:tc>
        <w:tc>
          <w:tcPr>
            <w:tcW w:w="851" w:type="dxa"/>
          </w:tcPr>
          <w:p w:rsidR="002F763C" w:rsidRPr="002F763C" w:rsidRDefault="002F763C" w:rsidP="002F763C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-25</w:t>
            </w:r>
          </w:p>
        </w:tc>
        <w:tc>
          <w:tcPr>
            <w:tcW w:w="851" w:type="dxa"/>
            <w:vAlign w:val="center"/>
          </w:tcPr>
          <w:p w:rsidR="002F763C" w:rsidRPr="002F763C" w:rsidRDefault="002F763C" w:rsidP="002F763C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-21</w:t>
            </w:r>
          </w:p>
        </w:tc>
        <w:tc>
          <w:tcPr>
            <w:tcW w:w="851" w:type="dxa"/>
            <w:vAlign w:val="center"/>
          </w:tcPr>
          <w:p w:rsidR="002F763C" w:rsidRPr="002F763C" w:rsidRDefault="002F763C" w:rsidP="002F763C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-28</w:t>
            </w:r>
          </w:p>
        </w:tc>
      </w:tr>
    </w:tbl>
    <w:p w:rsidR="002F763C" w:rsidRDefault="002F763C" w:rsidP="00B01178">
      <w:r>
        <w:t xml:space="preserve">Добавляем вершину с наименьшим по модулю приращением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 w:rsidRPr="002F763C">
        <w:t xml:space="preserve">, </w:t>
      </w:r>
      <w:r>
        <w:t xml:space="preserve">таким образом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  <m:r>
          <w:rPr>
            <w:rFonts w:ascii="Cambria Math" w:hAnsi="Cambria Math"/>
          </w:rPr>
          <m:t>}</m:t>
        </m:r>
      </m:oMath>
      <w:r w:rsidR="0078431C" w:rsidRPr="002F763C">
        <w:t>.</w:t>
      </w:r>
    </w:p>
    <w:p w:rsidR="002F763C" w:rsidRDefault="0078431C" w:rsidP="00B01178">
      <w:r>
        <w:t xml:space="preserve">Повторяем процедуру до тех пор, пока не будет достигнут необходимый размер подмножества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</w:t>
      </w:r>
      <w:r w:rsidR="00B01178">
        <w:t xml:space="preserve">Вершины </w:t>
      </w:r>
      <w:r>
        <w:t xml:space="preserve">в </w:t>
      </w:r>
      <w:r w:rsidR="00B01178">
        <w:t>будут добавлены в следующем порядке</w:t>
      </w:r>
      <w:r w:rsidR="00B01178" w:rsidRPr="002F763C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27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2F763C" w:rsidRPr="002F763C">
        <w:t>.</w:t>
      </w:r>
      <w:r>
        <w:br/>
        <w:t xml:space="preserve">Таким образом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27</m:t>
            </m:r>
          </m:sub>
        </m:sSub>
        <m:r>
          <w:rPr>
            <w:rFonts w:ascii="Cambria Math" w:hAnsi="Cambria Math"/>
          </w:rPr>
          <m:t>}</m:t>
        </m:r>
      </m:oMath>
      <w:r w:rsidRPr="002F763C">
        <w:t>.</w:t>
      </w:r>
    </w:p>
    <w:p w:rsidR="0078431C" w:rsidRDefault="0078431C" w:rsidP="00B01178">
      <w:pPr>
        <w:rPr>
          <w:lang w:val="en-US"/>
        </w:rPr>
      </w:pPr>
      <w:r>
        <w:t>Исключаем скомпонованные вершины из рассмотрения и повторяем процедуру. Результатом алгоритма явля</w:t>
      </w:r>
      <w:r w:rsidR="00250555">
        <w:t xml:space="preserve">ется </w:t>
      </w:r>
      <w:r>
        <w:t>следующие опорное решение</w:t>
      </w:r>
      <w:r>
        <w:rPr>
          <w:lang w:val="en-US"/>
        </w:rPr>
        <w:t>:</w:t>
      </w:r>
    </w:p>
    <w:p w:rsidR="00250555" w:rsidRDefault="00824DDD" w:rsidP="00250555">
      <w:pPr>
        <w:pStyle w:val="a3"/>
        <w:numPr>
          <w:ilvl w:val="0"/>
          <w:numId w:val="35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="0078431C" w:rsidRPr="00250555">
        <w:rPr>
          <w:lang w:val="en-US"/>
        </w:rP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  <m:r>
              <w:rPr>
                <w:rFonts w:ascii="Cambria Math" w:hAnsi="Cambria Math"/>
                <w:lang w:val="en-US"/>
              </w:rPr>
              <m:t>, v</m:t>
            </m:r>
          </m:e>
          <m:sub>
            <m:r>
              <w:rPr>
                <w:rFonts w:ascii="Cambria Math" w:hAnsi="Cambria Math"/>
                <w:lang w:val="en-US"/>
              </w:rPr>
              <m:t>11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20</m:t>
            </m:r>
          </m:sub>
        </m:sSub>
        <m:r>
          <w:rPr>
            <w:rFonts w:ascii="Cambria Math" w:hAnsi="Cambria Math"/>
            <w:lang w:val="en-US"/>
          </w:rPr>
          <m:t>}</m:t>
        </m:r>
      </m:oMath>
      <w:r w:rsidR="003706E9" w:rsidRPr="00250555">
        <w:rPr>
          <w:lang w:val="en-US"/>
        </w:rPr>
        <w:t>;</w:t>
      </w:r>
    </w:p>
    <w:p w:rsidR="00250555" w:rsidRDefault="00824DDD" w:rsidP="00250555">
      <w:pPr>
        <w:pStyle w:val="a3"/>
        <w:numPr>
          <w:ilvl w:val="0"/>
          <w:numId w:val="35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8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15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17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27</m:t>
            </m:r>
          </m:sub>
        </m:sSub>
        <m:r>
          <w:rPr>
            <w:rFonts w:ascii="Cambria Math" w:hAnsi="Cambria Math"/>
            <w:lang w:val="en-US"/>
          </w:rPr>
          <m:t>}</m:t>
        </m:r>
      </m:oMath>
      <w:r w:rsidR="0078431C" w:rsidRPr="00250555">
        <w:rPr>
          <w:lang w:val="en-US"/>
        </w:rPr>
        <w:t>;</w:t>
      </w:r>
    </w:p>
    <w:p w:rsidR="00250555" w:rsidRDefault="00824DDD" w:rsidP="00250555">
      <w:pPr>
        <w:pStyle w:val="a3"/>
        <w:numPr>
          <w:ilvl w:val="0"/>
          <w:numId w:val="35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14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16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26</m:t>
            </m:r>
          </m:sub>
        </m:sSub>
        <m:r>
          <w:rPr>
            <w:rFonts w:ascii="Cambria Math" w:hAnsi="Cambria Math"/>
            <w:lang w:val="en-US"/>
          </w:rPr>
          <m:t>}</m:t>
        </m:r>
      </m:oMath>
      <w:r w:rsidR="0078431C" w:rsidRPr="00250555">
        <w:rPr>
          <w:lang w:val="en-US"/>
        </w:rPr>
        <w:t>;</w:t>
      </w:r>
    </w:p>
    <w:p w:rsidR="00250555" w:rsidRDefault="00824DDD" w:rsidP="00250555">
      <w:pPr>
        <w:pStyle w:val="a3"/>
        <w:numPr>
          <w:ilvl w:val="0"/>
          <w:numId w:val="35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9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21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22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24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28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29</m:t>
            </m:r>
          </m:sub>
        </m:sSub>
        <m:r>
          <w:rPr>
            <w:rFonts w:ascii="Cambria Math" w:hAnsi="Cambria Math"/>
            <w:lang w:val="en-US"/>
          </w:rPr>
          <m:t>}</m:t>
        </m:r>
      </m:oMath>
      <w:r w:rsidR="0078431C" w:rsidRPr="00250555">
        <w:rPr>
          <w:lang w:val="en-US"/>
        </w:rPr>
        <w:t>;</w:t>
      </w:r>
    </w:p>
    <w:p w:rsidR="00250555" w:rsidRDefault="00824DDD" w:rsidP="00250555">
      <w:pPr>
        <w:pStyle w:val="a3"/>
        <w:numPr>
          <w:ilvl w:val="0"/>
          <w:numId w:val="35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7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13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18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19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20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23</m:t>
            </m:r>
          </m:sub>
        </m:sSub>
        <m:r>
          <w:rPr>
            <w:rFonts w:ascii="Cambria Math" w:hAnsi="Cambria Math"/>
            <w:lang w:val="en-US"/>
          </w:rPr>
          <m:t>}</m:t>
        </m:r>
      </m:oMath>
      <w:r w:rsidR="0078431C" w:rsidRPr="00250555">
        <w:rPr>
          <w:lang w:val="en-US"/>
        </w:rPr>
        <w:t>.</w:t>
      </w:r>
    </w:p>
    <w:p w:rsidR="003706E9" w:rsidRPr="00250555" w:rsidRDefault="003706E9" w:rsidP="00250555">
      <w:pPr>
        <w:ind w:left="708" w:firstLine="0"/>
      </w:pPr>
      <w:r>
        <w:t xml:space="preserve">Количество внешних связей для такого разбиения </w:t>
      </w:r>
      <m:oMath>
        <m:r>
          <w:rPr>
            <w:rFonts w:ascii="Cambria Math" w:hAnsi="Cambria Math"/>
            <w:szCs w:val="28"/>
          </w:rPr>
          <m:t>Q=219.</m:t>
        </m:r>
      </m:oMath>
    </w:p>
    <w:p w:rsidR="003706E9" w:rsidRPr="00602B75" w:rsidRDefault="003706E9" w:rsidP="003706E9">
      <w:pPr>
        <w:pStyle w:val="2"/>
        <w:rPr>
          <w:lang w:eastAsia="en-US"/>
        </w:rPr>
      </w:pPr>
      <w:bookmarkStart w:id="4" w:name="_Toc41018237"/>
      <w:r>
        <w:rPr>
          <w:lang w:eastAsia="en-US"/>
        </w:rPr>
        <w:t>3</w:t>
      </w:r>
      <w:r w:rsidRPr="003706E9">
        <w:rPr>
          <w:lang w:eastAsia="en-US"/>
        </w:rPr>
        <w:t>.</w:t>
      </w:r>
      <w:r>
        <w:rPr>
          <w:lang w:eastAsia="en-US"/>
        </w:rPr>
        <w:t>2</w:t>
      </w:r>
      <w:r w:rsidRPr="003706E9">
        <w:rPr>
          <w:lang w:eastAsia="en-US"/>
        </w:rPr>
        <w:t xml:space="preserve"> </w:t>
      </w:r>
      <w:r>
        <w:rPr>
          <w:lang w:eastAsia="en-US"/>
        </w:rPr>
        <w:t>Итерационный алгоритм компоновки</w:t>
      </w:r>
      <w:bookmarkEnd w:id="4"/>
    </w:p>
    <w:p w:rsidR="003706E9" w:rsidRPr="00F167A2" w:rsidRDefault="003706E9" w:rsidP="00B01178">
      <w:pPr>
        <w:rPr>
          <w:szCs w:val="28"/>
        </w:rPr>
      </w:pPr>
      <w:r>
        <w:rPr>
          <w:szCs w:val="28"/>
        </w:rPr>
        <w:t xml:space="preserve">Для улучшения разбиения необходимо совершить перемещения вершин из одного подмножества в другое так, чтобы значение целевой функции (количество внешних связей) уменьшилось. Для того, чтобы эффект от перемещения для каждой рассматриваемой пары </w:t>
      </w:r>
      <w:r w:rsidR="00F167A2">
        <w:rPr>
          <w:szCs w:val="28"/>
        </w:rPr>
        <w:t>вершин, для них вычисляется</w:t>
      </w:r>
      <w:r>
        <w:rPr>
          <w:szCs w:val="28"/>
        </w:rPr>
        <w:t xml:space="preserve"> значение</w:t>
      </w:r>
      <w:r w:rsidR="00F167A2" w:rsidRPr="00F167A2">
        <w:rPr>
          <w:szCs w:val="28"/>
        </w:rPr>
        <w:t>:</w:t>
      </w:r>
    </w:p>
    <w:p w:rsidR="00F167A2" w:rsidRDefault="00824DDD" w:rsidP="00F167A2">
      <w:pPr>
        <w:pStyle w:val="af4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∆R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Cs w:val="28"/>
            </w:rPr>
            <m:t>-2</m:t>
          </m:r>
          <m:r>
            <w:rPr>
              <w:rFonts w:ascii="Cambria Math" w:hAnsi="Cambria Math"/>
              <w:i/>
              <w:lang w:val="en-US"/>
            </w:rPr>
            <w:sym w:font="Symbol" w:char="F0D7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Cs w:val="28"/>
            </w:rPr>
            <m:t xml:space="preserve"> .</m:t>
          </m:r>
        </m:oMath>
      </m:oMathPara>
    </w:p>
    <w:p w:rsidR="00DF551F" w:rsidRDefault="00F167A2" w:rsidP="00F167A2">
      <w:r w:rsidRPr="00F167A2"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&gt;0</m:t>
        </m:r>
      </m:oMath>
      <w:r w:rsidRPr="00F167A2">
        <w:t>, то после перестановки вершин количество</w:t>
      </w:r>
      <w:r>
        <w:t xml:space="preserve"> связей </w:t>
      </w:r>
      <w:r w:rsidRPr="00F167A2">
        <w:t xml:space="preserve">уменьшится, а значит, такую перестановку следует выполнить. </w:t>
      </w:r>
      <w:r>
        <w:t xml:space="preserve">Основной задачей на каждом этапе </w:t>
      </w:r>
      <w:r>
        <w:lastRenderedPageBreak/>
        <w:t>является получение матрицы перестановок</w:t>
      </w:r>
      <w:r w:rsidRPr="00F167A2">
        <w:t xml:space="preserve">, строки </w:t>
      </w:r>
      <w:r>
        <w:t>которой</w:t>
      </w:r>
      <w:r w:rsidRPr="00F167A2">
        <w:t xml:space="preserve"> соответствуют одному из подмножеств, а столбцы – второму. Элементами матрицы являются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∆R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Pr="00F167A2">
        <w:t>.</w:t>
      </w:r>
    </w:p>
    <w:p w:rsidR="009421A7" w:rsidRPr="00DF551F" w:rsidRDefault="009421A7" w:rsidP="00F167A2">
      <w:pPr>
        <w:rPr>
          <w:szCs w:val="28"/>
        </w:rPr>
      </w:pPr>
      <w:r>
        <w:t xml:space="preserve">Матрица перестановок подмножества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421A7">
        <w:t xml:space="preserve"> </w:t>
      </w:r>
      <w:r>
        <w:t xml:space="preserve">с подмножествами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</m:oMath>
      <w:r w:rsidRPr="009421A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421A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66CEB">
        <w:t xml:space="preserve"> и</w:t>
      </w:r>
      <w:r w:rsidRPr="009421A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9421A7">
        <w:t xml:space="preserve"> </w:t>
      </w:r>
      <w:r>
        <w:t>представлена в таблице</w:t>
      </w:r>
      <w:r w:rsidRPr="009421A7">
        <w:t xml:space="preserve"> 3.2.1.</w:t>
      </w:r>
      <w:r w:rsidR="00DF551F" w:rsidRPr="00DF551F">
        <w:t xml:space="preserve"> </w:t>
      </w:r>
      <w:r w:rsidR="00DF551F">
        <w:t>Находим в матрице</w:t>
      </w:r>
      <w:r w:rsidR="00DF551F" w:rsidRPr="00F167A2">
        <w:t xml:space="preserve"> </w:t>
      </w:r>
      <w:r w:rsidR="00DF551F">
        <w:t>перестановок максимальный</w:t>
      </w:r>
      <w:r w:rsidR="00DF551F" w:rsidRPr="00F167A2">
        <w:t xml:space="preserve"> элемент и, если он больше нуля, выполн</w:t>
      </w:r>
      <w:r w:rsidR="00DF551F">
        <w:t xml:space="preserve">яем </w:t>
      </w:r>
      <w:r w:rsidR="00DF551F" w:rsidRPr="00F167A2">
        <w:t xml:space="preserve">перестановку соответствующих </w:t>
      </w:r>
      <w:r w:rsidR="00DF551F">
        <w:t xml:space="preserve">ему </w:t>
      </w:r>
      <w:r w:rsidR="00DF551F" w:rsidRPr="00F167A2">
        <w:t>вершин</w:t>
      </w:r>
      <w:r w:rsidR="00DF551F">
        <w:t>, после чего пересчитываем матрицу перестановок и повторяем операцию. Перестановка производится ровно до тех пор, пока в матрице не останется положительных элементов.</w:t>
      </w:r>
    </w:p>
    <w:p w:rsidR="009421A7" w:rsidRPr="00DF551F" w:rsidRDefault="009421A7" w:rsidP="009421A7">
      <w:pPr>
        <w:ind w:firstLine="0"/>
      </w:pPr>
      <w:r>
        <w:rPr>
          <w:shd w:val="clear" w:color="auto" w:fill="FFFFFF"/>
        </w:rPr>
        <w:t xml:space="preserve">Таблица </w:t>
      </w:r>
      <w:r w:rsidRPr="009421A7">
        <w:rPr>
          <w:shd w:val="clear" w:color="auto" w:fill="FFFFFF"/>
        </w:rPr>
        <w:t>3.2.1</w:t>
      </w:r>
      <w:r>
        <w:rPr>
          <w:shd w:val="clear" w:color="auto" w:fill="FFFFFF"/>
        </w:rPr>
        <w:t>. Матрица перестановок</w:t>
      </w:r>
      <w:r w:rsidR="00DF551F" w:rsidRPr="00DF551F">
        <w:rPr>
          <w:shd w:val="clear" w:color="auto" w:fill="FFFFFF"/>
        </w:rPr>
        <w:t xml:space="preserve">. </w:t>
      </w:r>
      <w:r w:rsidR="00DF551F">
        <w:rPr>
          <w:shd w:val="clear" w:color="auto" w:fill="FFFFFF"/>
        </w:rPr>
        <w:t>Подмножество</w:t>
      </w:r>
      <w:r w:rsidRPr="009421A7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F551F" w:rsidRPr="00DF551F">
        <w:t xml:space="preserve">, </w:t>
      </w:r>
      <w:r w:rsidR="00DF551F">
        <w:t>итерация 1</w:t>
      </w:r>
      <w:r w:rsidR="00DF551F" w:rsidRPr="00DF551F">
        <w:t>.</w:t>
      </w:r>
    </w:p>
    <w:p w:rsidR="009421A7" w:rsidRPr="009421A7" w:rsidRDefault="00DF551F" w:rsidP="009421A7">
      <w:pPr>
        <w:ind w:firstLine="0"/>
      </w:pPr>
      <w:r w:rsidRPr="00DF551F">
        <w:rPr>
          <w:noProof/>
        </w:rPr>
        <w:drawing>
          <wp:inline distT="0" distB="0" distL="0" distR="0" wp14:anchorId="696FF278" wp14:editId="23882A65">
            <wp:extent cx="6642100" cy="9010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51F" w:rsidRDefault="00DF551F" w:rsidP="00B01178">
      <w:pPr>
        <w:rPr>
          <w:szCs w:val="28"/>
        </w:rPr>
      </w:pPr>
      <w:r>
        <w:rPr>
          <w:szCs w:val="28"/>
        </w:rPr>
        <w:t>Меняем элементы 20 и 25 местами.</w:t>
      </w:r>
    </w:p>
    <w:p w:rsidR="00DF551F" w:rsidRPr="00DF551F" w:rsidRDefault="00DF551F" w:rsidP="00DF551F">
      <w:pPr>
        <w:ind w:firstLine="0"/>
      </w:pPr>
      <w:r>
        <w:rPr>
          <w:shd w:val="clear" w:color="auto" w:fill="FFFFFF"/>
        </w:rPr>
        <w:t xml:space="preserve">Таблица </w:t>
      </w:r>
      <w:r w:rsidRPr="009421A7">
        <w:rPr>
          <w:shd w:val="clear" w:color="auto" w:fill="FFFFFF"/>
        </w:rPr>
        <w:t>3.2.</w:t>
      </w:r>
      <w:r>
        <w:rPr>
          <w:shd w:val="clear" w:color="auto" w:fill="FFFFFF"/>
        </w:rPr>
        <w:t>2. Матрица перестановок</w:t>
      </w:r>
      <w:r w:rsidRPr="00DF551F">
        <w:rPr>
          <w:shd w:val="clear" w:color="auto" w:fill="FFFFFF"/>
        </w:rPr>
        <w:t xml:space="preserve">. </w:t>
      </w:r>
      <w:r>
        <w:rPr>
          <w:shd w:val="clear" w:color="auto" w:fill="FFFFFF"/>
        </w:rPr>
        <w:t>Подмножество</w:t>
      </w:r>
      <w:r w:rsidRPr="009421A7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F551F">
        <w:t xml:space="preserve">, </w:t>
      </w:r>
      <w:r>
        <w:t>итерация 2</w:t>
      </w:r>
      <w:r w:rsidRPr="00DF551F">
        <w:t>.</w:t>
      </w:r>
    </w:p>
    <w:p w:rsidR="00DF551F" w:rsidRPr="009421A7" w:rsidRDefault="00C66CEB" w:rsidP="00DF551F">
      <w:pPr>
        <w:ind w:firstLine="0"/>
      </w:pPr>
      <w:r w:rsidRPr="00C66CEB">
        <w:rPr>
          <w:noProof/>
        </w:rPr>
        <w:drawing>
          <wp:inline distT="0" distB="0" distL="0" distR="0" wp14:anchorId="79F45506" wp14:editId="4BB45F06">
            <wp:extent cx="6642100" cy="90424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51F" w:rsidRDefault="00C66CEB" w:rsidP="00B01178">
      <w:pPr>
        <w:rPr>
          <w:szCs w:val="28"/>
        </w:rPr>
      </w:pPr>
      <w:r>
        <w:rPr>
          <w:szCs w:val="28"/>
        </w:rPr>
        <w:t>Меняем элементы 25 и 15 местами.</w:t>
      </w:r>
    </w:p>
    <w:p w:rsidR="00C66CEB" w:rsidRPr="00DF551F" w:rsidRDefault="00C66CEB" w:rsidP="00C66CEB">
      <w:pPr>
        <w:ind w:firstLine="0"/>
      </w:pPr>
      <w:r>
        <w:rPr>
          <w:shd w:val="clear" w:color="auto" w:fill="FFFFFF"/>
        </w:rPr>
        <w:t xml:space="preserve">Таблица </w:t>
      </w:r>
      <w:r w:rsidRPr="009421A7">
        <w:rPr>
          <w:shd w:val="clear" w:color="auto" w:fill="FFFFFF"/>
        </w:rPr>
        <w:t>3.2.</w:t>
      </w:r>
      <w:r>
        <w:rPr>
          <w:shd w:val="clear" w:color="auto" w:fill="FFFFFF"/>
        </w:rPr>
        <w:t>3. Матрица перестановок</w:t>
      </w:r>
      <w:r w:rsidRPr="00DF551F">
        <w:rPr>
          <w:shd w:val="clear" w:color="auto" w:fill="FFFFFF"/>
        </w:rPr>
        <w:t xml:space="preserve">. </w:t>
      </w:r>
      <w:r>
        <w:rPr>
          <w:shd w:val="clear" w:color="auto" w:fill="FFFFFF"/>
        </w:rPr>
        <w:t>Подмножество</w:t>
      </w:r>
      <w:r w:rsidRPr="009421A7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F551F">
        <w:t xml:space="preserve">, </w:t>
      </w:r>
      <w:r>
        <w:t>итерация 3</w:t>
      </w:r>
      <w:r w:rsidRPr="00DF551F">
        <w:t>.</w:t>
      </w:r>
    </w:p>
    <w:p w:rsidR="00C66CEB" w:rsidRPr="009421A7" w:rsidRDefault="00C66CEB" w:rsidP="00C66CEB">
      <w:pPr>
        <w:ind w:firstLine="0"/>
      </w:pPr>
      <w:r w:rsidRPr="00C66CEB">
        <w:rPr>
          <w:noProof/>
        </w:rPr>
        <w:drawing>
          <wp:inline distT="0" distB="0" distL="0" distR="0" wp14:anchorId="6FF12B0B" wp14:editId="3B5BE4DE">
            <wp:extent cx="6642100" cy="90170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EB" w:rsidRDefault="00C66CEB" w:rsidP="00B01178">
      <w:r>
        <w:rPr>
          <w:szCs w:val="28"/>
        </w:rPr>
        <w:t xml:space="preserve">Положительных элементов среди всех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∆R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>
        <w:t xml:space="preserve"> больше нет.</w:t>
      </w:r>
    </w:p>
    <w:p w:rsidR="00013672" w:rsidRDefault="00C66CEB" w:rsidP="00B01178">
      <w:r>
        <w:t>Исключаем скомпонованное подмножество</w:t>
      </w:r>
      <w:r w:rsidRPr="00C66CE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 w:rsidRPr="00C66CEB"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>}</m:t>
        </m:r>
      </m:oMath>
      <w:r w:rsidRPr="00C66CEB">
        <w:t xml:space="preserve"> </w:t>
      </w:r>
      <w:r>
        <w:t xml:space="preserve">из рассмотрения и переходим к подмножеству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  <w:r w:rsidRPr="00C66CEB">
        <w:t xml:space="preserve"> </w:t>
      </w:r>
      <w:r>
        <w:t xml:space="preserve">Матрица перестановок подмножества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421A7">
        <w:t xml:space="preserve"> </w:t>
      </w:r>
      <w:r>
        <w:t xml:space="preserve">с подмножествами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421A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C66CEB">
        <w:t xml:space="preserve"> </w:t>
      </w:r>
      <w:r>
        <w:t>и</w:t>
      </w:r>
      <w:r w:rsidRPr="009421A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представлена в таблице </w:t>
      </w:r>
      <w:r w:rsidRPr="00C66CEB">
        <w:t>3.2.4.</w:t>
      </w:r>
    </w:p>
    <w:p w:rsidR="00013672" w:rsidRDefault="00013672" w:rsidP="00013672">
      <w:r>
        <w:br w:type="page"/>
      </w:r>
    </w:p>
    <w:p w:rsidR="00C66CEB" w:rsidRDefault="00C66CEB" w:rsidP="00B01178"/>
    <w:p w:rsidR="00C66CEB" w:rsidRPr="001F59B5" w:rsidRDefault="00C66CEB" w:rsidP="00C66CEB">
      <w:pPr>
        <w:ind w:firstLine="0"/>
        <w:rPr>
          <w:iCs/>
        </w:rPr>
      </w:pPr>
      <w:r>
        <w:rPr>
          <w:shd w:val="clear" w:color="auto" w:fill="FFFFFF"/>
        </w:rPr>
        <w:t xml:space="preserve">Таблица </w:t>
      </w:r>
      <w:r w:rsidRPr="009421A7">
        <w:rPr>
          <w:shd w:val="clear" w:color="auto" w:fill="FFFFFF"/>
        </w:rPr>
        <w:t>3.2.</w:t>
      </w:r>
      <w:r w:rsidRPr="00C66CEB">
        <w:rPr>
          <w:shd w:val="clear" w:color="auto" w:fill="FFFFFF"/>
        </w:rPr>
        <w:t>4</w:t>
      </w:r>
      <w:r>
        <w:rPr>
          <w:shd w:val="clear" w:color="auto" w:fill="FFFFFF"/>
        </w:rPr>
        <w:t>. Матрица перестановок</w:t>
      </w:r>
      <w:r w:rsidRPr="00DF551F">
        <w:rPr>
          <w:shd w:val="clear" w:color="auto" w:fill="FFFFFF"/>
        </w:rPr>
        <w:t xml:space="preserve">. </w:t>
      </w:r>
      <w:r>
        <w:rPr>
          <w:shd w:val="clear" w:color="auto" w:fill="FFFFFF"/>
        </w:rPr>
        <w:t>Подмножество</w:t>
      </w:r>
      <w:r w:rsidRPr="009421A7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572CD">
        <w:rPr>
          <w:iCs/>
        </w:rPr>
        <w:t xml:space="preserve">, </w:t>
      </w:r>
      <w:r>
        <w:rPr>
          <w:iCs/>
        </w:rPr>
        <w:t>итерация 1.</w:t>
      </w:r>
    </w:p>
    <w:p w:rsidR="00013672" w:rsidRDefault="00013672" w:rsidP="00C66CEB">
      <w:pPr>
        <w:ind w:firstLine="0"/>
        <w:rPr>
          <w:iCs/>
          <w:lang w:val="en-US"/>
        </w:rPr>
      </w:pPr>
      <w:r w:rsidRPr="00013672">
        <w:rPr>
          <w:iCs/>
          <w:noProof/>
          <w:lang w:val="en-US"/>
        </w:rPr>
        <w:drawing>
          <wp:inline distT="0" distB="0" distL="0" distR="0" wp14:anchorId="53196658" wp14:editId="5BAA5862">
            <wp:extent cx="6642100" cy="184277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672" w:rsidRDefault="00013672" w:rsidP="00013672">
      <w:r>
        <w:t xml:space="preserve">Видно, что среди всех пар элементов из подмножества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с элементами из других подмножеств положительных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∆R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>
        <w:t xml:space="preserve"> не оказалось, а значит перестановки делать не нужно, а подмножество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27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можно считать скомпонованным. Исключаем вершины подмножества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из рассмотрения и переходим к следующему этапу – подмножеству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</m:t>
        </m:r>
      </m:oMath>
      <w:r>
        <w:t xml:space="preserve"> Матрица перестановок подмножества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с  подмножествами</w:t>
      </w:r>
      <w:r w:rsidR="001F59B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F59B5" w:rsidRPr="001F59B5">
        <w:t xml:space="preserve"> </w:t>
      </w:r>
      <w:r w:rsidR="001F59B5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представлена в таблице </w:t>
      </w:r>
      <w:r w:rsidRPr="00013672">
        <w:t>3.2.5.</w:t>
      </w:r>
    </w:p>
    <w:p w:rsidR="00013672" w:rsidRPr="008572CD" w:rsidRDefault="00013672" w:rsidP="00013672">
      <w:pPr>
        <w:ind w:firstLine="0"/>
        <w:rPr>
          <w:iCs/>
        </w:rPr>
      </w:pPr>
      <w:r>
        <w:rPr>
          <w:shd w:val="clear" w:color="auto" w:fill="FFFFFF"/>
        </w:rPr>
        <w:t xml:space="preserve">Таблица </w:t>
      </w:r>
      <w:r w:rsidRPr="009421A7">
        <w:rPr>
          <w:shd w:val="clear" w:color="auto" w:fill="FFFFFF"/>
        </w:rPr>
        <w:t>3.2.</w:t>
      </w:r>
      <w:r w:rsidRPr="001F59B5">
        <w:rPr>
          <w:shd w:val="clear" w:color="auto" w:fill="FFFFFF"/>
        </w:rPr>
        <w:t>5</w:t>
      </w:r>
      <w:r>
        <w:rPr>
          <w:shd w:val="clear" w:color="auto" w:fill="FFFFFF"/>
        </w:rPr>
        <w:t>. Матрица перестановок</w:t>
      </w:r>
      <w:r w:rsidRPr="00DF551F">
        <w:rPr>
          <w:shd w:val="clear" w:color="auto" w:fill="FFFFFF"/>
        </w:rPr>
        <w:t xml:space="preserve">. </w:t>
      </w:r>
      <w:r>
        <w:rPr>
          <w:shd w:val="clear" w:color="auto" w:fill="FFFFFF"/>
        </w:rPr>
        <w:t>Подмножество</w:t>
      </w:r>
      <w:r w:rsidRPr="009421A7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13672">
        <w:rPr>
          <w:iCs/>
        </w:rPr>
        <w:t xml:space="preserve">, </w:t>
      </w:r>
      <w:r>
        <w:rPr>
          <w:iCs/>
        </w:rPr>
        <w:t>итерация 1.</w:t>
      </w:r>
    </w:p>
    <w:p w:rsidR="001F59B5" w:rsidRDefault="001F59B5" w:rsidP="00013672">
      <w:pPr>
        <w:ind w:firstLine="0"/>
        <w:rPr>
          <w:iCs/>
        </w:rPr>
      </w:pPr>
      <w:r w:rsidRPr="001F59B5">
        <w:rPr>
          <w:iCs/>
          <w:noProof/>
        </w:rPr>
        <w:drawing>
          <wp:inline distT="0" distB="0" distL="0" distR="0" wp14:anchorId="1308AD10" wp14:editId="1BC41C2F">
            <wp:extent cx="4291623" cy="1940560"/>
            <wp:effectExtent l="0" t="0" r="1270" b="254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883" cy="195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B5" w:rsidRPr="008572CD" w:rsidRDefault="001F59B5" w:rsidP="001F59B5">
      <w:r>
        <w:t xml:space="preserve">Положительных элементов в матрице перестановок нет, а значит подмножество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26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мы так же можем считать скомпонованным. Исключаем его из дальнейшего рассмотрения и остается два подмножества</w:t>
      </w:r>
      <w:r w:rsidRPr="001F59B5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1F59B5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1F59B5">
        <w:t xml:space="preserve">. </w:t>
      </w:r>
      <w:r>
        <w:t>Матрица перестановок этих подмножеств представлена в таблице 3</w:t>
      </w:r>
      <w:r w:rsidRPr="008572CD">
        <w:t>.2.6.</w:t>
      </w:r>
    </w:p>
    <w:p w:rsidR="001F59B5" w:rsidRPr="008572CD" w:rsidRDefault="001F59B5" w:rsidP="001F59B5">
      <w:r w:rsidRPr="008572CD">
        <w:br w:type="page"/>
      </w:r>
    </w:p>
    <w:p w:rsidR="001F59B5" w:rsidRDefault="001F59B5" w:rsidP="001F59B5">
      <w:pPr>
        <w:ind w:firstLine="0"/>
        <w:rPr>
          <w:iCs/>
        </w:rPr>
      </w:pPr>
      <w:r>
        <w:rPr>
          <w:shd w:val="clear" w:color="auto" w:fill="FFFFFF"/>
        </w:rPr>
        <w:lastRenderedPageBreak/>
        <w:t xml:space="preserve">Таблица </w:t>
      </w:r>
      <w:r w:rsidRPr="009421A7">
        <w:rPr>
          <w:shd w:val="clear" w:color="auto" w:fill="FFFFFF"/>
        </w:rPr>
        <w:t>3.2.</w:t>
      </w:r>
      <w:r w:rsidRPr="001F59B5">
        <w:rPr>
          <w:shd w:val="clear" w:color="auto" w:fill="FFFFFF"/>
        </w:rPr>
        <w:t>5</w:t>
      </w:r>
      <w:r>
        <w:rPr>
          <w:shd w:val="clear" w:color="auto" w:fill="FFFFFF"/>
        </w:rPr>
        <w:t>. Матрица перестановок</w:t>
      </w:r>
      <w:r w:rsidRPr="00DF551F">
        <w:rPr>
          <w:shd w:val="clear" w:color="auto" w:fill="FFFFFF"/>
        </w:rPr>
        <w:t xml:space="preserve">. </w:t>
      </w:r>
      <w:r>
        <w:rPr>
          <w:shd w:val="clear" w:color="auto" w:fill="FFFFFF"/>
        </w:rPr>
        <w:t>Подмножество</w:t>
      </w:r>
      <w:r w:rsidRPr="009421A7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13672">
        <w:rPr>
          <w:iCs/>
        </w:rPr>
        <w:t xml:space="preserve">, </w:t>
      </w:r>
      <w:r>
        <w:rPr>
          <w:iCs/>
        </w:rPr>
        <w:t>итерация 1.</w:t>
      </w:r>
    </w:p>
    <w:p w:rsidR="001F59B5" w:rsidRDefault="001F59B5" w:rsidP="001F59B5">
      <w:pPr>
        <w:ind w:firstLine="0"/>
        <w:rPr>
          <w:iCs/>
        </w:rPr>
      </w:pPr>
      <w:r w:rsidRPr="001F59B5">
        <w:rPr>
          <w:iCs/>
          <w:noProof/>
        </w:rPr>
        <w:drawing>
          <wp:inline distT="0" distB="0" distL="0" distR="0" wp14:anchorId="4772E9EF" wp14:editId="7B0BE167">
            <wp:extent cx="2357120" cy="2021757"/>
            <wp:effectExtent l="0" t="0" r="508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862" cy="203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B5" w:rsidRDefault="001F59B5" w:rsidP="001F59B5">
      <w:r>
        <w:t xml:space="preserve">Положительный элементов в матрице перестановок так же не оказалось. Это значит, что подмножество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28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можно считать скомпонованным. И остается одно подмножество</w:t>
      </w:r>
      <w:r w:rsidR="00250555" w:rsidRPr="0025055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}</m:t>
        </m:r>
      </m:oMath>
      <w:r>
        <w:t>, которое так же скомпонован</w:t>
      </w:r>
      <w:r w:rsidR="00250555">
        <w:t>о</w:t>
      </w:r>
      <w:r w:rsidR="00250555" w:rsidRPr="00250555">
        <w:t>.</w:t>
      </w:r>
    </w:p>
    <w:p w:rsidR="00250555" w:rsidRPr="00250555" w:rsidRDefault="00250555" w:rsidP="001F59B5">
      <w:r>
        <w:t>Результатом итерационного алгоритма компоновки является решение</w:t>
      </w:r>
    </w:p>
    <w:p w:rsidR="00250555" w:rsidRDefault="00824DDD" w:rsidP="00250555">
      <w:pPr>
        <w:pStyle w:val="a3"/>
        <w:numPr>
          <w:ilvl w:val="0"/>
          <w:numId w:val="3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 w:rsidR="00250555" w:rsidRPr="00250555"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}</m:t>
        </m:r>
      </m:oMath>
      <w:r w:rsidR="00250555" w:rsidRPr="00250555">
        <w:t>;</w:t>
      </w:r>
    </w:p>
    <w:p w:rsidR="00250555" w:rsidRDefault="00824DDD" w:rsidP="00250555">
      <w:pPr>
        <w:pStyle w:val="a3"/>
        <w:numPr>
          <w:ilvl w:val="0"/>
          <w:numId w:val="3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27</m:t>
            </m:r>
          </m:sub>
        </m:sSub>
        <m:r>
          <w:rPr>
            <w:rFonts w:ascii="Cambria Math" w:hAnsi="Cambria Math"/>
          </w:rPr>
          <m:t>}</m:t>
        </m:r>
      </m:oMath>
      <w:r w:rsidR="00250555" w:rsidRPr="00250555">
        <w:t>;</w:t>
      </w:r>
    </w:p>
    <w:p w:rsidR="00250555" w:rsidRDefault="00824DDD" w:rsidP="00250555">
      <w:pPr>
        <w:pStyle w:val="a3"/>
        <w:numPr>
          <w:ilvl w:val="0"/>
          <w:numId w:val="3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26</m:t>
            </m:r>
          </m:sub>
        </m:sSub>
        <m:r>
          <w:rPr>
            <w:rFonts w:ascii="Cambria Math" w:hAnsi="Cambria Math"/>
          </w:rPr>
          <m:t>}</m:t>
        </m:r>
      </m:oMath>
      <w:r w:rsidR="00250555" w:rsidRPr="00250555">
        <w:t>;</w:t>
      </w:r>
    </w:p>
    <w:p w:rsidR="00250555" w:rsidRDefault="00824DDD" w:rsidP="00250555">
      <w:pPr>
        <w:pStyle w:val="a3"/>
        <w:numPr>
          <w:ilvl w:val="0"/>
          <w:numId w:val="3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28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  <m:r>
          <w:rPr>
            <w:rFonts w:ascii="Cambria Math" w:hAnsi="Cambria Math"/>
          </w:rPr>
          <m:t>}</m:t>
        </m:r>
      </m:oMath>
      <w:r w:rsidR="00250555" w:rsidRPr="00250555">
        <w:t>;</w:t>
      </w:r>
    </w:p>
    <w:p w:rsidR="00250555" w:rsidRDefault="00824DDD" w:rsidP="00250555">
      <w:pPr>
        <w:pStyle w:val="a3"/>
        <w:numPr>
          <w:ilvl w:val="0"/>
          <w:numId w:val="3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}</m:t>
        </m:r>
      </m:oMath>
      <w:r w:rsidR="00250555" w:rsidRPr="00250555">
        <w:t>.</w:t>
      </w:r>
    </w:p>
    <w:p w:rsidR="00250555" w:rsidRDefault="00250555" w:rsidP="00250555">
      <w:pPr>
        <w:ind w:left="708" w:firstLine="0"/>
        <w:rPr>
          <w:iCs/>
        </w:rPr>
      </w:pPr>
      <w:r>
        <w:t xml:space="preserve">Количество внешних связей для такого разбиения </w:t>
      </w:r>
      <m:oMath>
        <m:r>
          <w:rPr>
            <w:rFonts w:ascii="Cambria Math" w:hAnsi="Cambria Math"/>
            <w:szCs w:val="28"/>
          </w:rPr>
          <m:t>Q=214</m:t>
        </m:r>
      </m:oMath>
      <w:r w:rsidRPr="00250555">
        <w:rPr>
          <w:iCs/>
        </w:rPr>
        <w:t>.</w:t>
      </w:r>
    </w:p>
    <w:p w:rsidR="00D12BFA" w:rsidRDefault="00250555" w:rsidP="00250555">
      <w:r>
        <w:t>Малое количество итераций алгоритма было достигнуто хорошей точностью опорного решения, полученного с использованием алгоритма последовательной компоновки.</w:t>
      </w:r>
    </w:p>
    <w:p w:rsidR="00F22911" w:rsidRPr="00F22911" w:rsidRDefault="00F22911" w:rsidP="00250555">
      <w:r>
        <w:t>Код программы</w:t>
      </w:r>
      <w:r w:rsidR="00965582" w:rsidRPr="00965582">
        <w:t xml:space="preserve"> </w:t>
      </w:r>
      <w:r w:rsidR="00965582">
        <w:t xml:space="preserve">на языке </w:t>
      </w:r>
      <w:r w:rsidR="00965582" w:rsidRPr="00965582">
        <w:t>Python3.7</w:t>
      </w:r>
      <w:r w:rsidR="00965582">
        <w:t xml:space="preserve">, реализующий оба алгоритма компоновки для решения поставленной задачи, </w:t>
      </w:r>
      <w:r>
        <w:t>представлен в приложении 1.</w:t>
      </w:r>
    </w:p>
    <w:p w:rsidR="00D12BFA" w:rsidRPr="00F22911" w:rsidRDefault="00D12BFA" w:rsidP="00D12BFA">
      <w:r w:rsidRPr="00F22911">
        <w:br w:type="page"/>
      </w:r>
    </w:p>
    <w:p w:rsidR="00D12BFA" w:rsidRPr="008572CD" w:rsidRDefault="00D12BFA" w:rsidP="00965582">
      <w:pPr>
        <w:pStyle w:val="11"/>
        <w:rPr>
          <w:lang w:val="en-US"/>
        </w:rPr>
      </w:pPr>
      <w:bookmarkStart w:id="5" w:name="_Toc41018238"/>
      <w:r>
        <w:lastRenderedPageBreak/>
        <w:t>Приложение</w:t>
      </w:r>
      <w:r w:rsidRPr="008572CD">
        <w:rPr>
          <w:lang w:val="en-US"/>
        </w:rPr>
        <w:t xml:space="preserve"> 1.</w:t>
      </w:r>
      <w:bookmarkEnd w:id="5"/>
    </w:p>
    <w:p w:rsidR="00E94803" w:rsidRPr="00E94803" w:rsidRDefault="00965582" w:rsidP="00965582">
      <w:pPr>
        <w:ind w:firstLine="0"/>
        <w:rPr>
          <w:b/>
          <w:bCs/>
          <w:lang w:val="en-US"/>
        </w:rPr>
      </w:pPr>
      <w:r w:rsidRPr="00E94803">
        <w:rPr>
          <w:b/>
          <w:bCs/>
          <w:lang w:val="en-US"/>
        </w:rPr>
        <w:t>main.py</w:t>
      </w:r>
    </w:p>
    <w:p w:rsidR="00E94803" w:rsidRPr="00E94803" w:rsidRDefault="00E94803" w:rsidP="00E94803">
      <w:pPr>
        <w:pStyle w:val="HTML"/>
        <w:shd w:val="clear" w:color="auto" w:fill="FFFFFF"/>
        <w:rPr>
          <w:rFonts w:ascii="JetBrains Mono" w:hAnsi="JetBrains Mono"/>
          <w:color w:val="000000"/>
          <w:sz w:val="28"/>
          <w:szCs w:val="28"/>
          <w:lang w:val="en-US"/>
        </w:rPr>
      </w:pP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from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iterative_solver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import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optimal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from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iterative_solver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import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iterative_algorithm_v2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from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sequential_solver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import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sequential_algorithm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from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helper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import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get_combs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from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data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import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matrix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def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main():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combs = get_combs(</w:t>
      </w:r>
      <w:r w:rsidRPr="00E94803">
        <w:rPr>
          <w:rFonts w:ascii="JetBrains Mono" w:hAnsi="JetBrains Mono"/>
          <w:color w:val="660099"/>
          <w:sz w:val="28"/>
          <w:szCs w:val="28"/>
          <w:lang w:val="en-US"/>
        </w:rPr>
        <w:t>min_cont_size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=</w:t>
      </w:r>
      <w:r w:rsidRPr="00E94803">
        <w:rPr>
          <w:rFonts w:ascii="JetBrains Mono" w:hAnsi="JetBrains Mono"/>
          <w:color w:val="0000FF"/>
          <w:sz w:val="28"/>
          <w:szCs w:val="28"/>
          <w:lang w:val="en-US"/>
        </w:rPr>
        <w:t>2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,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          </w:t>
      </w:r>
      <w:r w:rsidRPr="00E94803">
        <w:rPr>
          <w:rFonts w:ascii="JetBrains Mono" w:hAnsi="JetBrains Mono"/>
          <w:color w:val="660099"/>
          <w:sz w:val="28"/>
          <w:szCs w:val="28"/>
          <w:lang w:val="en-US"/>
        </w:rPr>
        <w:t>max_cont_size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=</w:t>
      </w:r>
      <w:r w:rsidRPr="00E94803">
        <w:rPr>
          <w:rFonts w:ascii="JetBrains Mono" w:hAnsi="JetBrains Mono"/>
          <w:color w:val="0000FF"/>
          <w:sz w:val="28"/>
          <w:szCs w:val="28"/>
          <w:lang w:val="en-US"/>
        </w:rPr>
        <w:t>7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,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          </w:t>
      </w:r>
      <w:r w:rsidRPr="00E94803">
        <w:rPr>
          <w:rFonts w:ascii="JetBrains Mono" w:hAnsi="JetBrains Mono"/>
          <w:color w:val="660099"/>
          <w:sz w:val="28"/>
          <w:szCs w:val="28"/>
          <w:lang w:val="en-US"/>
        </w:rPr>
        <w:t>element_number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=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len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(matrix))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group_list_list = []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new_group_list_list = []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opt_list = []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size_list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combs: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(size_list)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group_list = sequential_algorithm(matrix, size_list)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group_list_list.append(group_list)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new_group_list = iterative_algorithm_v2(matrix, group_list)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new_group_list_list.append(new_group_list)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opt_list.append(optimal(matrix, new_group_list))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ind = [i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i, opt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enumerate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(opt_list)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if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opt ==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min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(opt_list)][</w:t>
      </w:r>
      <w:r w:rsidRPr="00E94803">
        <w:rPr>
          <w:rFonts w:ascii="JetBrains Mono" w:hAnsi="JetBrains Mono"/>
          <w:color w:val="0000FF"/>
          <w:sz w:val="28"/>
          <w:szCs w:val="28"/>
          <w:lang w:val="en-US"/>
        </w:rPr>
        <w:t>0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]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'size_list:'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, combs[ind])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'group_list:'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, group_list_list[ind])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'new_group_list:'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, new_group_list_list[ind])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'opt:'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, opt_list[ind])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def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result():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size_list = (</w:t>
      </w:r>
      <w:r w:rsidRPr="00E94803">
        <w:rPr>
          <w:rFonts w:ascii="JetBrains Mono" w:hAnsi="JetBrains Mono"/>
          <w:color w:val="0000FF"/>
          <w:sz w:val="28"/>
          <w:szCs w:val="28"/>
          <w:lang w:val="en-US"/>
        </w:rPr>
        <w:t>3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, </w:t>
      </w:r>
      <w:r w:rsidRPr="00E94803">
        <w:rPr>
          <w:rFonts w:ascii="JetBrains Mono" w:hAnsi="JetBrains Mono"/>
          <w:color w:val="0000FF"/>
          <w:sz w:val="28"/>
          <w:szCs w:val="28"/>
          <w:lang w:val="en-US"/>
        </w:rPr>
        <w:t>6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, </w:t>
      </w:r>
      <w:r w:rsidRPr="00E94803">
        <w:rPr>
          <w:rFonts w:ascii="JetBrains Mono" w:hAnsi="JetBrains Mono"/>
          <w:color w:val="0000FF"/>
          <w:sz w:val="28"/>
          <w:szCs w:val="28"/>
          <w:lang w:val="en-US"/>
        </w:rPr>
        <w:t>7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, </w:t>
      </w:r>
      <w:r w:rsidRPr="00E94803">
        <w:rPr>
          <w:rFonts w:ascii="JetBrains Mono" w:hAnsi="JetBrains Mono"/>
          <w:color w:val="0000FF"/>
          <w:sz w:val="28"/>
          <w:szCs w:val="28"/>
          <w:lang w:val="en-US"/>
        </w:rPr>
        <w:t>7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, </w:t>
      </w:r>
      <w:r w:rsidRPr="00E94803">
        <w:rPr>
          <w:rFonts w:ascii="JetBrains Mono" w:hAnsi="JetBrains Mono"/>
          <w:color w:val="0000FF"/>
          <w:sz w:val="28"/>
          <w:szCs w:val="28"/>
          <w:lang w:val="en-US"/>
        </w:rPr>
        <w:t>7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old_group_list = sequential_algorithm(matrix, size_list, </w:t>
      </w:r>
      <w:r w:rsidRPr="00E94803">
        <w:rPr>
          <w:rFonts w:ascii="JetBrains Mono" w:hAnsi="JetBrains Mono"/>
          <w:color w:val="660099"/>
          <w:sz w:val="28"/>
          <w:szCs w:val="28"/>
          <w:lang w:val="en-US"/>
        </w:rPr>
        <w:t>info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=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>False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old_opt = optimal(matrix, old_group_list)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i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range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len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(old_group_list)):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old_group_list[i] =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sorted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(old_group_list[i])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new_group_list = iterative_algorithm_v2(matrix, old_group_list, </w:t>
      </w:r>
      <w:r w:rsidRPr="00E94803">
        <w:rPr>
          <w:rFonts w:ascii="JetBrains Mono" w:hAnsi="JetBrains Mono"/>
          <w:color w:val="660099"/>
          <w:sz w:val="28"/>
          <w:szCs w:val="28"/>
          <w:lang w:val="en-US"/>
        </w:rPr>
        <w:t>info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=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>True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lastRenderedPageBreak/>
        <w:t xml:space="preserve">    new_opt = optimal(matrix, new_group_list)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'old_group_list:'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, old_group_list)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'new_group_list:'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, new_group_list)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'old_opt:'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, old_opt)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'new_Q:'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, new_opt)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if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__name__ == 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'__main__'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: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># main()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br/>
        <w:t xml:space="preserve">   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result()</w:t>
      </w:r>
    </w:p>
    <w:p w:rsidR="00E94803" w:rsidRDefault="00E94803" w:rsidP="00E94803">
      <w:pPr>
        <w:spacing w:line="240" w:lineRule="auto"/>
        <w:ind w:firstLine="0"/>
        <w:jc w:val="left"/>
        <w:rPr>
          <w:lang w:val="en-US"/>
        </w:rPr>
      </w:pPr>
    </w:p>
    <w:p w:rsidR="00E94803" w:rsidRDefault="00E94803" w:rsidP="00E94803">
      <w:pPr>
        <w:spacing w:line="240" w:lineRule="auto"/>
        <w:ind w:firstLine="0"/>
        <w:jc w:val="left"/>
        <w:rPr>
          <w:lang w:val="en-US"/>
        </w:rPr>
      </w:pPr>
    </w:p>
    <w:p w:rsidR="00E94803" w:rsidRDefault="00E94803" w:rsidP="00E94803">
      <w:pPr>
        <w:spacing w:line="240" w:lineRule="auto"/>
        <w:ind w:firstLine="0"/>
        <w:jc w:val="left"/>
        <w:rPr>
          <w:lang w:val="en-US"/>
        </w:rPr>
      </w:pPr>
    </w:p>
    <w:p w:rsidR="00965582" w:rsidRDefault="00965582" w:rsidP="00E94803">
      <w:pPr>
        <w:spacing w:line="240" w:lineRule="auto"/>
        <w:ind w:firstLine="0"/>
        <w:jc w:val="left"/>
        <w:rPr>
          <w:b/>
          <w:bCs/>
          <w:lang w:val="en-US"/>
        </w:rPr>
      </w:pPr>
      <w:r w:rsidRPr="00E94803">
        <w:rPr>
          <w:b/>
          <w:bCs/>
          <w:lang w:val="en-US"/>
        </w:rPr>
        <w:t>sequential_solver.py</w:t>
      </w:r>
    </w:p>
    <w:p w:rsidR="00E94803" w:rsidRPr="00E94803" w:rsidRDefault="00E94803" w:rsidP="00E94803">
      <w:pPr>
        <w:spacing w:line="240" w:lineRule="auto"/>
        <w:ind w:firstLine="0"/>
        <w:jc w:val="left"/>
        <w:rPr>
          <w:b/>
          <w:bCs/>
          <w:lang w:val="en-US"/>
        </w:rPr>
      </w:pPr>
    </w:p>
    <w:p w:rsidR="00965582" w:rsidRDefault="00E94803" w:rsidP="00F81942">
      <w:pPr>
        <w:pStyle w:val="HTML"/>
        <w:shd w:val="clear" w:color="auto" w:fill="FFFFFF"/>
        <w:rPr>
          <w:rFonts w:ascii="JetBrains Mono" w:hAnsi="JetBrains Mono"/>
          <w:color w:val="000000"/>
          <w:sz w:val="28"/>
          <w:szCs w:val="28"/>
          <w:lang w:val="en-US"/>
        </w:rPr>
      </w:pP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from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print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import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print_r_matrix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def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sequential_algorithm(matrix, size_list, info=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>False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):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group_list = [[]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_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size_list]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use_list = []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i, (group, size)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enumerate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zip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(group_list, size_list)):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if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info: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Группа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, i)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_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range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(size):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element = next_element(group, matrix, use_list, info)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group.append(element)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if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info: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   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Добавлен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вершина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, element)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if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info: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В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результате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руппа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, i, 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':'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, group)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return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group_list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def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first_element(matrix, use_list, info=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>False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):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#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создание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словарей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нераспределенных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вершин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>: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br/>
        <w:t xml:space="preserve">    # 1.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количество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связей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с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ненулевыми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неиспользуемыми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вершинами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br/>
        <w:t xml:space="preserve">    # 2.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сумма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    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связей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с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ненулевыми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неиспользуемыми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вершинами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br/>
        <w:t xml:space="preserve">   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count_dict =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dict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sum_dict =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dict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#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строки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матрицы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,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соответствующие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неиспользуемым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вершинам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br/>
        <w:t xml:space="preserve">   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elem, line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[(i, line)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i, line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enumerate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(matrix)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if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i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not in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use_list]: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#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количество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ненулевых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связей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с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вершинами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,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отсутствующими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в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списке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lastRenderedPageBreak/>
        <w:t>use_list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br/>
        <w:t xml:space="preserve">       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count_dict.update([(elem,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len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([v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el, v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enumerate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(line)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if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v != </w:t>
      </w:r>
      <w:r w:rsidRPr="00E94803">
        <w:rPr>
          <w:rFonts w:ascii="JetBrains Mono" w:hAnsi="JetBrains Mono"/>
          <w:color w:val="0000FF"/>
          <w:sz w:val="28"/>
          <w:szCs w:val="28"/>
          <w:lang w:val="en-US"/>
        </w:rPr>
        <w:t xml:space="preserve">0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and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el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not in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use_list]))])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#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сумма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связей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с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вершинами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,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отсутствующими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в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списке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use_list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br/>
        <w:t xml:space="preserve">       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sum_dict.update([(elem,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sum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([v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el, v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enumerate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(line)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if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el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not in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use_list]))])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if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info: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Сумма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связей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для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нераспределенных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вершин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:'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print_r_matrix([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list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(sum_dict.values())], [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list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(sum_dict.keys())])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#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вершины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с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минимальной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суммой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br/>
        <w:t xml:space="preserve">   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elem_list = [i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i, v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sum_dict.items()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if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v ==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min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(sum_dict.values())]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#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оставляем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только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вершины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с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минимальной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суммой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br/>
        <w:t xml:space="preserve">   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el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[elem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elem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range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len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(matrix))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if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elem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not in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elem_list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and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elem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not in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use_list]: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count_dict.pop(el)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if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info: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Вершины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с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минимальной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суммой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внешних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связей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:'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,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list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(count_dict.keys()))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#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вершина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с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минимальным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количеством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</w:rPr>
        <w:t>связей</w:t>
      </w:r>
      <w:r w:rsidRPr="00E94803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br/>
        <w:t xml:space="preserve">   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value = [el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el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elem_list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if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count_dict[el] ==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min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(count_dict.values())][</w:t>
      </w:r>
      <w:r w:rsidRPr="00E94803">
        <w:rPr>
          <w:rFonts w:ascii="JetBrains Mono" w:hAnsi="JetBrains Mono"/>
          <w:color w:val="0000FF"/>
          <w:sz w:val="28"/>
          <w:szCs w:val="28"/>
          <w:lang w:val="en-US"/>
        </w:rPr>
        <w:t>0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]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if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info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and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len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(count_dict) &gt; </w:t>
      </w:r>
      <w:r w:rsidRPr="00E94803">
        <w:rPr>
          <w:rFonts w:ascii="JetBrains Mono" w:hAnsi="JetBrains Mono"/>
          <w:color w:val="0000FF"/>
          <w:sz w:val="28"/>
          <w:szCs w:val="28"/>
          <w:lang w:val="en-US"/>
        </w:rPr>
        <w:t>1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: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Количество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внешних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связей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для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них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:'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print_r_matrix([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list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(count_dict.values())], [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list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(count_dict.keys())])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Вершина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с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минимальным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количеством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внешних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связей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:'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, value)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use_list.append(value)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return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value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def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next_element(group, matrix, use_list, info=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>False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):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adjacent_group = get_adjacent_group(group, matrix, use_list)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if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info: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"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Перечень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неразмещенных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вершин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, 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имеющих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общие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связи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с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размещенными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:"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, adjacent_group)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if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len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(adjacent_group) == </w:t>
      </w:r>
      <w:r w:rsidRPr="00E94803">
        <w:rPr>
          <w:rFonts w:ascii="JetBrains Mono" w:hAnsi="JetBrains Mono"/>
          <w:color w:val="0000FF"/>
          <w:sz w:val="28"/>
          <w:szCs w:val="28"/>
          <w:lang w:val="en-US"/>
        </w:rPr>
        <w:t>0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: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return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first_element(matrix, use_list, info)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p_list =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list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map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sum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, matrix))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delta =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dict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([(i, </w:t>
      </w:r>
      <w:r w:rsidRPr="00E94803">
        <w:rPr>
          <w:rFonts w:ascii="JetBrains Mono" w:hAnsi="JetBrains Mono"/>
          <w:color w:val="0000FF"/>
          <w:sz w:val="28"/>
          <w:szCs w:val="28"/>
          <w:lang w:val="en-US"/>
        </w:rPr>
        <w:t>0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)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i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adjacent_group])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el1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adjacent_group: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el2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group: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delta[el1] += matrix[el2][el1] * </w:t>
      </w:r>
      <w:r w:rsidRPr="00E94803">
        <w:rPr>
          <w:rFonts w:ascii="JetBrains Mono" w:hAnsi="JetBrains Mono"/>
          <w:color w:val="0000FF"/>
          <w:sz w:val="28"/>
          <w:szCs w:val="28"/>
          <w:lang w:val="en-US"/>
        </w:rPr>
        <w:t>2</w:t>
      </w:r>
      <w:r w:rsidRPr="00E94803">
        <w:rPr>
          <w:rFonts w:ascii="JetBrains Mono" w:hAnsi="JetBrains Mono"/>
          <w:color w:val="0000FF"/>
          <w:sz w:val="28"/>
          <w:szCs w:val="28"/>
          <w:lang w:val="en-US"/>
        </w:rPr>
        <w:br/>
        <w:t xml:space="preserve">       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delta[el1] -= p_list[el1]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if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info: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"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Значение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дельта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для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выбранных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</w:rPr>
        <w:t>вершин</w:t>
      </w:r>
      <w:r w:rsidRPr="00E94803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:"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print_r_matrix([delta.values()], [delta.keys()])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value, delta = [(i, v)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i, v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delta.items()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if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v ==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max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(delta.values())][</w:t>
      </w:r>
      <w:r w:rsidRPr="00E94803">
        <w:rPr>
          <w:rFonts w:ascii="JetBrains Mono" w:hAnsi="JetBrains Mono"/>
          <w:color w:val="0000FF"/>
          <w:sz w:val="28"/>
          <w:szCs w:val="28"/>
          <w:lang w:val="en-US"/>
        </w:rPr>
        <w:t>0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]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lastRenderedPageBreak/>
        <w:t xml:space="preserve">    use_list.append(value)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return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value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def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get_adjacent_group(group, matrix, use_list):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adjacent_group =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set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el1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group: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adjacent_group.update([i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i, el2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enumerate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(matrix[el1])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if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el2 != </w:t>
      </w:r>
      <w:r w:rsidRPr="00E94803">
        <w:rPr>
          <w:rFonts w:ascii="JetBrains Mono" w:hAnsi="JetBrains Mono"/>
          <w:color w:val="0000FF"/>
          <w:sz w:val="28"/>
          <w:szCs w:val="28"/>
          <w:lang w:val="en-US"/>
        </w:rPr>
        <w:t xml:space="preserve">0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and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 xml:space="preserve">i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not in 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use_list])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E94803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return </w:t>
      </w:r>
      <w:r w:rsidRPr="00E94803">
        <w:rPr>
          <w:rFonts w:ascii="JetBrains Mono" w:hAnsi="JetBrains Mono"/>
          <w:color w:val="000080"/>
          <w:sz w:val="28"/>
          <w:szCs w:val="28"/>
          <w:lang w:val="en-US"/>
        </w:rPr>
        <w:t>list</w:t>
      </w:r>
      <w:r w:rsidRPr="00E94803">
        <w:rPr>
          <w:rFonts w:ascii="JetBrains Mono" w:hAnsi="JetBrains Mono"/>
          <w:color w:val="000000"/>
          <w:sz w:val="28"/>
          <w:szCs w:val="28"/>
          <w:lang w:val="en-US"/>
        </w:rPr>
        <w:t>(adjacent_group)</w:t>
      </w:r>
    </w:p>
    <w:p w:rsidR="00F81942" w:rsidRDefault="00F81942" w:rsidP="00F81942">
      <w:pPr>
        <w:pStyle w:val="HTML"/>
        <w:shd w:val="clear" w:color="auto" w:fill="FFFFFF"/>
        <w:rPr>
          <w:rFonts w:ascii="JetBrains Mono" w:hAnsi="JetBrains Mono"/>
          <w:color w:val="000000"/>
          <w:sz w:val="28"/>
          <w:szCs w:val="28"/>
          <w:lang w:val="en-US"/>
        </w:rPr>
      </w:pPr>
    </w:p>
    <w:p w:rsidR="00F81942" w:rsidRDefault="00F81942" w:rsidP="00F81942">
      <w:pPr>
        <w:pStyle w:val="HTML"/>
        <w:shd w:val="clear" w:color="auto" w:fill="FFFFFF"/>
        <w:rPr>
          <w:rFonts w:ascii="JetBrains Mono" w:hAnsi="JetBrains Mono"/>
          <w:color w:val="000000"/>
          <w:sz w:val="28"/>
          <w:szCs w:val="28"/>
          <w:lang w:val="en-US"/>
        </w:rPr>
      </w:pPr>
    </w:p>
    <w:p w:rsidR="00F81942" w:rsidRPr="00F81942" w:rsidRDefault="00F81942" w:rsidP="00F81942">
      <w:pPr>
        <w:pStyle w:val="HTML"/>
        <w:shd w:val="clear" w:color="auto" w:fill="FFFFFF"/>
        <w:rPr>
          <w:rFonts w:ascii="JetBrains Mono" w:hAnsi="JetBrains Mono"/>
          <w:color w:val="000000"/>
          <w:sz w:val="28"/>
          <w:szCs w:val="28"/>
          <w:lang w:val="en-US"/>
        </w:rPr>
      </w:pPr>
    </w:p>
    <w:p w:rsidR="00965582" w:rsidRDefault="00965582" w:rsidP="00F81942">
      <w:pPr>
        <w:ind w:firstLine="0"/>
        <w:rPr>
          <w:b/>
          <w:bCs/>
          <w:lang w:val="en-US"/>
        </w:rPr>
      </w:pPr>
      <w:r w:rsidRPr="00F81942">
        <w:rPr>
          <w:b/>
          <w:bCs/>
          <w:lang w:val="en-US"/>
        </w:rPr>
        <w:t>iterative_solver.py</w:t>
      </w:r>
    </w:p>
    <w:p w:rsidR="00F81942" w:rsidRPr="00F81942" w:rsidRDefault="00F81942" w:rsidP="00F81942">
      <w:pPr>
        <w:pStyle w:val="HTML"/>
        <w:shd w:val="clear" w:color="auto" w:fill="FFFFFF"/>
        <w:rPr>
          <w:rFonts w:ascii="JetBrains Mono" w:hAnsi="JetBrains Mono"/>
          <w:color w:val="000000"/>
          <w:sz w:val="28"/>
          <w:szCs w:val="28"/>
          <w:lang w:val="en-US"/>
        </w:rPr>
      </w:pP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import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numpy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as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np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import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copy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from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print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import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print_p_matrix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from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helper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import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concat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def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iterative_algorithm(matrix, all_group_list, info=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>False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):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group_list = copy.deepcopy(all_group_list)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i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range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len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(group_list)):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j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range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(i,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len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(group_list)):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group1 = group_list[i]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group2 = group_list[j]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alpha1 = [get_a(matrix, el, group1, group2)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el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group1]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alpha2 = [get_a(matrix, el, group1, group2)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el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group2]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p_matrix = get_b(matrix, alpha1, alpha2, group1, group2)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ind1, ind2 = np.unravel_index(p_matrix.argmax(), p_matrix.shape)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it = 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0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br/>
        <w:t xml:space="preserve">        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while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p_matrix[ind1][ind2] &gt; 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0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if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info: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       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</w:rPr>
        <w:t>Подмножества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:'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, i, 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</w:rPr>
        <w:t>и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, j, 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', 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</w:rPr>
        <w:t>итерация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:'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, it)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        print_p_matrix(p_matrix, group1, group2)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       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</w:rPr>
        <w:t>Меняем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</w:rPr>
        <w:t>элементы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, group1[ind1], 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</w:rPr>
        <w:t>и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, group2[ind2], 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</w:rPr>
        <w:t>местами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.'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       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'group_list'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, group_list)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       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    group1[ind1], group2[ind2] = group2[ind2], group1[ind1]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    alpha1 = [get_a(matrix, el, group1, group2)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el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group1]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    alpha2 = [get_a(matrix, el, group1, group2)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el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group2]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    p_matrix = get_b(matrix, alpha1, alpha2, group1, group2)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    ind1, ind2 = np.unravel_index(p_matrix.argmax(), p_matrix.shape)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    it += 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1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br/>
        <w:t xml:space="preserve">        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if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info: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lastRenderedPageBreak/>
        <w:t xml:space="preserve">               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</w:rPr>
        <w:t>Подмножества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:'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, i, 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</w:rPr>
        <w:t>и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, j, 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', 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</w:rPr>
        <w:t>итерация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:'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, it)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   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</w:rPr>
        <w:t>Положительных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</w:rPr>
        <w:t>элементов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</w:rPr>
        <w:t>следи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</w:rPr>
        <w:t>всех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deltaR 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</w:rPr>
        <w:t>больше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</w:rPr>
        <w:t>нет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.'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   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return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group_list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def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iterative_algorithm_v2(matrix, all_group_list, info=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>False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):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all_group_list = copy.deepcopy(all_group_list)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i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range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len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(all_group_list) - 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1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):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group_list = all_group_list[i:]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p_matrix = get_b_matrix_v2(matrix, group_list)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el1, el2 = find_elements_to_swap(p_matrix, group_list)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iter = 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1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br/>
        <w:t xml:space="preserve">    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while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el1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>is not None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if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info: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   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</w:rPr>
        <w:t>Подмножество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:'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, i, 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', 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</w:rPr>
        <w:t>итерация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:'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, iter)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    print_p_matrix(p_matrix, group_list[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0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], concat(group_list[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1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:]))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   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</w:rPr>
        <w:t>Меняем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</w:rPr>
        <w:t>элементы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, el1, 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</w:rPr>
        <w:t>и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, el2, 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</w:rPr>
        <w:t>местами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.'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   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group_list = swap_group(group_list, el1, el2)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p_matrix = get_b_matrix_v2(matrix, group_list)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el1, el2 = find_elements_to_swap(p_matrix, group_list)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iter += 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1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br/>
        <w:t xml:space="preserve">    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if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info: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</w:rPr>
        <w:t>Подмножество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:'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, i, 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', 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</w:rPr>
        <w:t>итерация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:'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, iter)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print_p_matrix(p_matrix, group_list[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0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], concat(group_list[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1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:]))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</w:rPr>
        <w:t>Положительных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</w:rPr>
        <w:t>элементов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</w:rPr>
        <w:t>следи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</w:rPr>
        <w:t>всех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deltaR 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</w:rPr>
        <w:t>больше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</w:rPr>
        <w:t>нет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.'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return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all_group_list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def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get_a(matrix, v_index, group1, group2):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alpha = 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0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br/>
        <w:t xml:space="preserve">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el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group1: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alpha -= matrix[v_index][el]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el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group2: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alpha += matrix[v_index][el]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if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v_index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group2: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alpha *= -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1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br/>
        <w:t xml:space="preserve">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return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alpha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def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get_b(matrix, alpha1, alpha2, group1, group2):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b = []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i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range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0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,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len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(alpha1)):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lastRenderedPageBreak/>
        <w:t xml:space="preserve">        tmp = []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j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range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0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,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len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(alpha2)):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b_value = alpha1[i] + alpha2[j] - 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 xml:space="preserve">2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* matrix[group1[i]][group2[j]]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tmp.append(b_value)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b.append(tmp)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return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np.array(b)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def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get_b_v2(elem1, elem2, group_list, matrix):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val = 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0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br/>
        <w:t xml:space="preserve">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el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group_list[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0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]: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val -= matrix[elem1][el]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val += matrix[elem2][el]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group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group_list[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1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:]: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if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elem2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group: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el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group: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    val += matrix[elem1][el]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    val -= matrix[elem2][el]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val -= 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 xml:space="preserve">2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* matrix[elem1][elem2]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return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val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def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get_b_matrix_v2(r_matrix, group_list):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p_matrix = []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i, elem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enumerate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(group_list[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0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]):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p_matrix.append([])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j, other_elem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enumerate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(concat(group_list[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1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:])):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p_matrix[i].append(get_b_v2(elem, other_elem, group_list, r_matrix))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return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np.array(p_matrix)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def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find_elements_to_swap(p_matrix, group_list):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i, j = np.unravel_index(p_matrix.argmax(), p_matrix.shape)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if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p_matrix[i][j] &lt;= 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0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>return None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,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>None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br/>
        <w:t xml:space="preserve">    return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group_list[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0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][i], concat(group_list[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1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:])[j]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def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g_ind(elem, group_list):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i, group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enumerate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(group_list):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j, el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enumerate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(group):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if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elem == el: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return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i, j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lastRenderedPageBreak/>
        <w:t xml:space="preserve">def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swap_group(group_list, elem1, elem2):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i1, j1 = g_ind(elem1, group_list)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i2, j2 = g_ind(elem2, group_list)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group_list[i1][j1], group_list[i2][j2] = group_list[i2][j2], group_list[i1][j1]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return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group_list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def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optimal(r_matrix, group_list):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result = 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0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br/>
        <w:t xml:space="preserve">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i, group1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enumerate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(group_list):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group2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group_list[i + 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1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:]: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el1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group1: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el2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group2: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        result += r_matrix[el1][el2]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return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result</w:t>
      </w:r>
    </w:p>
    <w:p w:rsidR="00F81942" w:rsidRDefault="00F81942" w:rsidP="00F81942">
      <w:pPr>
        <w:ind w:firstLine="0"/>
        <w:rPr>
          <w:b/>
          <w:bCs/>
          <w:lang w:val="en-US"/>
        </w:rPr>
      </w:pPr>
    </w:p>
    <w:p w:rsidR="00F81942" w:rsidRDefault="00F81942" w:rsidP="00F81942">
      <w:pPr>
        <w:ind w:firstLine="0"/>
        <w:rPr>
          <w:b/>
          <w:bCs/>
          <w:lang w:val="en-US"/>
        </w:rPr>
      </w:pPr>
    </w:p>
    <w:p w:rsidR="00F81942" w:rsidRPr="00F81942" w:rsidRDefault="00F81942" w:rsidP="00F81942">
      <w:pPr>
        <w:ind w:firstLine="0"/>
        <w:rPr>
          <w:b/>
          <w:bCs/>
          <w:lang w:val="en-US"/>
        </w:rPr>
      </w:pPr>
    </w:p>
    <w:p w:rsidR="00F81942" w:rsidRPr="00F81942" w:rsidRDefault="00965582" w:rsidP="00965582">
      <w:pPr>
        <w:ind w:firstLine="0"/>
        <w:rPr>
          <w:b/>
          <w:bCs/>
          <w:lang w:val="en-US"/>
        </w:rPr>
      </w:pPr>
      <w:r w:rsidRPr="00F81942">
        <w:rPr>
          <w:b/>
          <w:bCs/>
          <w:lang w:val="en-US"/>
        </w:rPr>
        <w:t>helper.py</w:t>
      </w:r>
    </w:p>
    <w:p w:rsidR="00F81942" w:rsidRPr="00F81942" w:rsidRDefault="00F81942" w:rsidP="00F81942">
      <w:pPr>
        <w:pStyle w:val="HTML"/>
        <w:shd w:val="clear" w:color="auto" w:fill="FFFFFF"/>
        <w:rPr>
          <w:rFonts w:ascii="JetBrains Mono" w:hAnsi="JetBrains Mono"/>
          <w:color w:val="000000"/>
          <w:sz w:val="28"/>
          <w:szCs w:val="28"/>
          <w:lang w:val="en-US"/>
        </w:rPr>
      </w:pP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from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itertools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import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combinations_with_replacement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def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concat(ll):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return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[el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lst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ll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el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lst]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def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get_combs(min_cont_size,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  max_cont_size,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  element_number):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min_comb_size = (element_number - 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1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) // max_cont_size + 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1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br/>
        <w:t xml:space="preserve">   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max_comb_size = (element_number - 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1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) // min_cont_size + 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1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br/>
        <w:t xml:space="preserve">   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combs = []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comb_size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range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(min_comb_size, max_comb_size + 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1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):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combs +=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list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(combinations_with_replacement(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range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(min_cont_size, max_cont_size + 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1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), comb_size))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return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[cont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cont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combs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if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sum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(cont) == element_number]</w:t>
      </w:r>
    </w:p>
    <w:p w:rsidR="00F81942" w:rsidRDefault="00F81942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965582" w:rsidRDefault="00965582" w:rsidP="00965582">
      <w:pPr>
        <w:ind w:firstLine="0"/>
        <w:rPr>
          <w:b/>
          <w:bCs/>
          <w:lang w:val="en-US"/>
        </w:rPr>
      </w:pPr>
      <w:r w:rsidRPr="00F81942">
        <w:rPr>
          <w:b/>
          <w:bCs/>
          <w:lang w:val="en-US"/>
        </w:rPr>
        <w:lastRenderedPageBreak/>
        <w:t>print.py</w:t>
      </w:r>
    </w:p>
    <w:p w:rsidR="00F81942" w:rsidRDefault="00F81942" w:rsidP="00B13EE5">
      <w:pPr>
        <w:pStyle w:val="HTML"/>
        <w:shd w:val="clear" w:color="auto" w:fill="FFFFFF"/>
        <w:rPr>
          <w:rFonts w:ascii="JetBrains Mono" w:hAnsi="JetBrains Mono"/>
          <w:color w:val="000000"/>
          <w:sz w:val="28"/>
          <w:szCs w:val="28"/>
          <w:lang w:val="en-US"/>
        </w:rPr>
      </w:pP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from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helper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import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concat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def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print_r_matrix(r_matrix, group_list=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>None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):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if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group_list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>is None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group_list =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list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([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range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len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(r_matrix[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0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]))])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elem_list = concat(group_list)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F81942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# </w:t>
      </w:r>
      <w:r w:rsidRPr="00F81942">
        <w:rPr>
          <w:rFonts w:ascii="JetBrains Mono" w:hAnsi="JetBrains Mono"/>
          <w:i/>
          <w:iCs/>
          <w:color w:val="808080"/>
          <w:sz w:val="28"/>
          <w:szCs w:val="28"/>
        </w:rPr>
        <w:t>шапка</w:t>
      </w:r>
      <w:r w:rsidRPr="00F81942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br/>
        <w:t xml:space="preserve">   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F81942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=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 R 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el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elem_list: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if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el &lt; 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10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F81942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=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 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(el, </w:t>
      </w:r>
      <w:r w:rsidRPr="00F81942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=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 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F81942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# </w:t>
      </w:r>
      <w:r w:rsidRPr="00F81942">
        <w:rPr>
          <w:rFonts w:ascii="JetBrains Mono" w:hAnsi="JetBrains Mono"/>
          <w:i/>
          <w:iCs/>
          <w:color w:val="808080"/>
          <w:sz w:val="28"/>
          <w:szCs w:val="28"/>
        </w:rPr>
        <w:t>столбец</w:t>
      </w:r>
      <w:r w:rsidRPr="00F81942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+ </w:t>
      </w:r>
      <w:r w:rsidRPr="00F81942">
        <w:rPr>
          <w:rFonts w:ascii="JetBrains Mono" w:hAnsi="JetBrains Mono"/>
          <w:i/>
          <w:iCs/>
          <w:color w:val="808080"/>
          <w:sz w:val="28"/>
          <w:szCs w:val="28"/>
        </w:rPr>
        <w:t>матрица</w:t>
      </w:r>
      <w:r w:rsidRPr="00F81942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br/>
        <w:t xml:space="preserve">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i, line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enumerate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(r_matrix):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</w:t>
      </w:r>
      <w:r w:rsidRPr="00F81942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# </w:t>
      </w:r>
      <w:r w:rsidRPr="00F81942">
        <w:rPr>
          <w:rFonts w:ascii="JetBrains Mono" w:hAnsi="JetBrains Mono"/>
          <w:i/>
          <w:iCs/>
          <w:color w:val="808080"/>
          <w:sz w:val="28"/>
          <w:szCs w:val="28"/>
        </w:rPr>
        <w:t>столбец</w:t>
      </w:r>
      <w:r w:rsidRPr="00F81942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br/>
        <w:t xml:space="preserve">    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if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elem_list[i] &lt; 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10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F81942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=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 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(elem_list[i], </w:t>
      </w:r>
      <w:r w:rsidRPr="00F81942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=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</w:t>
      </w:r>
      <w:r w:rsidRPr="00F81942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# </w:t>
      </w:r>
      <w:r w:rsidRPr="00F81942">
        <w:rPr>
          <w:rFonts w:ascii="JetBrains Mono" w:hAnsi="JetBrains Mono"/>
          <w:i/>
          <w:iCs/>
          <w:color w:val="808080"/>
          <w:sz w:val="28"/>
          <w:szCs w:val="28"/>
        </w:rPr>
        <w:t>строка</w:t>
      </w:r>
      <w:r w:rsidRPr="00F81942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F81942">
        <w:rPr>
          <w:rFonts w:ascii="JetBrains Mono" w:hAnsi="JetBrains Mono"/>
          <w:i/>
          <w:iCs/>
          <w:color w:val="808080"/>
          <w:sz w:val="28"/>
          <w:szCs w:val="28"/>
        </w:rPr>
        <w:t>матрицы</w:t>
      </w:r>
      <w:r w:rsidRPr="00F81942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br/>
        <w:t xml:space="preserve">    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el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line: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if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el &lt;= -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10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   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(el, </w:t>
      </w:r>
      <w:r w:rsidRPr="00F81942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=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elif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el &lt; 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 xml:space="preserve">0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or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el &gt;= 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10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   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, el, </w:t>
      </w:r>
      <w:r w:rsidRPr="00F81942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=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elif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el &lt; 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10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   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 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, el, </w:t>
      </w:r>
      <w:r w:rsidRPr="00F81942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=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bookmarkStart w:id="6" w:name="_GoBack"/>
      <w:bookmarkEnd w:id="6"/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def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print_p_matrix(p_matrix, group1, group2):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F81942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# </w:t>
      </w:r>
      <w:r w:rsidRPr="00F81942">
        <w:rPr>
          <w:rFonts w:ascii="JetBrains Mono" w:hAnsi="JetBrains Mono"/>
          <w:i/>
          <w:iCs/>
          <w:color w:val="808080"/>
          <w:sz w:val="28"/>
          <w:szCs w:val="28"/>
        </w:rPr>
        <w:t>шапка</w:t>
      </w:r>
      <w:r w:rsidRPr="00F81942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br/>
        <w:t xml:space="preserve">   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F81942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=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  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el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group2: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if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el &lt;= -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10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, el, </w:t>
      </w:r>
      <w:r w:rsidRPr="00F81942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=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elif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el &lt; 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 xml:space="preserve">0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or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el &gt;= 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10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 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, el, </w:t>
      </w:r>
      <w:r w:rsidRPr="00F81942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=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elif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el &lt; 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10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  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, el, </w:t>
      </w:r>
      <w:r w:rsidRPr="00F81942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=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</w:t>
      </w:r>
      <w:r w:rsidRPr="00F81942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# </w:t>
      </w:r>
      <w:r w:rsidRPr="00F81942">
        <w:rPr>
          <w:rFonts w:ascii="JetBrains Mono" w:hAnsi="JetBrains Mono"/>
          <w:i/>
          <w:iCs/>
          <w:color w:val="808080"/>
          <w:sz w:val="28"/>
          <w:szCs w:val="28"/>
        </w:rPr>
        <w:t>столбец</w:t>
      </w:r>
      <w:r w:rsidRPr="00F81942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+ </w:t>
      </w:r>
      <w:r w:rsidRPr="00F81942">
        <w:rPr>
          <w:rFonts w:ascii="JetBrains Mono" w:hAnsi="JetBrains Mono"/>
          <w:i/>
          <w:iCs/>
          <w:color w:val="808080"/>
          <w:sz w:val="28"/>
          <w:szCs w:val="28"/>
        </w:rPr>
        <w:t>матрица</w:t>
      </w:r>
      <w:r w:rsidRPr="00F81942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br/>
        <w:t xml:space="preserve">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i, line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enumerate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(p_matrix):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</w:t>
      </w:r>
      <w:r w:rsidRPr="00F81942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# </w:t>
      </w:r>
      <w:r w:rsidRPr="00F81942">
        <w:rPr>
          <w:rFonts w:ascii="JetBrains Mono" w:hAnsi="JetBrains Mono"/>
          <w:i/>
          <w:iCs/>
          <w:color w:val="808080"/>
          <w:sz w:val="28"/>
          <w:szCs w:val="28"/>
        </w:rPr>
        <w:t>столбец</w:t>
      </w:r>
      <w:r w:rsidRPr="00F81942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br/>
      </w:r>
      <w:r w:rsidRPr="00F81942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lastRenderedPageBreak/>
        <w:t xml:space="preserve">    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if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group1[i] &lt; 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10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F81942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=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 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(group1[i], </w:t>
      </w:r>
      <w:r w:rsidRPr="00F81942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=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</w:t>
      </w:r>
      <w:r w:rsidRPr="00F81942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# </w:t>
      </w:r>
      <w:r w:rsidRPr="00F81942">
        <w:rPr>
          <w:rFonts w:ascii="JetBrains Mono" w:hAnsi="JetBrains Mono"/>
          <w:i/>
          <w:iCs/>
          <w:color w:val="808080"/>
          <w:sz w:val="28"/>
          <w:szCs w:val="28"/>
        </w:rPr>
        <w:t>строка</w:t>
      </w:r>
      <w:r w:rsidRPr="00F81942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t xml:space="preserve"> </w:t>
      </w:r>
      <w:r w:rsidRPr="00F81942">
        <w:rPr>
          <w:rFonts w:ascii="JetBrains Mono" w:hAnsi="JetBrains Mono"/>
          <w:i/>
          <w:iCs/>
          <w:color w:val="808080"/>
          <w:sz w:val="28"/>
          <w:szCs w:val="28"/>
        </w:rPr>
        <w:t>матрицы</w:t>
      </w:r>
      <w:r w:rsidRPr="00F81942">
        <w:rPr>
          <w:rFonts w:ascii="JetBrains Mono" w:hAnsi="JetBrains Mono"/>
          <w:i/>
          <w:iCs/>
          <w:color w:val="808080"/>
          <w:sz w:val="28"/>
          <w:szCs w:val="28"/>
          <w:lang w:val="en-US"/>
        </w:rPr>
        <w:br/>
        <w:t xml:space="preserve">    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for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el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in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line: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if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el &lt;= -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10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   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, el, </w:t>
      </w:r>
      <w:r w:rsidRPr="00F81942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=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elif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el &lt; 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 xml:space="preserve">0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or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el &gt;= 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10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   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 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, el, </w:t>
      </w:r>
      <w:r w:rsidRPr="00F81942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=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</w:t>
      </w:r>
      <w:r w:rsidRPr="00F81942">
        <w:rPr>
          <w:rFonts w:ascii="JetBrains Mono" w:hAnsi="JetBrains Mono"/>
          <w:b/>
          <w:bCs/>
          <w:color w:val="000080"/>
          <w:sz w:val="28"/>
          <w:szCs w:val="28"/>
          <w:lang w:val="en-US"/>
        </w:rPr>
        <w:t xml:space="preserve">elif 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el &lt; </w:t>
      </w:r>
      <w:r w:rsidRPr="00F81942">
        <w:rPr>
          <w:rFonts w:ascii="JetBrains Mono" w:hAnsi="JetBrains Mono"/>
          <w:color w:val="0000FF"/>
          <w:sz w:val="28"/>
          <w:szCs w:val="28"/>
          <w:lang w:val="en-US"/>
        </w:rPr>
        <w:t>10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: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       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  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 xml:space="preserve">, el, </w:t>
      </w:r>
      <w:r w:rsidRPr="00F81942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=</w:t>
      </w:r>
      <w:r w:rsidRPr="00F81942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''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)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br/>
        <w:t xml:space="preserve">        </w:t>
      </w:r>
      <w:r w:rsidRPr="00F81942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F81942">
        <w:rPr>
          <w:rFonts w:ascii="JetBrains Mono" w:hAnsi="JetBrains Mono"/>
          <w:color w:val="000000"/>
          <w:sz w:val="28"/>
          <w:szCs w:val="28"/>
          <w:lang w:val="en-US"/>
        </w:rPr>
        <w:t>()</w:t>
      </w:r>
    </w:p>
    <w:p w:rsidR="00B13EE5" w:rsidRPr="00B13EE5" w:rsidRDefault="00B13EE5" w:rsidP="00B13EE5">
      <w:pPr>
        <w:pStyle w:val="HTML"/>
        <w:shd w:val="clear" w:color="auto" w:fill="FFFFFF"/>
        <w:rPr>
          <w:rFonts w:ascii="JetBrains Mono" w:hAnsi="JetBrains Mono"/>
          <w:color w:val="000000"/>
          <w:sz w:val="28"/>
          <w:szCs w:val="28"/>
          <w:lang w:val="en-US"/>
        </w:rPr>
      </w:pPr>
    </w:p>
    <w:p w:rsidR="00B13EE5" w:rsidRDefault="00B13EE5" w:rsidP="00965582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data.py</w:t>
      </w:r>
    </w:p>
    <w:p w:rsidR="00B13EE5" w:rsidRPr="00B13EE5" w:rsidRDefault="00B13EE5" w:rsidP="00B13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hAnsi="JetBrains Mono" w:cs="Courier New"/>
          <w:color w:val="080808"/>
          <w:szCs w:val="28"/>
        </w:rPr>
      </w:pPr>
      <w:r w:rsidRPr="00B13EE5">
        <w:rPr>
          <w:rFonts w:ascii="JetBrains Mono" w:hAnsi="JetBrains Mono" w:cs="Courier New"/>
          <w:color w:val="080808"/>
          <w:szCs w:val="28"/>
        </w:rPr>
        <w:t>matrix = [[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>],</w:t>
      </w:r>
      <w:r w:rsidRPr="00B13EE5">
        <w:rPr>
          <w:rFonts w:ascii="JetBrains Mono" w:hAnsi="JetBrains Mono" w:cs="Courier New"/>
          <w:color w:val="080808"/>
          <w:szCs w:val="28"/>
        </w:rPr>
        <w:br/>
        <w:t xml:space="preserve">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      </w:t>
      </w:r>
      <w:r w:rsidRPr="00B13EE5">
        <w:rPr>
          <w:rFonts w:ascii="JetBrains Mono" w:hAnsi="JetBrains Mono" w:cs="Courier New"/>
          <w:color w:val="080808"/>
          <w:szCs w:val="28"/>
        </w:rPr>
        <w:t>[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>],</w:t>
      </w:r>
      <w:r w:rsidRPr="00B13EE5">
        <w:rPr>
          <w:rFonts w:ascii="JetBrains Mono" w:hAnsi="JetBrains Mono" w:cs="Courier New"/>
          <w:color w:val="080808"/>
          <w:szCs w:val="28"/>
        </w:rPr>
        <w:br/>
        <w:t xml:space="preserve">    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B13EE5">
        <w:rPr>
          <w:rFonts w:ascii="JetBrains Mono" w:hAnsi="JetBrains Mono" w:cs="Courier New"/>
          <w:color w:val="080808"/>
          <w:szCs w:val="28"/>
        </w:rPr>
        <w:t xml:space="preserve">  [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>],</w:t>
      </w:r>
      <w:r w:rsidRPr="00B13EE5">
        <w:rPr>
          <w:rFonts w:ascii="JetBrains Mono" w:hAnsi="JetBrains Mono" w:cs="Courier New"/>
          <w:color w:val="080808"/>
          <w:szCs w:val="28"/>
        </w:rPr>
        <w:br/>
        <w:t xml:space="preserve">    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B13EE5">
        <w:rPr>
          <w:rFonts w:ascii="JetBrains Mono" w:hAnsi="JetBrains Mono" w:cs="Courier New"/>
          <w:color w:val="080808"/>
          <w:szCs w:val="28"/>
        </w:rPr>
        <w:t xml:space="preserve">  [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>],</w:t>
      </w:r>
      <w:r w:rsidRPr="00B13EE5">
        <w:rPr>
          <w:rFonts w:ascii="JetBrains Mono" w:hAnsi="JetBrains Mono" w:cs="Courier New"/>
          <w:color w:val="080808"/>
          <w:szCs w:val="28"/>
        </w:rPr>
        <w:br/>
        <w:t xml:space="preserve">    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B13EE5">
        <w:rPr>
          <w:rFonts w:ascii="JetBrains Mono" w:hAnsi="JetBrains Mono" w:cs="Courier New"/>
          <w:color w:val="080808"/>
          <w:szCs w:val="28"/>
        </w:rPr>
        <w:t xml:space="preserve">  [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>],</w:t>
      </w:r>
      <w:r w:rsidRPr="00B13EE5">
        <w:rPr>
          <w:rFonts w:ascii="JetBrains Mono" w:hAnsi="JetBrains Mono" w:cs="Courier New"/>
          <w:color w:val="080808"/>
          <w:szCs w:val="28"/>
        </w:rPr>
        <w:br/>
        <w:t xml:space="preserve">  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B13EE5">
        <w:rPr>
          <w:rFonts w:ascii="JetBrains Mono" w:hAnsi="JetBrains Mono" w:cs="Courier New"/>
          <w:color w:val="080808"/>
          <w:szCs w:val="28"/>
        </w:rPr>
        <w:t xml:space="preserve">    [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>],</w:t>
      </w:r>
      <w:r w:rsidRPr="00B13EE5">
        <w:rPr>
          <w:rFonts w:ascii="JetBrains Mono" w:hAnsi="JetBrains Mono" w:cs="Courier New"/>
          <w:color w:val="080808"/>
          <w:szCs w:val="28"/>
        </w:rPr>
        <w:br/>
        <w:t xml:space="preserve">  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B13EE5">
        <w:rPr>
          <w:rFonts w:ascii="JetBrains Mono" w:hAnsi="JetBrains Mono" w:cs="Courier New"/>
          <w:color w:val="080808"/>
          <w:szCs w:val="28"/>
        </w:rPr>
        <w:t xml:space="preserve">    [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>],</w:t>
      </w:r>
      <w:r w:rsidRPr="00B13EE5">
        <w:rPr>
          <w:rFonts w:ascii="JetBrains Mono" w:hAnsi="JetBrains Mono" w:cs="Courier New"/>
          <w:color w:val="080808"/>
          <w:szCs w:val="28"/>
        </w:rPr>
        <w:br/>
        <w:t xml:space="preserve">   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B13EE5">
        <w:rPr>
          <w:rFonts w:ascii="JetBrains Mono" w:hAnsi="JetBrains Mono" w:cs="Courier New"/>
          <w:color w:val="080808"/>
          <w:szCs w:val="28"/>
        </w:rPr>
        <w:t xml:space="preserve">   [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>],</w:t>
      </w:r>
      <w:r w:rsidRPr="00B13EE5">
        <w:rPr>
          <w:rFonts w:ascii="JetBrains Mono" w:hAnsi="JetBrains Mono" w:cs="Courier New"/>
          <w:color w:val="080808"/>
          <w:szCs w:val="28"/>
        </w:rPr>
        <w:br/>
        <w:t xml:space="preserve">  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B13EE5">
        <w:rPr>
          <w:rFonts w:ascii="JetBrains Mono" w:hAnsi="JetBrains Mono" w:cs="Courier New"/>
          <w:color w:val="080808"/>
          <w:szCs w:val="28"/>
        </w:rPr>
        <w:t xml:space="preserve">    [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>],</w:t>
      </w:r>
      <w:r w:rsidRPr="00B13EE5">
        <w:rPr>
          <w:rFonts w:ascii="JetBrains Mono" w:hAnsi="JetBrains Mono" w:cs="Courier New"/>
          <w:color w:val="080808"/>
          <w:szCs w:val="28"/>
        </w:rPr>
        <w:br/>
        <w:t xml:space="preserve">  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B13EE5">
        <w:rPr>
          <w:rFonts w:ascii="JetBrains Mono" w:hAnsi="JetBrains Mono" w:cs="Courier New"/>
          <w:color w:val="080808"/>
          <w:szCs w:val="28"/>
        </w:rPr>
        <w:t xml:space="preserve">    [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>],</w:t>
      </w:r>
      <w:r w:rsidRPr="00B13EE5">
        <w:rPr>
          <w:rFonts w:ascii="JetBrains Mono" w:hAnsi="JetBrains Mono" w:cs="Courier New"/>
          <w:color w:val="080808"/>
          <w:szCs w:val="28"/>
        </w:rPr>
        <w:br/>
        <w:t xml:space="preserve">   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B13EE5">
        <w:rPr>
          <w:rFonts w:ascii="JetBrains Mono" w:hAnsi="JetBrains Mono" w:cs="Courier New"/>
          <w:color w:val="080808"/>
          <w:szCs w:val="28"/>
        </w:rPr>
        <w:t xml:space="preserve">   [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>],</w:t>
      </w:r>
      <w:r w:rsidRPr="00B13EE5">
        <w:rPr>
          <w:rFonts w:ascii="JetBrains Mono" w:hAnsi="JetBrains Mono" w:cs="Courier New"/>
          <w:color w:val="080808"/>
          <w:szCs w:val="28"/>
        </w:rPr>
        <w:br/>
        <w:t xml:space="preserve">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B13EE5">
        <w:rPr>
          <w:rFonts w:ascii="JetBrains Mono" w:hAnsi="JetBrains Mono" w:cs="Courier New"/>
          <w:color w:val="080808"/>
          <w:szCs w:val="28"/>
        </w:rPr>
        <w:t xml:space="preserve">       [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>],</w:t>
      </w:r>
      <w:r w:rsidRPr="00B13EE5">
        <w:rPr>
          <w:rFonts w:ascii="JetBrains Mono" w:hAnsi="JetBrains Mono" w:cs="Courier New"/>
          <w:color w:val="080808"/>
          <w:szCs w:val="28"/>
        </w:rPr>
        <w:br/>
        <w:t xml:space="preserve">   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B13EE5">
        <w:rPr>
          <w:rFonts w:ascii="JetBrains Mono" w:hAnsi="JetBrains Mono" w:cs="Courier New"/>
          <w:color w:val="080808"/>
          <w:szCs w:val="28"/>
        </w:rPr>
        <w:t xml:space="preserve">   [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>],</w:t>
      </w:r>
      <w:r w:rsidRPr="00B13EE5">
        <w:rPr>
          <w:rFonts w:ascii="JetBrains Mono" w:hAnsi="JetBrains Mono" w:cs="Courier New"/>
          <w:color w:val="080808"/>
          <w:szCs w:val="28"/>
        </w:rPr>
        <w:br/>
        <w:t xml:space="preserve">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B13EE5">
        <w:rPr>
          <w:rFonts w:ascii="JetBrains Mono" w:hAnsi="JetBrains Mono" w:cs="Courier New"/>
          <w:color w:val="080808"/>
          <w:szCs w:val="28"/>
        </w:rPr>
        <w:t xml:space="preserve">      [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>],</w:t>
      </w:r>
      <w:r w:rsidRPr="00B13EE5">
        <w:rPr>
          <w:rFonts w:ascii="JetBrains Mono" w:hAnsi="JetBrains Mono" w:cs="Courier New"/>
          <w:color w:val="080808"/>
          <w:szCs w:val="28"/>
        </w:rPr>
        <w:br/>
        <w:t xml:space="preserve">  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B13EE5">
        <w:rPr>
          <w:rFonts w:ascii="JetBrains Mono" w:hAnsi="JetBrains Mono" w:cs="Courier New"/>
          <w:color w:val="080808"/>
          <w:szCs w:val="28"/>
        </w:rPr>
        <w:t xml:space="preserve">    [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>],</w:t>
      </w:r>
      <w:r w:rsidRPr="00B13EE5">
        <w:rPr>
          <w:rFonts w:ascii="JetBrains Mono" w:hAnsi="JetBrains Mono" w:cs="Courier New"/>
          <w:color w:val="080808"/>
          <w:szCs w:val="28"/>
        </w:rPr>
        <w:br/>
        <w:t xml:space="preserve">    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B13EE5">
        <w:rPr>
          <w:rFonts w:ascii="JetBrains Mono" w:hAnsi="JetBrains Mono" w:cs="Courier New"/>
          <w:color w:val="080808"/>
          <w:szCs w:val="28"/>
        </w:rPr>
        <w:t xml:space="preserve">  [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>],</w:t>
      </w:r>
      <w:r w:rsidRPr="00B13EE5">
        <w:rPr>
          <w:rFonts w:ascii="JetBrains Mono" w:hAnsi="JetBrains Mono" w:cs="Courier New"/>
          <w:color w:val="080808"/>
          <w:szCs w:val="28"/>
        </w:rPr>
        <w:br/>
        <w:t xml:space="preserve">  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B13EE5">
        <w:rPr>
          <w:rFonts w:ascii="JetBrains Mono" w:hAnsi="JetBrains Mono" w:cs="Courier New"/>
          <w:color w:val="080808"/>
          <w:szCs w:val="28"/>
        </w:rPr>
        <w:t xml:space="preserve">    [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>],</w:t>
      </w:r>
      <w:r w:rsidRPr="00B13EE5">
        <w:rPr>
          <w:rFonts w:ascii="JetBrains Mono" w:hAnsi="JetBrains Mono" w:cs="Courier New"/>
          <w:color w:val="080808"/>
          <w:szCs w:val="28"/>
        </w:rPr>
        <w:br/>
        <w:t xml:space="preserve">   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B13EE5">
        <w:rPr>
          <w:rFonts w:ascii="JetBrains Mono" w:hAnsi="JetBrains Mono" w:cs="Courier New"/>
          <w:color w:val="080808"/>
          <w:szCs w:val="28"/>
        </w:rPr>
        <w:t xml:space="preserve">   [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>],</w:t>
      </w:r>
      <w:r w:rsidRPr="00B13EE5">
        <w:rPr>
          <w:rFonts w:ascii="JetBrains Mono" w:hAnsi="JetBrains Mono" w:cs="Courier New"/>
          <w:color w:val="080808"/>
          <w:szCs w:val="28"/>
        </w:rPr>
        <w:br/>
        <w:t xml:space="preserve">   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B13EE5">
        <w:rPr>
          <w:rFonts w:ascii="JetBrains Mono" w:hAnsi="JetBrains Mono" w:cs="Courier New"/>
          <w:color w:val="080808"/>
          <w:szCs w:val="28"/>
        </w:rPr>
        <w:t xml:space="preserve">   [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>],</w:t>
      </w:r>
      <w:r w:rsidRPr="00B13EE5">
        <w:rPr>
          <w:rFonts w:ascii="JetBrains Mono" w:hAnsi="JetBrains Mono" w:cs="Courier New"/>
          <w:color w:val="080808"/>
          <w:szCs w:val="28"/>
        </w:rPr>
        <w:br/>
        <w:t xml:space="preserve">   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B13EE5">
        <w:rPr>
          <w:rFonts w:ascii="JetBrains Mono" w:hAnsi="JetBrains Mono" w:cs="Courier New"/>
          <w:color w:val="080808"/>
          <w:szCs w:val="28"/>
        </w:rPr>
        <w:t xml:space="preserve">   [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>],</w:t>
      </w:r>
      <w:r w:rsidRPr="00B13EE5">
        <w:rPr>
          <w:rFonts w:ascii="JetBrains Mono" w:hAnsi="JetBrains Mono" w:cs="Courier New"/>
          <w:color w:val="080808"/>
          <w:szCs w:val="28"/>
        </w:rPr>
        <w:br/>
        <w:t xml:space="preserve">    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B13EE5">
        <w:rPr>
          <w:rFonts w:ascii="JetBrains Mono" w:hAnsi="JetBrains Mono" w:cs="Courier New"/>
          <w:color w:val="080808"/>
          <w:szCs w:val="28"/>
        </w:rPr>
        <w:t xml:space="preserve">  [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>],</w:t>
      </w:r>
      <w:r w:rsidRPr="00B13EE5">
        <w:rPr>
          <w:rFonts w:ascii="JetBrains Mono" w:hAnsi="JetBrains Mono" w:cs="Courier New"/>
          <w:color w:val="080808"/>
          <w:szCs w:val="28"/>
        </w:rPr>
        <w:br/>
        <w:t xml:space="preserve">  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B13EE5">
        <w:rPr>
          <w:rFonts w:ascii="JetBrains Mono" w:hAnsi="JetBrains Mono" w:cs="Courier New"/>
          <w:color w:val="080808"/>
          <w:szCs w:val="28"/>
        </w:rPr>
        <w:t xml:space="preserve">    [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>],</w:t>
      </w:r>
      <w:r w:rsidRPr="00B13EE5">
        <w:rPr>
          <w:rFonts w:ascii="JetBrains Mono" w:hAnsi="JetBrains Mono" w:cs="Courier New"/>
          <w:color w:val="080808"/>
          <w:szCs w:val="28"/>
        </w:rPr>
        <w:br/>
        <w:t xml:space="preserve">  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B13EE5">
        <w:rPr>
          <w:rFonts w:ascii="JetBrains Mono" w:hAnsi="JetBrains Mono" w:cs="Courier New"/>
          <w:color w:val="080808"/>
          <w:szCs w:val="28"/>
        </w:rPr>
        <w:t xml:space="preserve">    [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>],</w:t>
      </w:r>
      <w:r w:rsidRPr="00B13EE5">
        <w:rPr>
          <w:rFonts w:ascii="JetBrains Mono" w:hAnsi="JetBrains Mono" w:cs="Courier New"/>
          <w:color w:val="080808"/>
          <w:szCs w:val="28"/>
        </w:rPr>
        <w:br/>
        <w:t xml:space="preserve">   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B13EE5">
        <w:rPr>
          <w:rFonts w:ascii="JetBrains Mono" w:hAnsi="JetBrains Mono" w:cs="Courier New"/>
          <w:color w:val="080808"/>
          <w:szCs w:val="28"/>
        </w:rPr>
        <w:t xml:space="preserve">   [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>],</w:t>
      </w:r>
      <w:r w:rsidRPr="00B13EE5">
        <w:rPr>
          <w:rFonts w:ascii="JetBrains Mono" w:hAnsi="JetBrains Mono" w:cs="Courier New"/>
          <w:color w:val="080808"/>
          <w:szCs w:val="28"/>
        </w:rPr>
        <w:br/>
        <w:t xml:space="preserve">   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B13EE5">
        <w:rPr>
          <w:rFonts w:ascii="JetBrains Mono" w:hAnsi="JetBrains Mono" w:cs="Courier New"/>
          <w:color w:val="080808"/>
          <w:szCs w:val="28"/>
        </w:rPr>
        <w:t xml:space="preserve">   [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>],</w:t>
      </w:r>
      <w:r w:rsidRPr="00B13EE5">
        <w:rPr>
          <w:rFonts w:ascii="JetBrains Mono" w:hAnsi="JetBrains Mono" w:cs="Courier New"/>
          <w:color w:val="080808"/>
          <w:szCs w:val="28"/>
        </w:rPr>
        <w:br/>
        <w:t xml:space="preserve">   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B13EE5">
        <w:rPr>
          <w:rFonts w:ascii="JetBrains Mono" w:hAnsi="JetBrains Mono" w:cs="Courier New"/>
          <w:color w:val="080808"/>
          <w:szCs w:val="28"/>
        </w:rPr>
        <w:t xml:space="preserve">   [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>],</w:t>
      </w:r>
      <w:r w:rsidRPr="00B13EE5">
        <w:rPr>
          <w:rFonts w:ascii="JetBrains Mono" w:hAnsi="JetBrains Mono" w:cs="Courier New"/>
          <w:color w:val="080808"/>
          <w:szCs w:val="28"/>
        </w:rPr>
        <w:br/>
        <w:t xml:space="preserve">   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B13EE5">
        <w:rPr>
          <w:rFonts w:ascii="JetBrains Mono" w:hAnsi="JetBrains Mono" w:cs="Courier New"/>
          <w:color w:val="080808"/>
          <w:szCs w:val="28"/>
        </w:rPr>
        <w:t xml:space="preserve">   [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>],</w:t>
      </w:r>
      <w:r w:rsidRPr="00B13EE5">
        <w:rPr>
          <w:rFonts w:ascii="JetBrains Mono" w:hAnsi="JetBrains Mono" w:cs="Courier New"/>
          <w:color w:val="080808"/>
          <w:szCs w:val="28"/>
        </w:rPr>
        <w:br/>
        <w:t xml:space="preserve">   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B13EE5">
        <w:rPr>
          <w:rFonts w:ascii="JetBrains Mono" w:hAnsi="JetBrains Mono" w:cs="Courier New"/>
          <w:color w:val="080808"/>
          <w:szCs w:val="28"/>
        </w:rPr>
        <w:t xml:space="preserve">   [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>],</w:t>
      </w:r>
      <w:r w:rsidRPr="00B13EE5">
        <w:rPr>
          <w:rFonts w:ascii="JetBrains Mono" w:hAnsi="JetBrains Mono" w:cs="Courier New"/>
          <w:color w:val="080808"/>
          <w:szCs w:val="28"/>
        </w:rPr>
        <w:br/>
        <w:t xml:space="preserve"> 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B13EE5">
        <w:rPr>
          <w:rFonts w:ascii="JetBrains Mono" w:hAnsi="JetBrains Mono" w:cs="Courier New"/>
          <w:color w:val="080808"/>
          <w:szCs w:val="28"/>
        </w:rPr>
        <w:t xml:space="preserve">     [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>],</w:t>
      </w:r>
      <w:r w:rsidRPr="00B13EE5">
        <w:rPr>
          <w:rFonts w:ascii="JetBrains Mono" w:hAnsi="JetBrains Mono" w:cs="Courier New"/>
          <w:color w:val="080808"/>
          <w:szCs w:val="28"/>
        </w:rPr>
        <w:br/>
        <w:t xml:space="preserve">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B13EE5">
        <w:rPr>
          <w:rFonts w:ascii="JetBrains Mono" w:hAnsi="JetBrains Mono" w:cs="Courier New"/>
          <w:color w:val="080808"/>
          <w:szCs w:val="28"/>
        </w:rPr>
        <w:t xml:space="preserve">      [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2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1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4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3</w:t>
      </w:r>
      <w:r w:rsidRPr="00B13EE5">
        <w:rPr>
          <w:rFonts w:ascii="JetBrains Mono" w:hAnsi="JetBrains Mono" w:cs="Courier New"/>
          <w:color w:val="080808"/>
          <w:szCs w:val="28"/>
        </w:rPr>
        <w:t xml:space="preserve">, </w:t>
      </w:r>
      <w:r w:rsidRPr="00B13EE5">
        <w:rPr>
          <w:rFonts w:ascii="JetBrains Mono" w:hAnsi="JetBrains Mono" w:cs="Courier New"/>
          <w:color w:val="1750EB"/>
          <w:szCs w:val="28"/>
        </w:rPr>
        <w:t>0</w:t>
      </w:r>
      <w:r w:rsidRPr="00B13EE5">
        <w:rPr>
          <w:rFonts w:ascii="JetBrains Mono" w:hAnsi="JetBrains Mono" w:cs="Courier New"/>
          <w:color w:val="080808"/>
          <w:szCs w:val="28"/>
        </w:rPr>
        <w:t>]]</w:t>
      </w:r>
    </w:p>
    <w:sectPr w:rsidR="00B13EE5" w:rsidRPr="00B13EE5" w:rsidSect="00136E2F">
      <w:footerReference w:type="even" r:id="rId15"/>
      <w:footerReference w:type="default" r:id="rId16"/>
      <w:pgSz w:w="11900" w:h="16840"/>
      <w:pgMar w:top="720" w:right="720" w:bottom="720" w:left="720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24DDD" w:rsidRDefault="00824DDD" w:rsidP="0042399E">
      <w:r>
        <w:separator/>
      </w:r>
    </w:p>
  </w:endnote>
  <w:endnote w:type="continuationSeparator" w:id="0">
    <w:p w:rsidR="00824DDD" w:rsidRDefault="00824DDD" w:rsidP="00423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JetBrains Mono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406851039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:rsidR="00D12BFA" w:rsidRDefault="00D12BFA" w:rsidP="00765AFF">
        <w:pPr>
          <w:pStyle w:val="af1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:rsidR="00D12BFA" w:rsidRDefault="00D12BFA" w:rsidP="0042399E">
    <w:pPr>
      <w:pStyle w:val="a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1677340025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:rsidR="00D12BFA" w:rsidRDefault="00D12BFA" w:rsidP="00E240BD">
        <w:pPr>
          <w:pStyle w:val="af1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2</w:t>
        </w:r>
        <w:r>
          <w:rPr>
            <w:rStyle w:val="af3"/>
          </w:rPr>
          <w:fldChar w:fldCharType="end"/>
        </w:r>
      </w:p>
    </w:sdtContent>
  </w:sdt>
  <w:p w:rsidR="00D12BFA" w:rsidRDefault="00D12BFA" w:rsidP="0042399E">
    <w:pPr>
      <w:pStyle w:val="af1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24DDD" w:rsidRDefault="00824DDD" w:rsidP="0042399E">
      <w:r>
        <w:separator/>
      </w:r>
    </w:p>
  </w:footnote>
  <w:footnote w:type="continuationSeparator" w:id="0">
    <w:p w:rsidR="00824DDD" w:rsidRDefault="00824DDD" w:rsidP="00423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C4C31"/>
    <w:multiLevelType w:val="hybridMultilevel"/>
    <w:tmpl w:val="5394C5EA"/>
    <w:lvl w:ilvl="0" w:tplc="3368928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B11A4C"/>
    <w:multiLevelType w:val="hybridMultilevel"/>
    <w:tmpl w:val="33A23F7E"/>
    <w:lvl w:ilvl="0" w:tplc="7EFACA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DA52AD"/>
    <w:multiLevelType w:val="hybridMultilevel"/>
    <w:tmpl w:val="7C4A96F8"/>
    <w:lvl w:ilvl="0" w:tplc="4E765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4FE3FE0"/>
    <w:multiLevelType w:val="multilevel"/>
    <w:tmpl w:val="8BC22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72E18"/>
    <w:multiLevelType w:val="hybridMultilevel"/>
    <w:tmpl w:val="8752D15C"/>
    <w:lvl w:ilvl="0" w:tplc="2D3A55DE">
      <w:start w:val="1"/>
      <w:numFmt w:val="decimal"/>
      <w:suff w:val="space"/>
      <w:lvlText w:val="%1."/>
      <w:lvlJc w:val="left"/>
      <w:pPr>
        <w:ind w:left="0" w:firstLine="6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5" w15:restartNumberingAfterBreak="0">
    <w:nsid w:val="0AC25DC1"/>
    <w:multiLevelType w:val="multilevel"/>
    <w:tmpl w:val="F8CE7D4C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0AF7693D"/>
    <w:multiLevelType w:val="hybridMultilevel"/>
    <w:tmpl w:val="69AC55BC"/>
    <w:lvl w:ilvl="0" w:tplc="276CCF9E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C246819"/>
    <w:multiLevelType w:val="hybridMultilevel"/>
    <w:tmpl w:val="DE388CE2"/>
    <w:lvl w:ilvl="0" w:tplc="81A8971E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D330AF6"/>
    <w:multiLevelType w:val="hybridMultilevel"/>
    <w:tmpl w:val="461CF312"/>
    <w:lvl w:ilvl="0" w:tplc="6076EA3A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F2529E2"/>
    <w:multiLevelType w:val="hybridMultilevel"/>
    <w:tmpl w:val="FACCE666"/>
    <w:lvl w:ilvl="0" w:tplc="7EFACA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6F1F0A"/>
    <w:multiLevelType w:val="hybridMultilevel"/>
    <w:tmpl w:val="09986B52"/>
    <w:lvl w:ilvl="0" w:tplc="577E18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04574C"/>
    <w:multiLevelType w:val="hybridMultilevel"/>
    <w:tmpl w:val="AC027858"/>
    <w:lvl w:ilvl="0" w:tplc="95BE3D9A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A032718"/>
    <w:multiLevelType w:val="hybridMultilevel"/>
    <w:tmpl w:val="0A688B4A"/>
    <w:lvl w:ilvl="0" w:tplc="3368928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1A463884"/>
    <w:multiLevelType w:val="hybridMultilevel"/>
    <w:tmpl w:val="BB96DE5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364720D"/>
    <w:multiLevelType w:val="hybridMultilevel"/>
    <w:tmpl w:val="54804852"/>
    <w:lvl w:ilvl="0" w:tplc="68C6EC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38E3283"/>
    <w:multiLevelType w:val="hybridMultilevel"/>
    <w:tmpl w:val="37B0ED8C"/>
    <w:lvl w:ilvl="0" w:tplc="7EFACA42">
      <w:start w:val="1"/>
      <w:numFmt w:val="bullet"/>
      <w:lvlText w:val="-"/>
      <w:lvlJc w:val="left"/>
      <w:pPr>
        <w:ind w:left="1854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4B575C7"/>
    <w:multiLevelType w:val="hybridMultilevel"/>
    <w:tmpl w:val="6D920DFE"/>
    <w:lvl w:ilvl="0" w:tplc="7EFACA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8FC797B"/>
    <w:multiLevelType w:val="multilevel"/>
    <w:tmpl w:val="607C0ECE"/>
    <w:lvl w:ilvl="0">
      <w:start w:val="1"/>
      <w:numFmt w:val="decimal"/>
      <w:lvlText w:val="%1"/>
      <w:lvlJc w:val="left"/>
      <w:pPr>
        <w:ind w:left="560" w:hanging="560"/>
      </w:pPr>
      <w:rPr>
        <w:rFonts w:ascii="Times New Roman" w:eastAsiaTheme="majorEastAsia" w:hAnsi="Times New Roman" w:cstheme="majorBidi" w:hint="default"/>
        <w:b/>
        <w:color w:val="000000" w:themeColor="text1"/>
        <w:sz w:val="32"/>
      </w:rPr>
    </w:lvl>
    <w:lvl w:ilvl="1">
      <w:start w:val="2"/>
      <w:numFmt w:val="decimal"/>
      <w:lvlText w:val="%1.%2"/>
      <w:lvlJc w:val="left"/>
      <w:pPr>
        <w:ind w:left="1074" w:hanging="720"/>
      </w:pPr>
      <w:rPr>
        <w:rFonts w:ascii="Times New Roman" w:eastAsiaTheme="majorEastAsia" w:hAnsi="Times New Roman" w:cstheme="majorBidi" w:hint="default"/>
        <w:b/>
        <w:color w:val="000000" w:themeColor="text1"/>
        <w:sz w:val="32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ascii="Times New Roman" w:eastAsiaTheme="majorEastAsia" w:hAnsi="Times New Roman" w:cstheme="majorBidi" w:hint="default"/>
        <w:b/>
        <w:color w:val="000000" w:themeColor="text1"/>
        <w:sz w:val="32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ascii="Times New Roman" w:eastAsiaTheme="majorEastAsia" w:hAnsi="Times New Roman" w:cstheme="majorBidi" w:hint="default"/>
        <w:b/>
        <w:color w:val="000000" w:themeColor="text1"/>
        <w:sz w:val="32"/>
      </w:rPr>
    </w:lvl>
    <w:lvl w:ilvl="4">
      <w:start w:val="1"/>
      <w:numFmt w:val="decimal"/>
      <w:lvlText w:val="%1.%2.%3.%4.%5"/>
      <w:lvlJc w:val="left"/>
      <w:pPr>
        <w:ind w:left="2856" w:hanging="1440"/>
      </w:pPr>
      <w:rPr>
        <w:rFonts w:ascii="Times New Roman" w:eastAsiaTheme="majorEastAsia" w:hAnsi="Times New Roman" w:cstheme="majorBidi" w:hint="default"/>
        <w:b/>
        <w:color w:val="000000" w:themeColor="text1"/>
        <w:sz w:val="32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ascii="Times New Roman" w:eastAsiaTheme="majorEastAsia" w:hAnsi="Times New Roman" w:cstheme="majorBidi" w:hint="default"/>
        <w:b/>
        <w:color w:val="000000" w:themeColor="text1"/>
        <w:sz w:val="32"/>
      </w:rPr>
    </w:lvl>
    <w:lvl w:ilvl="6">
      <w:start w:val="1"/>
      <w:numFmt w:val="decimal"/>
      <w:lvlText w:val="%1.%2.%3.%4.%5.%6.%7"/>
      <w:lvlJc w:val="left"/>
      <w:pPr>
        <w:ind w:left="3924" w:hanging="1800"/>
      </w:pPr>
      <w:rPr>
        <w:rFonts w:ascii="Times New Roman" w:eastAsiaTheme="majorEastAsia" w:hAnsi="Times New Roman" w:cstheme="majorBidi" w:hint="default"/>
        <w:b/>
        <w:color w:val="000000" w:themeColor="text1"/>
        <w:sz w:val="32"/>
      </w:rPr>
    </w:lvl>
    <w:lvl w:ilvl="7">
      <w:start w:val="1"/>
      <w:numFmt w:val="decimal"/>
      <w:lvlText w:val="%1.%2.%3.%4.%5.%6.%7.%8"/>
      <w:lvlJc w:val="left"/>
      <w:pPr>
        <w:ind w:left="4638" w:hanging="2160"/>
      </w:pPr>
      <w:rPr>
        <w:rFonts w:ascii="Times New Roman" w:eastAsiaTheme="majorEastAsia" w:hAnsi="Times New Roman" w:cstheme="majorBidi" w:hint="default"/>
        <w:b/>
        <w:color w:val="000000" w:themeColor="text1"/>
        <w:sz w:val="32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ascii="Times New Roman" w:eastAsiaTheme="majorEastAsia" w:hAnsi="Times New Roman" w:cstheme="majorBidi" w:hint="default"/>
        <w:b/>
        <w:color w:val="000000" w:themeColor="text1"/>
        <w:sz w:val="32"/>
      </w:rPr>
    </w:lvl>
  </w:abstractNum>
  <w:abstractNum w:abstractNumId="19" w15:restartNumberingAfterBreak="0">
    <w:nsid w:val="2D7D4742"/>
    <w:multiLevelType w:val="multilevel"/>
    <w:tmpl w:val="F238EAF2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2D3FF4"/>
    <w:multiLevelType w:val="hybridMultilevel"/>
    <w:tmpl w:val="5EFEBC6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BD22B25"/>
    <w:multiLevelType w:val="hybridMultilevel"/>
    <w:tmpl w:val="A5CC23A8"/>
    <w:lvl w:ilvl="0" w:tplc="7EFACA42">
      <w:start w:val="1"/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 w15:restartNumberingAfterBreak="0">
    <w:nsid w:val="3D9D6A87"/>
    <w:multiLevelType w:val="hybridMultilevel"/>
    <w:tmpl w:val="DA68682E"/>
    <w:lvl w:ilvl="0" w:tplc="16FAC2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EEE5FB4"/>
    <w:multiLevelType w:val="hybridMultilevel"/>
    <w:tmpl w:val="B0762D6E"/>
    <w:lvl w:ilvl="0" w:tplc="7EFACA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3E15289"/>
    <w:multiLevelType w:val="multilevel"/>
    <w:tmpl w:val="3FE6DB10"/>
    <w:styleLink w:val="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43F01F3A"/>
    <w:multiLevelType w:val="hybridMultilevel"/>
    <w:tmpl w:val="044C2462"/>
    <w:lvl w:ilvl="0" w:tplc="A69EAAD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5D84089"/>
    <w:multiLevelType w:val="hybridMultilevel"/>
    <w:tmpl w:val="A984CA52"/>
    <w:lvl w:ilvl="0" w:tplc="FFA643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5DE29FE"/>
    <w:multiLevelType w:val="multilevel"/>
    <w:tmpl w:val="9FBEA714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28" w15:restartNumberingAfterBreak="0">
    <w:nsid w:val="4C540610"/>
    <w:multiLevelType w:val="multilevel"/>
    <w:tmpl w:val="86AE26FA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ED052C2"/>
    <w:multiLevelType w:val="multilevel"/>
    <w:tmpl w:val="2D9AB136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3B01823"/>
    <w:multiLevelType w:val="hybridMultilevel"/>
    <w:tmpl w:val="27961010"/>
    <w:lvl w:ilvl="0" w:tplc="CDBEA492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3CB3ADA"/>
    <w:multiLevelType w:val="multilevel"/>
    <w:tmpl w:val="D566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0E1974"/>
    <w:multiLevelType w:val="multilevel"/>
    <w:tmpl w:val="7F4E77B0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57469BD"/>
    <w:multiLevelType w:val="hybridMultilevel"/>
    <w:tmpl w:val="69520F5C"/>
    <w:lvl w:ilvl="0" w:tplc="7EFACA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EE10977"/>
    <w:multiLevelType w:val="hybridMultilevel"/>
    <w:tmpl w:val="75A48E48"/>
    <w:lvl w:ilvl="0" w:tplc="1C72C09A">
      <w:start w:val="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88136BC"/>
    <w:multiLevelType w:val="multilevel"/>
    <w:tmpl w:val="23A25E6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decimal"/>
      <w:suff w:val="space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19"/>
  </w:num>
  <w:num w:numId="2">
    <w:abstractNumId w:val="24"/>
  </w:num>
  <w:num w:numId="3">
    <w:abstractNumId w:val="34"/>
  </w:num>
  <w:num w:numId="4">
    <w:abstractNumId w:val="9"/>
  </w:num>
  <w:num w:numId="5">
    <w:abstractNumId w:val="1"/>
  </w:num>
  <w:num w:numId="6">
    <w:abstractNumId w:val="23"/>
  </w:num>
  <w:num w:numId="7">
    <w:abstractNumId w:val="17"/>
  </w:num>
  <w:num w:numId="8">
    <w:abstractNumId w:val="33"/>
  </w:num>
  <w:num w:numId="9">
    <w:abstractNumId w:val="35"/>
  </w:num>
  <w:num w:numId="10">
    <w:abstractNumId w:val="4"/>
  </w:num>
  <w:num w:numId="11">
    <w:abstractNumId w:val="27"/>
  </w:num>
  <w:num w:numId="12">
    <w:abstractNumId w:val="21"/>
  </w:num>
  <w:num w:numId="13">
    <w:abstractNumId w:val="16"/>
  </w:num>
  <w:num w:numId="14">
    <w:abstractNumId w:val="32"/>
  </w:num>
  <w:num w:numId="15">
    <w:abstractNumId w:val="11"/>
  </w:num>
  <w:num w:numId="16">
    <w:abstractNumId w:val="28"/>
  </w:num>
  <w:num w:numId="17">
    <w:abstractNumId w:val="29"/>
  </w:num>
  <w:num w:numId="18">
    <w:abstractNumId w:val="5"/>
  </w:num>
  <w:num w:numId="19">
    <w:abstractNumId w:val="18"/>
  </w:num>
  <w:num w:numId="20">
    <w:abstractNumId w:val="2"/>
  </w:num>
  <w:num w:numId="21">
    <w:abstractNumId w:val="25"/>
  </w:num>
  <w:num w:numId="22">
    <w:abstractNumId w:val="3"/>
  </w:num>
  <w:num w:numId="23">
    <w:abstractNumId w:val="8"/>
  </w:num>
  <w:num w:numId="24">
    <w:abstractNumId w:val="7"/>
  </w:num>
  <w:num w:numId="25">
    <w:abstractNumId w:val="6"/>
  </w:num>
  <w:num w:numId="26">
    <w:abstractNumId w:val="15"/>
  </w:num>
  <w:num w:numId="27">
    <w:abstractNumId w:val="12"/>
  </w:num>
  <w:num w:numId="28">
    <w:abstractNumId w:val="30"/>
  </w:num>
  <w:num w:numId="29">
    <w:abstractNumId w:val="31"/>
  </w:num>
  <w:num w:numId="30">
    <w:abstractNumId w:val="20"/>
  </w:num>
  <w:num w:numId="31">
    <w:abstractNumId w:val="14"/>
  </w:num>
  <w:num w:numId="32">
    <w:abstractNumId w:val="26"/>
  </w:num>
  <w:num w:numId="33">
    <w:abstractNumId w:val="22"/>
  </w:num>
  <w:num w:numId="34">
    <w:abstractNumId w:val="10"/>
  </w:num>
  <w:num w:numId="35">
    <w:abstractNumId w:val="0"/>
  </w:num>
  <w:num w:numId="36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6E"/>
    <w:rsid w:val="0000406E"/>
    <w:rsid w:val="00011061"/>
    <w:rsid w:val="00013672"/>
    <w:rsid w:val="0003130A"/>
    <w:rsid w:val="000334D3"/>
    <w:rsid w:val="00040AC1"/>
    <w:rsid w:val="00041D66"/>
    <w:rsid w:val="0004249B"/>
    <w:rsid w:val="0004717F"/>
    <w:rsid w:val="0005116A"/>
    <w:rsid w:val="00066A35"/>
    <w:rsid w:val="00070499"/>
    <w:rsid w:val="00092FFB"/>
    <w:rsid w:val="000A5C19"/>
    <w:rsid w:val="000C2B5B"/>
    <w:rsid w:val="000C474A"/>
    <w:rsid w:val="000C4828"/>
    <w:rsid w:val="000D3903"/>
    <w:rsid w:val="000E004A"/>
    <w:rsid w:val="000E1BD3"/>
    <w:rsid w:val="000F4805"/>
    <w:rsid w:val="00103DE6"/>
    <w:rsid w:val="0010588F"/>
    <w:rsid w:val="001110B4"/>
    <w:rsid w:val="00116D07"/>
    <w:rsid w:val="00131D1F"/>
    <w:rsid w:val="0013365A"/>
    <w:rsid w:val="00136E2F"/>
    <w:rsid w:val="00140794"/>
    <w:rsid w:val="001523D1"/>
    <w:rsid w:val="00154D30"/>
    <w:rsid w:val="00170FC2"/>
    <w:rsid w:val="00182138"/>
    <w:rsid w:val="00186797"/>
    <w:rsid w:val="001919BE"/>
    <w:rsid w:val="0019223F"/>
    <w:rsid w:val="00196656"/>
    <w:rsid w:val="001A3B3D"/>
    <w:rsid w:val="001C21BB"/>
    <w:rsid w:val="001D415F"/>
    <w:rsid w:val="001D5329"/>
    <w:rsid w:val="001E43CD"/>
    <w:rsid w:val="001F5778"/>
    <w:rsid w:val="001F59B5"/>
    <w:rsid w:val="00201835"/>
    <w:rsid w:val="00204EDF"/>
    <w:rsid w:val="00232380"/>
    <w:rsid w:val="00233265"/>
    <w:rsid w:val="00250555"/>
    <w:rsid w:val="00250AFA"/>
    <w:rsid w:val="00266125"/>
    <w:rsid w:val="0026639A"/>
    <w:rsid w:val="0029109C"/>
    <w:rsid w:val="002953B2"/>
    <w:rsid w:val="00297855"/>
    <w:rsid w:val="002B64CC"/>
    <w:rsid w:val="002C2CBB"/>
    <w:rsid w:val="002C5AE3"/>
    <w:rsid w:val="002C7152"/>
    <w:rsid w:val="002D73C2"/>
    <w:rsid w:val="002E15E7"/>
    <w:rsid w:val="002E706F"/>
    <w:rsid w:val="002F1228"/>
    <w:rsid w:val="002F763C"/>
    <w:rsid w:val="0030028B"/>
    <w:rsid w:val="003049FA"/>
    <w:rsid w:val="003147E7"/>
    <w:rsid w:val="00316639"/>
    <w:rsid w:val="003203C7"/>
    <w:rsid w:val="00336DDD"/>
    <w:rsid w:val="003476A6"/>
    <w:rsid w:val="00360A02"/>
    <w:rsid w:val="00363D0B"/>
    <w:rsid w:val="0036750F"/>
    <w:rsid w:val="003706E9"/>
    <w:rsid w:val="003716CE"/>
    <w:rsid w:val="003765FA"/>
    <w:rsid w:val="0038482E"/>
    <w:rsid w:val="00385884"/>
    <w:rsid w:val="00391CC5"/>
    <w:rsid w:val="003940BB"/>
    <w:rsid w:val="003E78F9"/>
    <w:rsid w:val="003F6107"/>
    <w:rsid w:val="004112CE"/>
    <w:rsid w:val="0042399E"/>
    <w:rsid w:val="00424516"/>
    <w:rsid w:val="00430348"/>
    <w:rsid w:val="00457612"/>
    <w:rsid w:val="00473ED0"/>
    <w:rsid w:val="00482E16"/>
    <w:rsid w:val="00494963"/>
    <w:rsid w:val="004969D7"/>
    <w:rsid w:val="004C280F"/>
    <w:rsid w:val="004C3AD4"/>
    <w:rsid w:val="004E1AA9"/>
    <w:rsid w:val="004E31BB"/>
    <w:rsid w:val="004E35D8"/>
    <w:rsid w:val="004E5D65"/>
    <w:rsid w:val="005022B5"/>
    <w:rsid w:val="00512E0F"/>
    <w:rsid w:val="00541390"/>
    <w:rsid w:val="00550D8C"/>
    <w:rsid w:val="00574EF1"/>
    <w:rsid w:val="0057614E"/>
    <w:rsid w:val="00583120"/>
    <w:rsid w:val="00594ED4"/>
    <w:rsid w:val="005A3F2A"/>
    <w:rsid w:val="005B419E"/>
    <w:rsid w:val="005B4F2A"/>
    <w:rsid w:val="005E5A6E"/>
    <w:rsid w:val="005E6D0F"/>
    <w:rsid w:val="005F2C8C"/>
    <w:rsid w:val="005F2D84"/>
    <w:rsid w:val="00602B75"/>
    <w:rsid w:val="0060455E"/>
    <w:rsid w:val="00604F32"/>
    <w:rsid w:val="00622363"/>
    <w:rsid w:val="00627F50"/>
    <w:rsid w:val="00633860"/>
    <w:rsid w:val="00634B7B"/>
    <w:rsid w:val="00652587"/>
    <w:rsid w:val="00662B76"/>
    <w:rsid w:val="006673F3"/>
    <w:rsid w:val="00667DAF"/>
    <w:rsid w:val="0067523C"/>
    <w:rsid w:val="0067529B"/>
    <w:rsid w:val="00675725"/>
    <w:rsid w:val="00690634"/>
    <w:rsid w:val="00696022"/>
    <w:rsid w:val="0069681C"/>
    <w:rsid w:val="006A533C"/>
    <w:rsid w:val="006B0BAC"/>
    <w:rsid w:val="006B7CB8"/>
    <w:rsid w:val="006C7083"/>
    <w:rsid w:val="006E0227"/>
    <w:rsid w:val="006E185D"/>
    <w:rsid w:val="006E788E"/>
    <w:rsid w:val="0070265A"/>
    <w:rsid w:val="007051DF"/>
    <w:rsid w:val="00726667"/>
    <w:rsid w:val="00737A10"/>
    <w:rsid w:val="0074187E"/>
    <w:rsid w:val="00765AFF"/>
    <w:rsid w:val="0077401B"/>
    <w:rsid w:val="007806BC"/>
    <w:rsid w:val="0078431C"/>
    <w:rsid w:val="00794BE2"/>
    <w:rsid w:val="007A5FEC"/>
    <w:rsid w:val="007B6A51"/>
    <w:rsid w:val="007C0142"/>
    <w:rsid w:val="007D11EE"/>
    <w:rsid w:val="007D64FB"/>
    <w:rsid w:val="007E3F4A"/>
    <w:rsid w:val="007F1A24"/>
    <w:rsid w:val="007F441D"/>
    <w:rsid w:val="007F5104"/>
    <w:rsid w:val="0080676C"/>
    <w:rsid w:val="00813EC0"/>
    <w:rsid w:val="00824DDD"/>
    <w:rsid w:val="008352E1"/>
    <w:rsid w:val="008422FF"/>
    <w:rsid w:val="008535DC"/>
    <w:rsid w:val="008572CD"/>
    <w:rsid w:val="008640DD"/>
    <w:rsid w:val="00881CEF"/>
    <w:rsid w:val="008A4250"/>
    <w:rsid w:val="008B163E"/>
    <w:rsid w:val="008C6E8E"/>
    <w:rsid w:val="008D4D9F"/>
    <w:rsid w:val="008D5320"/>
    <w:rsid w:val="008E199B"/>
    <w:rsid w:val="009037EE"/>
    <w:rsid w:val="009066A5"/>
    <w:rsid w:val="00936287"/>
    <w:rsid w:val="009421A7"/>
    <w:rsid w:val="00953DD6"/>
    <w:rsid w:val="00955C4E"/>
    <w:rsid w:val="00965582"/>
    <w:rsid w:val="00990A8D"/>
    <w:rsid w:val="00990BE8"/>
    <w:rsid w:val="009924BF"/>
    <w:rsid w:val="009A0BB7"/>
    <w:rsid w:val="009D5A1A"/>
    <w:rsid w:val="009E7383"/>
    <w:rsid w:val="009F0256"/>
    <w:rsid w:val="009F554D"/>
    <w:rsid w:val="009F6B79"/>
    <w:rsid w:val="00A02442"/>
    <w:rsid w:val="00A1097D"/>
    <w:rsid w:val="00A156D1"/>
    <w:rsid w:val="00A21F39"/>
    <w:rsid w:val="00A26BDD"/>
    <w:rsid w:val="00A36756"/>
    <w:rsid w:val="00A43965"/>
    <w:rsid w:val="00A57A71"/>
    <w:rsid w:val="00A6338F"/>
    <w:rsid w:val="00A74D43"/>
    <w:rsid w:val="00A75F93"/>
    <w:rsid w:val="00A77CA0"/>
    <w:rsid w:val="00A81A42"/>
    <w:rsid w:val="00A8347B"/>
    <w:rsid w:val="00A90EBB"/>
    <w:rsid w:val="00A91F79"/>
    <w:rsid w:val="00AC0037"/>
    <w:rsid w:val="00AC2779"/>
    <w:rsid w:val="00AC7D25"/>
    <w:rsid w:val="00AD52EE"/>
    <w:rsid w:val="00AD59BF"/>
    <w:rsid w:val="00AE5B41"/>
    <w:rsid w:val="00B01178"/>
    <w:rsid w:val="00B01869"/>
    <w:rsid w:val="00B04FA2"/>
    <w:rsid w:val="00B05E7D"/>
    <w:rsid w:val="00B13EE5"/>
    <w:rsid w:val="00B22888"/>
    <w:rsid w:val="00B306A8"/>
    <w:rsid w:val="00B30C1E"/>
    <w:rsid w:val="00B40B9A"/>
    <w:rsid w:val="00B5174C"/>
    <w:rsid w:val="00B546C1"/>
    <w:rsid w:val="00B56454"/>
    <w:rsid w:val="00B71381"/>
    <w:rsid w:val="00B925AA"/>
    <w:rsid w:val="00B952A4"/>
    <w:rsid w:val="00BA5CD9"/>
    <w:rsid w:val="00BD2B80"/>
    <w:rsid w:val="00BE17F8"/>
    <w:rsid w:val="00BE1DAC"/>
    <w:rsid w:val="00BE5C7A"/>
    <w:rsid w:val="00BF21AE"/>
    <w:rsid w:val="00BF402D"/>
    <w:rsid w:val="00C0113F"/>
    <w:rsid w:val="00C03757"/>
    <w:rsid w:val="00C14165"/>
    <w:rsid w:val="00C20193"/>
    <w:rsid w:val="00C402BE"/>
    <w:rsid w:val="00C41B8F"/>
    <w:rsid w:val="00C60655"/>
    <w:rsid w:val="00C61768"/>
    <w:rsid w:val="00C65F6C"/>
    <w:rsid w:val="00C66CEB"/>
    <w:rsid w:val="00C73C48"/>
    <w:rsid w:val="00C77FB6"/>
    <w:rsid w:val="00C8186C"/>
    <w:rsid w:val="00C81BCF"/>
    <w:rsid w:val="00C83888"/>
    <w:rsid w:val="00C87447"/>
    <w:rsid w:val="00C95528"/>
    <w:rsid w:val="00CA0042"/>
    <w:rsid w:val="00CA6289"/>
    <w:rsid w:val="00CB3DD1"/>
    <w:rsid w:val="00CC0EC0"/>
    <w:rsid w:val="00CC6D22"/>
    <w:rsid w:val="00CD45F2"/>
    <w:rsid w:val="00CD76B2"/>
    <w:rsid w:val="00CE0516"/>
    <w:rsid w:val="00CE2407"/>
    <w:rsid w:val="00CF0403"/>
    <w:rsid w:val="00CF33A7"/>
    <w:rsid w:val="00D06ED6"/>
    <w:rsid w:val="00D12BFA"/>
    <w:rsid w:val="00D25727"/>
    <w:rsid w:val="00D32DB2"/>
    <w:rsid w:val="00D441E4"/>
    <w:rsid w:val="00D53025"/>
    <w:rsid w:val="00D570A5"/>
    <w:rsid w:val="00D60B09"/>
    <w:rsid w:val="00D7403A"/>
    <w:rsid w:val="00D77DCD"/>
    <w:rsid w:val="00D914C3"/>
    <w:rsid w:val="00DA30DD"/>
    <w:rsid w:val="00DA3F6A"/>
    <w:rsid w:val="00DB399B"/>
    <w:rsid w:val="00DB41AD"/>
    <w:rsid w:val="00DD13BF"/>
    <w:rsid w:val="00DE3AB2"/>
    <w:rsid w:val="00DE496D"/>
    <w:rsid w:val="00DF401C"/>
    <w:rsid w:val="00DF41F0"/>
    <w:rsid w:val="00DF551F"/>
    <w:rsid w:val="00E026E2"/>
    <w:rsid w:val="00E03F4A"/>
    <w:rsid w:val="00E05C6B"/>
    <w:rsid w:val="00E11DAA"/>
    <w:rsid w:val="00E166E9"/>
    <w:rsid w:val="00E240BD"/>
    <w:rsid w:val="00E320CE"/>
    <w:rsid w:val="00E37E04"/>
    <w:rsid w:val="00E42E86"/>
    <w:rsid w:val="00E81A5F"/>
    <w:rsid w:val="00E87ADC"/>
    <w:rsid w:val="00E9449B"/>
    <w:rsid w:val="00E94803"/>
    <w:rsid w:val="00E95251"/>
    <w:rsid w:val="00ED1222"/>
    <w:rsid w:val="00EE07F1"/>
    <w:rsid w:val="00EE107A"/>
    <w:rsid w:val="00EF2FD9"/>
    <w:rsid w:val="00F12B9B"/>
    <w:rsid w:val="00F15200"/>
    <w:rsid w:val="00F167A2"/>
    <w:rsid w:val="00F22911"/>
    <w:rsid w:val="00F23F32"/>
    <w:rsid w:val="00F26E08"/>
    <w:rsid w:val="00F36FAD"/>
    <w:rsid w:val="00F42BE4"/>
    <w:rsid w:val="00F55F47"/>
    <w:rsid w:val="00F63B0A"/>
    <w:rsid w:val="00F718EF"/>
    <w:rsid w:val="00F81942"/>
    <w:rsid w:val="00FB5447"/>
    <w:rsid w:val="00FD54AB"/>
    <w:rsid w:val="00FD644A"/>
    <w:rsid w:val="00FE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5C107"/>
  <w15:chartTrackingRefBased/>
  <w15:docId w15:val="{A566AFC9-20B9-0244-9A5F-FB66D6A2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(Карпенко)"/>
    <w:qFormat/>
    <w:rsid w:val="00186797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lang w:eastAsia="ru-RU"/>
    </w:rPr>
  </w:style>
  <w:style w:type="paragraph" w:styleId="11">
    <w:name w:val="heading 1"/>
    <w:basedOn w:val="a"/>
    <w:next w:val="a"/>
    <w:link w:val="12"/>
    <w:uiPriority w:val="9"/>
    <w:qFormat/>
    <w:rsid w:val="00186797"/>
    <w:pPr>
      <w:keepNext/>
      <w:keepLines/>
      <w:spacing w:before="36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6797"/>
    <w:pPr>
      <w:keepNext/>
      <w:keepLines/>
      <w:spacing w:before="160"/>
      <w:ind w:firstLine="0"/>
      <w:jc w:val="center"/>
      <w:outlineLvl w:val="1"/>
    </w:pPr>
    <w:rPr>
      <w:rFonts w:eastAsiaTheme="majorEastAsia" w:cstheme="majorBidi"/>
      <w:b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86797"/>
    <w:pPr>
      <w:keepNext/>
      <w:keepLines/>
      <w:spacing w:before="40"/>
      <w:ind w:firstLine="0"/>
      <w:jc w:val="center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004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004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004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004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004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004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01B"/>
    <w:pPr>
      <w:ind w:left="720"/>
      <w:contextualSpacing/>
    </w:pPr>
  </w:style>
  <w:style w:type="character" w:customStyle="1" w:styleId="12">
    <w:name w:val="Заголовок 1 Знак"/>
    <w:basedOn w:val="a0"/>
    <w:link w:val="11"/>
    <w:uiPriority w:val="9"/>
    <w:rsid w:val="0018679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4">
    <w:name w:val="TOC Heading"/>
    <w:basedOn w:val="11"/>
    <w:next w:val="a"/>
    <w:uiPriority w:val="39"/>
    <w:unhideWhenUsed/>
    <w:qFormat/>
    <w:rsid w:val="006C7083"/>
    <w:pPr>
      <w:spacing w:line="276" w:lineRule="auto"/>
      <w:outlineLvl w:val="9"/>
    </w:pPr>
    <w:rPr>
      <w:b w:val="0"/>
      <w:bCs/>
      <w:szCs w:val="28"/>
    </w:rPr>
  </w:style>
  <w:style w:type="paragraph" w:styleId="13">
    <w:name w:val="toc 1"/>
    <w:basedOn w:val="a"/>
    <w:next w:val="a"/>
    <w:autoRedefine/>
    <w:uiPriority w:val="39"/>
    <w:unhideWhenUsed/>
    <w:rsid w:val="00675725"/>
    <w:pPr>
      <w:ind w:firstLine="0"/>
      <w:jc w:val="left"/>
    </w:pPr>
    <w:rPr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675725"/>
    <w:pPr>
      <w:ind w:left="380" w:firstLine="0"/>
      <w:jc w:val="left"/>
    </w:pPr>
    <w:rPr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75725"/>
    <w:pPr>
      <w:ind w:left="709" w:firstLine="0"/>
      <w:jc w:val="left"/>
    </w:pPr>
    <w:rPr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6C7083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6C7083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6C7083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6C7083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6C7083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6C7083"/>
    <w:pPr>
      <w:ind w:left="1920"/>
      <w:jc w:val="left"/>
    </w:pPr>
    <w:rPr>
      <w:rFonts w:asciiTheme="minorHAnsi" w:hAnsiTheme="minorHAnsi"/>
      <w:sz w:val="20"/>
      <w:szCs w:val="20"/>
    </w:rPr>
  </w:style>
  <w:style w:type="paragraph" w:customStyle="1" w:styleId="14">
    <w:name w:val="Обычный1"/>
    <w:rsid w:val="00B925AA"/>
    <w:pPr>
      <w:spacing w:line="360" w:lineRule="auto"/>
      <w:ind w:firstLine="851"/>
    </w:pPr>
    <w:rPr>
      <w:rFonts w:ascii="Times New Roman" w:eastAsia="Arial" w:hAnsi="Times New Roman" w:cs="Times New Roman"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186797"/>
    <w:rPr>
      <w:rFonts w:ascii="Times New Roman" w:eastAsiaTheme="majorEastAsia" w:hAnsi="Times New Roman" w:cstheme="majorBidi"/>
      <w:b/>
      <w:color w:val="000000" w:themeColor="text1"/>
      <w:sz w:val="30"/>
      <w:szCs w:val="26"/>
      <w:lang w:eastAsia="ru-RU"/>
    </w:rPr>
  </w:style>
  <w:style w:type="character" w:styleId="a5">
    <w:name w:val="Hyperlink"/>
    <w:basedOn w:val="a0"/>
    <w:uiPriority w:val="99"/>
    <w:unhideWhenUsed/>
    <w:rsid w:val="00C77FB6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0D3903"/>
  </w:style>
  <w:style w:type="character" w:styleId="a6">
    <w:name w:val="Placeholder Text"/>
    <w:basedOn w:val="a0"/>
    <w:uiPriority w:val="99"/>
    <w:semiHidden/>
    <w:rsid w:val="0003130A"/>
    <w:rPr>
      <w:color w:val="808080"/>
    </w:rPr>
  </w:style>
  <w:style w:type="character" w:customStyle="1" w:styleId="mwe-math-mathml-inline">
    <w:name w:val="mwe-math-mathml-inline"/>
    <w:basedOn w:val="a0"/>
    <w:rsid w:val="001523D1"/>
  </w:style>
  <w:style w:type="character" w:styleId="a7">
    <w:name w:val="FollowedHyperlink"/>
    <w:basedOn w:val="a0"/>
    <w:uiPriority w:val="99"/>
    <w:semiHidden/>
    <w:unhideWhenUsed/>
    <w:rsid w:val="007A5FEC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D2B80"/>
    <w:rPr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D2B80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styleId="aa">
    <w:name w:val="annotation reference"/>
    <w:basedOn w:val="a0"/>
    <w:uiPriority w:val="99"/>
    <w:semiHidden/>
    <w:unhideWhenUsed/>
    <w:rsid w:val="0063386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33860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3386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3386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3386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86797"/>
    <w:rPr>
      <w:rFonts w:ascii="Times New Roman" w:eastAsiaTheme="majorEastAsia" w:hAnsi="Times New Roman" w:cstheme="majorBidi"/>
      <w:b/>
      <w:color w:val="000000" w:themeColor="text1"/>
      <w:sz w:val="28"/>
      <w:lang w:eastAsia="ru-RU"/>
    </w:rPr>
  </w:style>
  <w:style w:type="paragraph" w:styleId="af">
    <w:name w:val="No Spacing"/>
    <w:uiPriority w:val="1"/>
    <w:qFormat/>
    <w:rsid w:val="0004717F"/>
    <w:pPr>
      <w:jc w:val="both"/>
    </w:pPr>
    <w:rPr>
      <w:rFonts w:ascii="Times New Roman" w:eastAsia="Times New Roman" w:hAnsi="Times New Roman" w:cs="Times New Roman"/>
      <w:lang w:eastAsia="ru-RU"/>
    </w:rPr>
  </w:style>
  <w:style w:type="table" w:styleId="af0">
    <w:name w:val="Table Grid"/>
    <w:basedOn w:val="a1"/>
    <w:uiPriority w:val="59"/>
    <w:rsid w:val="005E6D0F"/>
    <w:pPr>
      <w:ind w:firstLine="851"/>
    </w:pPr>
    <w:rPr>
      <w:rFonts w:eastAsiaTheme="minorEastAsia"/>
      <w:sz w:val="28"/>
      <w:szCs w:val="28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er"/>
    <w:basedOn w:val="a"/>
    <w:link w:val="af2"/>
    <w:uiPriority w:val="99"/>
    <w:unhideWhenUsed/>
    <w:rsid w:val="0042399E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42399E"/>
    <w:rPr>
      <w:rFonts w:ascii="Times New Roman" w:eastAsia="Times New Roman" w:hAnsi="Times New Roman" w:cs="Times New Roman"/>
      <w:color w:val="000000" w:themeColor="text1"/>
      <w:sz w:val="28"/>
      <w:lang w:eastAsia="ru-RU"/>
    </w:rPr>
  </w:style>
  <w:style w:type="character" w:styleId="af3">
    <w:name w:val="page number"/>
    <w:basedOn w:val="a0"/>
    <w:uiPriority w:val="99"/>
    <w:semiHidden/>
    <w:unhideWhenUsed/>
    <w:rsid w:val="0042399E"/>
  </w:style>
  <w:style w:type="paragraph" w:customStyle="1" w:styleId="CenterText">
    <w:name w:val="CenterText"/>
    <w:basedOn w:val="a"/>
    <w:qFormat/>
    <w:rsid w:val="00C61768"/>
    <w:pPr>
      <w:spacing w:before="120"/>
      <w:ind w:firstLine="0"/>
      <w:jc w:val="center"/>
    </w:pPr>
    <w:rPr>
      <w:color w:val="auto"/>
      <w:lang w:val="en-US" w:eastAsia="en-GB"/>
    </w:rPr>
  </w:style>
  <w:style w:type="paragraph" w:styleId="af4">
    <w:name w:val="Normal (Web)"/>
    <w:basedOn w:val="a"/>
    <w:uiPriority w:val="99"/>
    <w:rsid w:val="00574EF1"/>
    <w:pPr>
      <w:spacing w:before="100" w:beforeAutospacing="1" w:after="100" w:afterAutospacing="1"/>
      <w:ind w:firstLine="0"/>
      <w:jc w:val="left"/>
    </w:pPr>
    <w:rPr>
      <w:color w:val="auto"/>
    </w:rPr>
  </w:style>
  <w:style w:type="paragraph" w:customStyle="1" w:styleId="NormaText">
    <w:name w:val="NormaText"/>
    <w:basedOn w:val="a"/>
    <w:qFormat/>
    <w:rsid w:val="00574EF1"/>
    <w:pPr>
      <w:spacing w:before="120"/>
      <w:contextualSpacing/>
    </w:pPr>
    <w:rPr>
      <w:color w:val="auto"/>
      <w:lang w:eastAsia="en-GB"/>
    </w:rPr>
  </w:style>
  <w:style w:type="character" w:styleId="af5">
    <w:name w:val="Unresolved Mention"/>
    <w:basedOn w:val="a0"/>
    <w:uiPriority w:val="99"/>
    <w:semiHidden/>
    <w:unhideWhenUsed/>
    <w:rsid w:val="00066A35"/>
    <w:rPr>
      <w:color w:val="605E5C"/>
      <w:shd w:val="clear" w:color="auto" w:fill="E1DFDD"/>
    </w:rPr>
  </w:style>
  <w:style w:type="numbering" w:customStyle="1" w:styleId="1">
    <w:name w:val="Карпенко 1)"/>
    <w:uiPriority w:val="99"/>
    <w:rsid w:val="002C2CBB"/>
    <w:pPr>
      <w:numPr>
        <w:numId w:val="1"/>
      </w:numPr>
    </w:pPr>
  </w:style>
  <w:style w:type="numbering" w:customStyle="1" w:styleId="10">
    <w:name w:val="Карпенко 1"/>
    <w:uiPriority w:val="99"/>
    <w:rsid w:val="000E004A"/>
    <w:pPr>
      <w:numPr>
        <w:numId w:val="2"/>
      </w:numPr>
    </w:pPr>
  </w:style>
  <w:style w:type="paragraph" w:customStyle="1" w:styleId="22">
    <w:name w:val="Обычный2"/>
    <w:rsid w:val="00ED1222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E004A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E004A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E004A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E004A"/>
    <w:rPr>
      <w:rFonts w:asciiTheme="majorHAnsi" w:eastAsiaTheme="majorEastAsia" w:hAnsiTheme="majorHAnsi" w:cstheme="majorBidi"/>
      <w:i/>
      <w:iCs/>
      <w:color w:val="1F3763" w:themeColor="accent1" w:themeShade="7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E004A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E00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23">
    <w:name w:val="Body Text 2"/>
    <w:basedOn w:val="a"/>
    <w:link w:val="24"/>
    <w:rsid w:val="00ED1222"/>
    <w:pPr>
      <w:ind w:firstLine="0"/>
    </w:pPr>
    <w:rPr>
      <w:color w:val="auto"/>
      <w:szCs w:val="20"/>
      <w:lang w:val="x-none" w:eastAsia="x-none"/>
    </w:rPr>
  </w:style>
  <w:style w:type="character" w:customStyle="1" w:styleId="24">
    <w:name w:val="Основной текст 2 Знак"/>
    <w:basedOn w:val="a0"/>
    <w:link w:val="23"/>
    <w:rsid w:val="00ED1222"/>
    <w:rPr>
      <w:rFonts w:ascii="Times New Roman" w:eastAsia="Times New Roman" w:hAnsi="Times New Roman" w:cs="Times New Roman"/>
      <w:szCs w:val="20"/>
      <w:lang w:val="x-none" w:eastAsia="x-none"/>
    </w:rPr>
  </w:style>
  <w:style w:type="paragraph" w:styleId="32">
    <w:name w:val="Body Text 3"/>
    <w:basedOn w:val="a"/>
    <w:link w:val="33"/>
    <w:rsid w:val="00ED1222"/>
    <w:pPr>
      <w:ind w:firstLine="0"/>
    </w:pPr>
    <w:rPr>
      <w:b/>
      <w:i/>
      <w:color w:val="auto"/>
      <w:szCs w:val="20"/>
      <w:lang w:val="x-none" w:eastAsia="x-none"/>
    </w:rPr>
  </w:style>
  <w:style w:type="character" w:customStyle="1" w:styleId="33">
    <w:name w:val="Основной текст 3 Знак"/>
    <w:basedOn w:val="a0"/>
    <w:link w:val="32"/>
    <w:rsid w:val="00ED1222"/>
    <w:rPr>
      <w:rFonts w:ascii="Times New Roman" w:eastAsia="Times New Roman" w:hAnsi="Times New Roman" w:cs="Times New Roman"/>
      <w:b/>
      <w:i/>
      <w:szCs w:val="20"/>
      <w:lang w:val="x-none" w:eastAsia="x-none"/>
    </w:rPr>
  </w:style>
  <w:style w:type="paragraph" w:customStyle="1" w:styleId="af6">
    <w:name w:val="Центр. подпись"/>
    <w:basedOn w:val="a"/>
    <w:next w:val="a"/>
    <w:qFormat/>
    <w:rsid w:val="003F6107"/>
    <w:pPr>
      <w:ind w:firstLine="0"/>
      <w:jc w:val="center"/>
    </w:pPr>
  </w:style>
  <w:style w:type="paragraph" w:styleId="af7">
    <w:name w:val="Subtitle"/>
    <w:basedOn w:val="a"/>
    <w:next w:val="a"/>
    <w:link w:val="af8"/>
    <w:uiPriority w:val="11"/>
    <w:qFormat/>
    <w:rsid w:val="003716CE"/>
    <w:pPr>
      <w:numPr>
        <w:ilvl w:val="1"/>
      </w:numPr>
      <w:spacing w:after="160" w:line="276" w:lineRule="auto"/>
      <w:ind w:firstLine="709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8">
    <w:name w:val="Подзаголовок Знак"/>
    <w:basedOn w:val="a0"/>
    <w:link w:val="af7"/>
    <w:uiPriority w:val="11"/>
    <w:rsid w:val="003716CE"/>
    <w:rPr>
      <w:rFonts w:eastAsiaTheme="minorEastAsia"/>
      <w:color w:val="5A5A5A" w:themeColor="text1" w:themeTint="A5"/>
      <w:spacing w:val="15"/>
      <w:sz w:val="22"/>
      <w:szCs w:val="22"/>
      <w:lang w:eastAsia="ru-RU"/>
    </w:rPr>
  </w:style>
  <w:style w:type="paragraph" w:customStyle="1" w:styleId="msonormal0">
    <w:name w:val="msonormal"/>
    <w:basedOn w:val="a"/>
    <w:rsid w:val="00CE0516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</w:rPr>
  </w:style>
  <w:style w:type="table" w:styleId="52">
    <w:name w:val="Plain Table 5"/>
    <w:basedOn w:val="a1"/>
    <w:uiPriority w:val="45"/>
    <w:rsid w:val="0007049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2">
    <w:name w:val="Plain Table 4"/>
    <w:basedOn w:val="a1"/>
    <w:uiPriority w:val="44"/>
    <w:rsid w:val="000704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5">
    <w:name w:val="Plain Table 1"/>
    <w:basedOn w:val="a1"/>
    <w:uiPriority w:val="41"/>
    <w:rsid w:val="0007049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5">
    <w:name w:val="Plain Table 2"/>
    <w:basedOn w:val="a1"/>
    <w:uiPriority w:val="42"/>
    <w:rsid w:val="000704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965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655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3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1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6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0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4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8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1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3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1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9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5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4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1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9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9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3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8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8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6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5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86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7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9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0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8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9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6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4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2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5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5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7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6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2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4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9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3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1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9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2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4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6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2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2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9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9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9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2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5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9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2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6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4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5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str0y/Library/Group%20Containers/UBF8T346G9.Office/User%20Content.localized/Templates.localized/kursovaya_neuro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9ACADC-F821-814F-9636-8F5BA17AD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kursovaya_neuro.dotx</Template>
  <TotalTime>3</TotalTime>
  <Pages>18</Pages>
  <Words>4110</Words>
  <Characters>23431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Владислав Никатов</cp:lastModifiedBy>
  <cp:revision>6</cp:revision>
  <cp:lastPrinted>2020-05-22T02:26:00Z</cp:lastPrinted>
  <dcterms:created xsi:type="dcterms:W3CDTF">2020-05-22T02:37:00Z</dcterms:created>
  <dcterms:modified xsi:type="dcterms:W3CDTF">2020-05-22T02:45:00Z</dcterms:modified>
</cp:coreProperties>
</file>