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3716CE" w:rsidRPr="00030DFA" w:rsidTr="00CE0516">
        <w:tc>
          <w:tcPr>
            <w:tcW w:w="1384" w:type="dxa"/>
          </w:tcPr>
          <w:p w:rsidR="003716CE" w:rsidRPr="00030DFA" w:rsidRDefault="003716CE" w:rsidP="00CE0516">
            <w:pPr>
              <w:pStyle w:val="af7"/>
              <w:rPr>
                <w:rFonts w:eastAsia="Times New Roman"/>
                <w:lang w:eastAsia="en-US"/>
              </w:rPr>
            </w:pPr>
            <w:r w:rsidRPr="00030DFA">
              <w:rPr>
                <w:rFonts w:eastAsia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75AE063E" wp14:editId="30327FF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3716CE" w:rsidRPr="00030DFA" w:rsidRDefault="003716CE" w:rsidP="00CE0516">
            <w:pPr>
              <w:spacing w:line="240" w:lineRule="auto"/>
              <w:jc w:val="center"/>
              <w:rPr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3716CE" w:rsidRPr="00030DFA" w:rsidRDefault="003716CE" w:rsidP="00CE0516">
            <w:pPr>
              <w:spacing w:line="240" w:lineRule="auto"/>
              <w:jc w:val="center"/>
              <w:rPr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3716CE" w:rsidRPr="00030DFA" w:rsidRDefault="003716CE" w:rsidP="00CE0516">
            <w:pPr>
              <w:spacing w:line="240" w:lineRule="auto"/>
              <w:jc w:val="center"/>
              <w:rPr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3716CE" w:rsidRPr="00030DFA" w:rsidRDefault="003716CE" w:rsidP="00CE0516">
            <w:pPr>
              <w:spacing w:line="240" w:lineRule="auto"/>
              <w:ind w:right="-2"/>
              <w:jc w:val="center"/>
              <w:rPr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3716CE" w:rsidRPr="00030DFA" w:rsidRDefault="003716CE" w:rsidP="00CE0516">
            <w:pPr>
              <w:spacing w:line="240" w:lineRule="auto"/>
              <w:ind w:right="-2"/>
              <w:jc w:val="center"/>
              <w:rPr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3716CE" w:rsidRPr="00030DFA" w:rsidRDefault="003716CE" w:rsidP="00CE0516">
            <w:pPr>
              <w:spacing w:line="240" w:lineRule="auto"/>
              <w:jc w:val="center"/>
              <w:rPr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3716CE" w:rsidRPr="00030DFA" w:rsidRDefault="003716CE" w:rsidP="00CE0516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3716CE" w:rsidRPr="00030DFA" w:rsidRDefault="003716CE" w:rsidP="003716CE">
      <w:pPr>
        <w:pBdr>
          <w:bottom w:val="thinThickSmallGap" w:sz="24" w:space="1" w:color="auto"/>
        </w:pBdr>
        <w:spacing w:line="240" w:lineRule="auto"/>
        <w:jc w:val="center"/>
        <w:rPr>
          <w:bCs/>
          <w:color w:val="000000"/>
          <w:sz w:val="12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ind w:left="360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rPr>
          <w:color w:val="000000"/>
          <w:sz w:val="24"/>
          <w:szCs w:val="20"/>
          <w:lang w:eastAsia="en-US"/>
        </w:rPr>
      </w:pPr>
      <w:r w:rsidRPr="00030DFA">
        <w:rPr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color w:val="000000"/>
          <w:sz w:val="24"/>
          <w:szCs w:val="20"/>
          <w:lang w:eastAsia="en-US"/>
        </w:rPr>
        <w:tab/>
      </w:r>
      <w:r w:rsidRPr="00030DFA">
        <w:rPr>
          <w:color w:val="000000"/>
          <w:szCs w:val="28"/>
          <w:lang w:eastAsia="en-US"/>
        </w:rPr>
        <w:t>Робототехники и комплексной автоматизации</w:t>
      </w:r>
    </w:p>
    <w:p w:rsidR="003716CE" w:rsidRPr="00030DFA" w:rsidRDefault="003716CE" w:rsidP="003716CE">
      <w:pPr>
        <w:spacing w:line="240" w:lineRule="auto"/>
        <w:rPr>
          <w:color w:val="000000"/>
          <w:sz w:val="24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rPr>
          <w:iCs/>
          <w:color w:val="000000"/>
          <w:szCs w:val="28"/>
          <w:lang w:eastAsia="en-US"/>
        </w:rPr>
      </w:pPr>
      <w:r w:rsidRPr="00030DFA">
        <w:rPr>
          <w:color w:val="000000"/>
          <w:sz w:val="24"/>
          <w:szCs w:val="20"/>
          <w:lang w:eastAsia="en-US"/>
        </w:rPr>
        <w:t>КАФЕДРА</w:t>
      </w:r>
      <w:r w:rsidRPr="00030DFA">
        <w:rPr>
          <w:color w:val="000000"/>
          <w:sz w:val="24"/>
          <w:szCs w:val="20"/>
          <w:lang w:eastAsia="en-US"/>
        </w:rPr>
        <w:tab/>
      </w:r>
      <w:r>
        <w:rPr>
          <w:color w:val="000000"/>
          <w:sz w:val="24"/>
          <w:szCs w:val="20"/>
          <w:lang w:eastAsia="en-US"/>
        </w:rPr>
        <w:tab/>
      </w:r>
      <w:r w:rsidRPr="00030DFA">
        <w:rPr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3716CE" w:rsidRPr="00030DFA" w:rsidRDefault="003716CE" w:rsidP="003716CE">
      <w:pPr>
        <w:spacing w:line="240" w:lineRule="auto"/>
        <w:rPr>
          <w:i/>
          <w:color w:val="000000"/>
          <w:sz w:val="24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>
        <w:rPr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rPr>
          <w:bCs/>
          <w:color w:val="000000"/>
          <w:szCs w:val="28"/>
          <w:lang w:eastAsia="en-US"/>
        </w:rPr>
      </w:pPr>
      <w:r w:rsidRPr="00030DFA">
        <w:rPr>
          <w:bCs/>
          <w:color w:val="000000"/>
          <w:szCs w:val="28"/>
          <w:lang w:eastAsia="en-US"/>
        </w:rPr>
        <w:t>Студент</w:t>
      </w:r>
      <w:r w:rsidRPr="00030DFA"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  <w:t>Никатов Владислав Алексеевич</w:t>
      </w: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C65F6C" w:rsidRDefault="003716CE" w:rsidP="003716CE">
      <w:pPr>
        <w:spacing w:line="240" w:lineRule="auto"/>
        <w:rPr>
          <w:bCs/>
          <w:color w:val="000000"/>
          <w:szCs w:val="28"/>
          <w:lang w:eastAsia="en-US"/>
        </w:rPr>
      </w:pPr>
      <w:r w:rsidRPr="00030DFA">
        <w:rPr>
          <w:bCs/>
          <w:color w:val="000000"/>
          <w:szCs w:val="28"/>
          <w:lang w:eastAsia="en-US"/>
        </w:rPr>
        <w:t xml:space="preserve">Группа </w:t>
      </w:r>
      <w:r w:rsidRPr="00030DFA"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  <w:t>РК6-84</w:t>
      </w:r>
      <w:r w:rsidR="00C65F6C">
        <w:rPr>
          <w:bCs/>
          <w:color w:val="000000"/>
          <w:szCs w:val="28"/>
          <w:lang w:eastAsia="en-US"/>
        </w:rPr>
        <w:t>б</w:t>
      </w:r>
    </w:p>
    <w:p w:rsidR="003716CE" w:rsidRPr="00C65F6C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Default="003716CE" w:rsidP="003716CE">
      <w:pPr>
        <w:spacing w:line="240" w:lineRule="auto"/>
        <w:rPr>
          <w:bCs/>
          <w:color w:val="000000"/>
          <w:szCs w:val="28"/>
          <w:lang w:eastAsia="en-US"/>
        </w:rPr>
      </w:pPr>
      <w:r w:rsidRPr="00030DFA">
        <w:rPr>
          <w:bCs/>
          <w:color w:val="000000"/>
          <w:szCs w:val="28"/>
          <w:lang w:eastAsia="en-US"/>
        </w:rPr>
        <w:t xml:space="preserve">Тип </w:t>
      </w:r>
      <w:r>
        <w:rPr>
          <w:bCs/>
          <w:color w:val="000000"/>
          <w:szCs w:val="28"/>
          <w:lang w:eastAsia="en-US"/>
        </w:rPr>
        <w:t>задания</w:t>
      </w:r>
      <w:r w:rsidRPr="00030DFA"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</w:r>
      <w:r>
        <w:rPr>
          <w:bCs/>
          <w:color w:val="000000"/>
          <w:szCs w:val="28"/>
          <w:lang w:eastAsia="en-US"/>
        </w:rPr>
        <w:tab/>
        <w:t>Лабораторная работа</w:t>
      </w:r>
    </w:p>
    <w:p w:rsidR="003716CE" w:rsidRPr="00030DFA" w:rsidRDefault="003716CE" w:rsidP="003716CE">
      <w:pPr>
        <w:spacing w:line="240" w:lineRule="auto"/>
        <w:rPr>
          <w:bCs/>
          <w:color w:val="000000"/>
          <w:szCs w:val="28"/>
          <w:lang w:eastAsia="en-US"/>
        </w:rPr>
      </w:pPr>
    </w:p>
    <w:p w:rsidR="003716CE" w:rsidRPr="00DE4B06" w:rsidRDefault="003716CE" w:rsidP="003716CE">
      <w:pPr>
        <w:spacing w:line="240" w:lineRule="auto"/>
        <w:ind w:left="4252" w:hanging="3544"/>
        <w:rPr>
          <w:bCs/>
          <w:color w:val="000000"/>
          <w:szCs w:val="28"/>
          <w:lang w:eastAsia="en-US"/>
        </w:rPr>
      </w:pPr>
      <w:r>
        <w:rPr>
          <w:bCs/>
          <w:color w:val="000000"/>
          <w:szCs w:val="28"/>
          <w:lang w:eastAsia="en-US"/>
        </w:rPr>
        <w:t>Тема лабораторной работы</w:t>
      </w:r>
      <w:r>
        <w:rPr>
          <w:bCs/>
          <w:color w:val="000000"/>
          <w:szCs w:val="28"/>
          <w:lang w:eastAsia="en-US"/>
        </w:rPr>
        <w:tab/>
        <w:t xml:space="preserve">Решение задачи </w:t>
      </w:r>
      <w:r w:rsidR="00DE4B06">
        <w:rPr>
          <w:bCs/>
          <w:color w:val="000000"/>
          <w:szCs w:val="28"/>
          <w:lang w:eastAsia="en-US"/>
        </w:rPr>
        <w:t>размещения</w:t>
      </w:r>
    </w:p>
    <w:p w:rsidR="003716CE" w:rsidRDefault="003716CE" w:rsidP="003716CE">
      <w:pPr>
        <w:spacing w:line="240" w:lineRule="auto"/>
        <w:ind w:left="4252" w:hanging="3544"/>
        <w:rPr>
          <w:bCs/>
          <w:color w:val="000000"/>
          <w:szCs w:val="28"/>
          <w:lang w:eastAsia="en-US"/>
        </w:rPr>
      </w:pPr>
    </w:p>
    <w:p w:rsidR="003716CE" w:rsidRPr="00514517" w:rsidRDefault="003716CE" w:rsidP="003716CE">
      <w:pPr>
        <w:spacing w:line="240" w:lineRule="auto"/>
        <w:ind w:left="4252" w:hanging="3544"/>
        <w:rPr>
          <w:bCs/>
          <w:color w:val="000000"/>
          <w:szCs w:val="28"/>
          <w:lang w:eastAsia="en-US"/>
        </w:rPr>
      </w:pPr>
      <w:r>
        <w:rPr>
          <w:bCs/>
          <w:color w:val="000000"/>
          <w:szCs w:val="28"/>
          <w:lang w:eastAsia="en-US"/>
        </w:rPr>
        <w:t>Вариант</w:t>
      </w:r>
      <w:r>
        <w:rPr>
          <w:bCs/>
          <w:color w:val="000000"/>
          <w:szCs w:val="28"/>
          <w:lang w:eastAsia="en-US"/>
        </w:rPr>
        <w:tab/>
        <w:t>7</w:t>
      </w:r>
    </w:p>
    <w:p w:rsidR="003716CE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bCs/>
          <w:color w:val="000000"/>
          <w:szCs w:val="28"/>
          <w:lang w:eastAsia="en-US"/>
        </w:rPr>
      </w:pPr>
    </w:p>
    <w:p w:rsidR="003716CE" w:rsidRPr="00030DFA" w:rsidRDefault="003716CE" w:rsidP="003716CE">
      <w:pPr>
        <w:spacing w:line="240" w:lineRule="auto"/>
        <w:rPr>
          <w:b/>
          <w:color w:val="000000"/>
          <w:szCs w:val="20"/>
          <w:lang w:eastAsia="en-US"/>
        </w:rPr>
      </w:pPr>
      <w:r w:rsidRPr="00030DFA">
        <w:rPr>
          <w:color w:val="000000"/>
          <w:szCs w:val="20"/>
          <w:lang w:eastAsia="en-US"/>
        </w:rPr>
        <w:t>Студент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Cs w:val="20"/>
          <w:lang w:eastAsia="en-US"/>
        </w:rPr>
        <w:tab/>
      </w:r>
      <w:r w:rsidRPr="00030DFA">
        <w:rPr>
          <w:b/>
          <w:color w:val="000000"/>
          <w:szCs w:val="20"/>
          <w:lang w:eastAsia="en-US"/>
        </w:rPr>
        <w:t xml:space="preserve">_________________  </w:t>
      </w:r>
      <w:r w:rsidRPr="007E7DF2">
        <w:rPr>
          <w:b/>
          <w:color w:val="000000"/>
          <w:szCs w:val="20"/>
          <w:u w:val="single"/>
          <w:lang w:eastAsia="en-US"/>
        </w:rPr>
        <w:t>_</w:t>
      </w:r>
      <w:r>
        <w:rPr>
          <w:b/>
          <w:color w:val="000000"/>
          <w:szCs w:val="20"/>
          <w:u w:val="single"/>
          <w:lang w:eastAsia="en-US"/>
        </w:rPr>
        <w:t xml:space="preserve">   Никатов В.А.        </w:t>
      </w:r>
      <w:r w:rsidRPr="007E7DF2">
        <w:rPr>
          <w:b/>
          <w:color w:val="000000"/>
          <w:szCs w:val="20"/>
          <w:u w:val="single"/>
          <w:lang w:eastAsia="en-US"/>
        </w:rPr>
        <w:t>_</w:t>
      </w:r>
    </w:p>
    <w:p w:rsidR="003716CE" w:rsidRPr="00030DFA" w:rsidRDefault="003716CE" w:rsidP="003716CE">
      <w:pPr>
        <w:spacing w:line="240" w:lineRule="auto"/>
        <w:ind w:left="709" w:right="565"/>
        <w:rPr>
          <w:i/>
          <w:color w:val="000000"/>
          <w:sz w:val="24"/>
          <w:szCs w:val="18"/>
          <w:lang w:eastAsia="en-US"/>
        </w:rPr>
      </w:pPr>
      <w:r w:rsidRPr="00030DFA"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ab/>
      </w:r>
      <w:r>
        <w:rPr>
          <w:i/>
          <w:color w:val="000000"/>
          <w:sz w:val="24"/>
          <w:szCs w:val="18"/>
          <w:lang w:eastAsia="en-US"/>
        </w:rPr>
        <w:tab/>
        <w:t xml:space="preserve">        </w:t>
      </w:r>
      <w:r w:rsidRPr="00030DFA">
        <w:rPr>
          <w:i/>
          <w:color w:val="000000"/>
          <w:sz w:val="24"/>
          <w:szCs w:val="18"/>
          <w:lang w:eastAsia="en-US"/>
        </w:rPr>
        <w:t xml:space="preserve">подпись, дата                   фамилия, и.о.            </w:t>
      </w:r>
    </w:p>
    <w:p w:rsidR="003716CE" w:rsidRPr="00030DFA" w:rsidRDefault="003716CE" w:rsidP="003716CE">
      <w:pPr>
        <w:spacing w:line="240" w:lineRule="auto"/>
        <w:rPr>
          <w:color w:val="000000"/>
          <w:sz w:val="2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rPr>
          <w:b/>
          <w:color w:val="000000"/>
          <w:szCs w:val="20"/>
          <w:lang w:eastAsia="en-US"/>
        </w:rPr>
      </w:pPr>
      <w:r>
        <w:rPr>
          <w:color w:val="000000"/>
          <w:szCs w:val="20"/>
          <w:lang w:eastAsia="en-US"/>
        </w:rPr>
        <w:t>Преподаватель</w:t>
      </w:r>
      <w:r w:rsidRPr="00030DFA">
        <w:rPr>
          <w:color w:val="000000"/>
          <w:szCs w:val="20"/>
          <w:lang w:eastAsia="en-US"/>
        </w:rPr>
        <w:tab/>
      </w:r>
      <w:r>
        <w:rPr>
          <w:color w:val="000000"/>
          <w:szCs w:val="20"/>
          <w:lang w:eastAsia="en-US"/>
        </w:rPr>
        <w:tab/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Cs w:val="20"/>
          <w:lang w:eastAsia="en-US"/>
        </w:rPr>
        <w:tab/>
      </w:r>
      <w:r w:rsidRPr="00030DFA">
        <w:rPr>
          <w:b/>
          <w:color w:val="000000"/>
          <w:szCs w:val="20"/>
          <w:lang w:eastAsia="en-US"/>
        </w:rPr>
        <w:t xml:space="preserve">_________________ </w:t>
      </w:r>
      <w:r w:rsidRPr="007E7DF2">
        <w:rPr>
          <w:b/>
          <w:color w:val="000000"/>
          <w:szCs w:val="20"/>
          <w:u w:val="single"/>
          <w:lang w:eastAsia="en-US"/>
        </w:rPr>
        <w:t>_</w:t>
      </w:r>
      <w:r>
        <w:rPr>
          <w:b/>
          <w:color w:val="000000"/>
          <w:szCs w:val="20"/>
          <w:u w:val="single"/>
          <w:lang w:eastAsia="en-US"/>
        </w:rPr>
        <w:t xml:space="preserve">     </w:t>
      </w:r>
      <w:proofErr w:type="spellStart"/>
      <w:r>
        <w:rPr>
          <w:b/>
          <w:color w:val="000000"/>
          <w:szCs w:val="20"/>
          <w:u w:val="single"/>
          <w:lang w:eastAsia="en-US"/>
        </w:rPr>
        <w:t>Берчун</w:t>
      </w:r>
      <w:proofErr w:type="spellEnd"/>
      <w:r>
        <w:rPr>
          <w:b/>
          <w:color w:val="000000"/>
          <w:szCs w:val="20"/>
          <w:u w:val="single"/>
          <w:lang w:eastAsia="en-US"/>
        </w:rPr>
        <w:t xml:space="preserve"> Ю.В.         </w:t>
      </w:r>
      <w:r w:rsidRPr="007E7DF2">
        <w:rPr>
          <w:b/>
          <w:color w:val="000000"/>
          <w:szCs w:val="20"/>
          <w:u w:val="single"/>
          <w:lang w:eastAsia="en-US"/>
        </w:rPr>
        <w:t>_</w:t>
      </w:r>
    </w:p>
    <w:p w:rsidR="003716CE" w:rsidRDefault="003716CE" w:rsidP="003716CE">
      <w:pPr>
        <w:spacing w:line="240" w:lineRule="auto"/>
        <w:ind w:left="709" w:right="565"/>
        <w:rPr>
          <w:i/>
          <w:color w:val="000000"/>
          <w:sz w:val="24"/>
          <w:szCs w:val="18"/>
          <w:lang w:eastAsia="en-US"/>
        </w:rPr>
      </w:pPr>
      <w:r w:rsidRPr="00030DFA"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ab/>
      </w:r>
      <w:r>
        <w:rPr>
          <w:i/>
          <w:color w:val="000000"/>
          <w:sz w:val="24"/>
          <w:szCs w:val="18"/>
          <w:lang w:eastAsia="en-US"/>
        </w:rPr>
        <w:tab/>
      </w:r>
      <w:r w:rsidRPr="00030DFA">
        <w:rPr>
          <w:i/>
          <w:color w:val="000000"/>
          <w:sz w:val="24"/>
          <w:szCs w:val="18"/>
          <w:lang w:eastAsia="en-US"/>
        </w:rPr>
        <w:t xml:space="preserve">        подпись, дата                   фамилия, </w:t>
      </w:r>
      <w:proofErr w:type="spellStart"/>
      <w:r w:rsidRPr="00030DFA">
        <w:rPr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i/>
          <w:color w:val="000000"/>
          <w:sz w:val="24"/>
          <w:szCs w:val="18"/>
          <w:lang w:eastAsia="en-US"/>
        </w:rPr>
        <w:t xml:space="preserve">.     </w:t>
      </w:r>
    </w:p>
    <w:p w:rsidR="003716CE" w:rsidRPr="00030DFA" w:rsidRDefault="003716CE" w:rsidP="003716CE">
      <w:pPr>
        <w:spacing w:line="240" w:lineRule="auto"/>
        <w:rPr>
          <w:color w:val="000000"/>
          <w:sz w:val="2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rPr>
          <w:color w:val="000000"/>
          <w:sz w:val="2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i/>
          <w:color w:val="00000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rPr>
          <w:color w:val="000000"/>
          <w:szCs w:val="28"/>
          <w:lang w:eastAsia="en-US"/>
        </w:rPr>
      </w:pPr>
      <w:r w:rsidRPr="00030DFA">
        <w:rPr>
          <w:color w:val="000000"/>
          <w:szCs w:val="28"/>
          <w:lang w:eastAsia="en-US"/>
        </w:rPr>
        <w:t>Оценка  __________________________________</w:t>
      </w:r>
    </w:p>
    <w:p w:rsidR="003716CE" w:rsidRPr="00030DFA" w:rsidRDefault="003716CE" w:rsidP="003716CE">
      <w:pPr>
        <w:spacing w:line="240" w:lineRule="auto"/>
        <w:jc w:val="center"/>
        <w:rPr>
          <w:i/>
          <w:color w:val="00000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i/>
          <w:color w:val="000000"/>
          <w:szCs w:val="20"/>
          <w:lang w:eastAsia="en-US"/>
        </w:rPr>
      </w:pPr>
    </w:p>
    <w:p w:rsidR="003716CE" w:rsidRDefault="003716CE" w:rsidP="003716CE">
      <w:pPr>
        <w:spacing w:line="240" w:lineRule="auto"/>
        <w:jc w:val="center"/>
        <w:rPr>
          <w:i/>
          <w:color w:val="00000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jc w:val="center"/>
        <w:rPr>
          <w:i/>
          <w:color w:val="000000"/>
          <w:szCs w:val="20"/>
          <w:lang w:eastAsia="en-US"/>
        </w:rPr>
      </w:pPr>
    </w:p>
    <w:p w:rsidR="003716CE" w:rsidRPr="00030DFA" w:rsidRDefault="003716CE" w:rsidP="003716CE">
      <w:pPr>
        <w:spacing w:line="240" w:lineRule="auto"/>
        <w:rPr>
          <w:i/>
          <w:color w:val="000000"/>
          <w:szCs w:val="20"/>
          <w:lang w:eastAsia="en-US"/>
        </w:rPr>
      </w:pPr>
    </w:p>
    <w:p w:rsidR="003716CE" w:rsidRDefault="003716CE" w:rsidP="003716CE">
      <w:pPr>
        <w:pStyle w:val="13"/>
        <w:tabs>
          <w:tab w:val="right" w:leader="dot" w:pos="10450"/>
        </w:tabs>
        <w:jc w:val="center"/>
        <w:rPr>
          <w:i/>
          <w:color w:val="000000"/>
          <w:szCs w:val="20"/>
          <w:lang w:eastAsia="en-US"/>
        </w:rPr>
      </w:pPr>
      <w:r w:rsidRPr="003600AF">
        <w:rPr>
          <w:i/>
          <w:szCs w:val="20"/>
          <w:lang w:eastAsia="en-US"/>
        </w:rPr>
        <w:t xml:space="preserve">Москва, </w:t>
      </w:r>
      <w:r w:rsidRPr="00030DFA">
        <w:rPr>
          <w:i/>
          <w:color w:val="000000"/>
          <w:szCs w:val="20"/>
          <w:lang w:eastAsia="en-US"/>
        </w:rPr>
        <w:t>20</w:t>
      </w:r>
      <w:r>
        <w:rPr>
          <w:i/>
          <w:color w:val="000000"/>
          <w:szCs w:val="20"/>
          <w:lang w:eastAsia="en-US"/>
        </w:rPr>
        <w:t>20</w:t>
      </w:r>
      <w:r w:rsidRPr="00030DFA">
        <w:rPr>
          <w:i/>
          <w:color w:val="000000"/>
          <w:szCs w:val="20"/>
          <w:lang w:eastAsia="en-US"/>
        </w:rPr>
        <w:t xml:space="preserve"> г.</w:t>
      </w:r>
    </w:p>
    <w:p w:rsidR="003716CE" w:rsidRDefault="003716CE" w:rsidP="003716CE">
      <w:pPr>
        <w:rPr>
          <w:lang w:eastAsia="en-US"/>
        </w:rPr>
      </w:pPr>
      <w:r>
        <w:rPr>
          <w:lang w:eastAsia="en-US"/>
        </w:rPr>
        <w:br w:type="page"/>
      </w:r>
    </w:p>
    <w:p w:rsidR="00136E2F" w:rsidRDefault="00136E2F" w:rsidP="003716CE">
      <w:pPr>
        <w:pStyle w:val="13"/>
        <w:tabs>
          <w:tab w:val="right" w:leader="dot" w:pos="10450"/>
        </w:tabs>
        <w:jc w:val="center"/>
        <w:rPr>
          <w:b/>
          <w:bCs w:val="0"/>
          <w:sz w:val="32"/>
          <w:szCs w:val="32"/>
        </w:rPr>
      </w:pPr>
      <w:r w:rsidRPr="00136E2F">
        <w:rPr>
          <w:b/>
          <w:bCs w:val="0"/>
          <w:sz w:val="32"/>
          <w:szCs w:val="32"/>
        </w:rPr>
        <w:lastRenderedPageBreak/>
        <w:t>Оглавление</w:t>
      </w:r>
    </w:p>
    <w:p w:rsidR="00136E2F" w:rsidRPr="00136E2F" w:rsidRDefault="00136E2F" w:rsidP="00136E2F"/>
    <w:bookmarkStart w:id="0" w:name="_GoBack"/>
    <w:bookmarkEnd w:id="0"/>
    <w:p w:rsidR="005751A1" w:rsidRDefault="00675725">
      <w:pPr>
        <w:pStyle w:val="13"/>
        <w:tabs>
          <w:tab w:val="right" w:leader="dot" w:pos="10450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</w:rPr>
      </w:pPr>
      <w:r>
        <w:rPr>
          <w:sz w:val="24"/>
        </w:rPr>
        <w:fldChar w:fldCharType="begin"/>
      </w:r>
      <w:r>
        <w:instrText xml:space="preserve"> TOC \o "1-3" \h \z \u </w:instrText>
      </w:r>
      <w:r>
        <w:rPr>
          <w:sz w:val="24"/>
        </w:rPr>
        <w:fldChar w:fldCharType="separate"/>
      </w:r>
      <w:hyperlink w:anchor="_Toc41071635" w:history="1">
        <w:r w:rsidR="005751A1" w:rsidRPr="00462C0E">
          <w:rPr>
            <w:rStyle w:val="a5"/>
            <w:noProof/>
          </w:rPr>
          <w:t xml:space="preserve">1 </w:t>
        </w:r>
        <w:r w:rsidR="005751A1" w:rsidRPr="00462C0E">
          <w:rPr>
            <w:rStyle w:val="a5"/>
            <w:noProof/>
            <w:lang w:eastAsia="en-US"/>
          </w:rPr>
          <w:t>Задание</w:t>
        </w:r>
        <w:r w:rsidR="005751A1">
          <w:rPr>
            <w:noProof/>
            <w:webHidden/>
          </w:rPr>
          <w:tab/>
        </w:r>
        <w:r w:rsidR="005751A1">
          <w:rPr>
            <w:noProof/>
            <w:webHidden/>
          </w:rPr>
          <w:fldChar w:fldCharType="begin"/>
        </w:r>
        <w:r w:rsidR="005751A1">
          <w:rPr>
            <w:noProof/>
            <w:webHidden/>
          </w:rPr>
          <w:instrText xml:space="preserve"> PAGEREF _Toc41071635 \h </w:instrText>
        </w:r>
        <w:r w:rsidR="005751A1">
          <w:rPr>
            <w:noProof/>
            <w:webHidden/>
          </w:rPr>
        </w:r>
        <w:r w:rsidR="005751A1">
          <w:rPr>
            <w:noProof/>
            <w:webHidden/>
          </w:rPr>
          <w:fldChar w:fldCharType="separate"/>
        </w:r>
        <w:r w:rsidR="005751A1">
          <w:rPr>
            <w:noProof/>
            <w:webHidden/>
          </w:rPr>
          <w:t>3</w:t>
        </w:r>
        <w:r w:rsidR="005751A1">
          <w:rPr>
            <w:noProof/>
            <w:webHidden/>
          </w:rPr>
          <w:fldChar w:fldCharType="end"/>
        </w:r>
      </w:hyperlink>
    </w:p>
    <w:p w:rsidR="005751A1" w:rsidRDefault="005751A1">
      <w:pPr>
        <w:pStyle w:val="13"/>
        <w:tabs>
          <w:tab w:val="right" w:leader="dot" w:pos="10450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</w:rPr>
      </w:pPr>
      <w:hyperlink w:anchor="_Toc41071636" w:history="1">
        <w:r w:rsidRPr="00462C0E">
          <w:rPr>
            <w:rStyle w:val="a5"/>
            <w:noProof/>
            <w:lang w:eastAsia="en-US"/>
          </w:rPr>
          <w:t>2 Выбор наилучшего варианта 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51A1" w:rsidRDefault="005751A1">
      <w:pPr>
        <w:pStyle w:val="13"/>
        <w:tabs>
          <w:tab w:val="right" w:leader="dot" w:pos="10450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</w:rPr>
      </w:pPr>
      <w:hyperlink w:anchor="_Toc41071637" w:history="1">
        <w:r w:rsidRPr="00462C0E">
          <w:rPr>
            <w:rStyle w:val="a5"/>
            <w:noProof/>
            <w:lang w:eastAsia="en-US"/>
          </w:rPr>
          <w:t>3 Описание решения с выбранным размером 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51A1" w:rsidRDefault="005751A1">
      <w:pPr>
        <w:pStyle w:val="21"/>
        <w:tabs>
          <w:tab w:val="right" w:leader="dot" w:pos="10450"/>
        </w:tabs>
        <w:rPr>
          <w:rFonts w:asciiTheme="minorHAnsi" w:eastAsiaTheme="minorEastAsia" w:hAnsiTheme="minorHAnsi" w:cstheme="minorBidi"/>
          <w:bCs w:val="0"/>
          <w:noProof/>
          <w:color w:val="auto"/>
          <w:sz w:val="24"/>
          <w:szCs w:val="24"/>
        </w:rPr>
      </w:pPr>
      <w:hyperlink w:anchor="_Toc41071638" w:history="1">
        <w:r w:rsidRPr="00462C0E">
          <w:rPr>
            <w:rStyle w:val="a5"/>
            <w:noProof/>
            <w:lang w:eastAsia="en-US"/>
          </w:rPr>
          <w:t>3.1 Последовательный алгоритм размещения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51A1" w:rsidRDefault="005751A1">
      <w:pPr>
        <w:pStyle w:val="21"/>
        <w:tabs>
          <w:tab w:val="right" w:leader="dot" w:pos="10450"/>
        </w:tabs>
        <w:rPr>
          <w:rFonts w:asciiTheme="minorHAnsi" w:eastAsiaTheme="minorEastAsia" w:hAnsiTheme="minorHAnsi" w:cstheme="minorBidi"/>
          <w:bCs w:val="0"/>
          <w:noProof/>
          <w:color w:val="auto"/>
          <w:sz w:val="24"/>
          <w:szCs w:val="24"/>
        </w:rPr>
      </w:pPr>
      <w:hyperlink w:anchor="_Toc41071639" w:history="1">
        <w:r w:rsidRPr="00462C0E">
          <w:rPr>
            <w:rStyle w:val="a5"/>
            <w:noProof/>
            <w:lang w:eastAsia="en-US"/>
          </w:rPr>
          <w:t>3.2 Итерационный алгоритм размещения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51A1" w:rsidRDefault="005751A1">
      <w:pPr>
        <w:pStyle w:val="13"/>
        <w:tabs>
          <w:tab w:val="right" w:leader="dot" w:pos="10450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sz w:val="24"/>
        </w:rPr>
      </w:pPr>
      <w:hyperlink w:anchor="_Toc41071640" w:history="1">
        <w:r w:rsidRPr="00462C0E">
          <w:rPr>
            <w:rStyle w:val="a5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_Toc41071640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5AFF" w:rsidRDefault="00675725" w:rsidP="00765AFF">
      <w:pPr>
        <w:pStyle w:val="a4"/>
        <w:spacing w:before="120" w:after="160" w:line="360" w:lineRule="auto"/>
        <w:rPr>
          <w:rFonts w:cs="Times New Roman"/>
        </w:rPr>
      </w:pPr>
      <w:r>
        <w:rPr>
          <w:rFonts w:cs="Times New Roman"/>
        </w:rPr>
        <w:fldChar w:fldCharType="end"/>
      </w:r>
    </w:p>
    <w:p w:rsidR="00204EDF" w:rsidRDefault="00765AFF" w:rsidP="003716CE">
      <w:pPr>
        <w:pStyle w:val="11"/>
        <w:rPr>
          <w:bCs/>
          <w:color w:val="000000"/>
          <w:szCs w:val="28"/>
          <w:lang w:eastAsia="en-US"/>
        </w:rPr>
      </w:pPr>
      <w:r>
        <w:rPr>
          <w:rFonts w:cs="Times New Roman"/>
        </w:rPr>
        <w:br w:type="page"/>
      </w:r>
      <w:bookmarkStart w:id="1" w:name="_Toc41071635"/>
      <w:r w:rsidRPr="00186797">
        <w:lastRenderedPageBreak/>
        <w:t xml:space="preserve">1 </w:t>
      </w:r>
      <w:r w:rsidR="003716CE">
        <w:rPr>
          <w:bCs/>
          <w:color w:val="000000"/>
          <w:szCs w:val="28"/>
          <w:lang w:eastAsia="en-US"/>
        </w:rPr>
        <w:t>Задание</w:t>
      </w:r>
      <w:bookmarkEnd w:id="1"/>
    </w:p>
    <w:p w:rsidR="00DE4B06" w:rsidRDefault="00DE4B06" w:rsidP="00DE4B06">
      <w:pPr>
        <w:rPr>
          <w:shd w:val="clear" w:color="auto" w:fill="FFFFFF"/>
        </w:rPr>
      </w:pPr>
      <w:r>
        <w:rPr>
          <w:shd w:val="clear" w:color="auto" w:fill="FFFFFF"/>
        </w:rPr>
        <w:t>Решить задачу размещения. Рассматриваем платы 3х10 и 5х6. В отчёт включаем пошаговое описание решения для лучшего варианта платы.</w:t>
      </w:r>
    </w:p>
    <w:p w:rsidR="003716CE" w:rsidRDefault="003716CE" w:rsidP="00070499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Таблица 1</w:t>
      </w:r>
      <w:r w:rsidR="009421A7" w:rsidRPr="00B13EE5">
        <w:rPr>
          <w:shd w:val="clear" w:color="auto" w:fill="FFFFFF"/>
        </w:rPr>
        <w:t>.1</w:t>
      </w:r>
      <w:r>
        <w:rPr>
          <w:shd w:val="clear" w:color="auto" w:fill="FFFFFF"/>
        </w:rPr>
        <w:t>. Матрица смежности для графа из условия.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8"/>
        <w:gridCol w:w="347"/>
        <w:gridCol w:w="347"/>
        <w:gridCol w:w="347"/>
        <w:gridCol w:w="348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070499" w:rsidRPr="001E43CD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80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80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070499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  <w:tr w:rsidR="00696022" w:rsidRPr="00CE0516" w:rsidTr="00696022">
        <w:trPr>
          <w:trHeight w:val="165"/>
        </w:trPr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27" w:type="dxa"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8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339" w:type="dxa"/>
            <w:hideMark/>
          </w:tcPr>
          <w:p w:rsidR="00070499" w:rsidRPr="00696022" w:rsidRDefault="00070499" w:rsidP="00CE0516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696022">
              <w:rPr>
                <w:color w:val="000000"/>
                <w:sz w:val="24"/>
                <w:szCs w:val="24"/>
              </w:rPr>
              <w:t>0</w:t>
            </w:r>
          </w:p>
        </w:tc>
      </w:tr>
    </w:tbl>
    <w:p w:rsidR="00070499" w:rsidRDefault="00070499" w:rsidP="003716CE">
      <w:pPr>
        <w:rPr>
          <w:shd w:val="clear" w:color="auto" w:fill="FFFFFF"/>
        </w:rPr>
      </w:pPr>
    </w:p>
    <w:p w:rsidR="00070499" w:rsidRDefault="00070499" w:rsidP="00070499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716CE" w:rsidRDefault="003716CE" w:rsidP="003716CE">
      <w:pPr>
        <w:pStyle w:val="11"/>
        <w:rPr>
          <w:lang w:eastAsia="en-US"/>
        </w:rPr>
      </w:pPr>
      <w:bookmarkStart w:id="2" w:name="_Toc41071636"/>
      <w:r>
        <w:rPr>
          <w:lang w:eastAsia="en-US"/>
        </w:rPr>
        <w:lastRenderedPageBreak/>
        <w:t xml:space="preserve">2 Выбор наилучшего </w:t>
      </w:r>
      <w:r w:rsidR="00DE4B06">
        <w:rPr>
          <w:lang w:eastAsia="en-US"/>
        </w:rPr>
        <w:t>варианта платы</w:t>
      </w:r>
      <w:bookmarkEnd w:id="2"/>
    </w:p>
    <w:p w:rsidR="00CA3DC3" w:rsidRDefault="00070499" w:rsidP="00070499">
      <w:pPr>
        <w:rPr>
          <w:szCs w:val="28"/>
        </w:rPr>
      </w:pPr>
      <w:r>
        <w:rPr>
          <w:szCs w:val="28"/>
        </w:rPr>
        <w:t xml:space="preserve">В рамках задачи </w:t>
      </w:r>
      <w:r w:rsidR="00DE4B06">
        <w:rPr>
          <w:szCs w:val="28"/>
        </w:rPr>
        <w:t>размещения</w:t>
      </w:r>
      <w:r>
        <w:rPr>
          <w:szCs w:val="28"/>
        </w:rPr>
        <w:t xml:space="preserve"> </w:t>
      </w:r>
      <w:r w:rsidR="00CA3DC3">
        <w:t>необходимо</w:t>
      </w:r>
      <w:r w:rsidR="00CA3DC3" w:rsidRPr="00CA3DC3">
        <w:t xml:space="preserve"> минимизировать длину </w:t>
      </w:r>
      <w:r w:rsidR="00CA3DC3">
        <w:t>связей</w:t>
      </w:r>
      <w:r w:rsidR="00CA3DC3" w:rsidRPr="00CA3DC3">
        <w:t xml:space="preserve"> – размещать элементы, имеющие общие цепи, как можно ближе друг к другу.</w:t>
      </w:r>
    </w:p>
    <w:p w:rsidR="0059772C" w:rsidRDefault="00070499" w:rsidP="00070499">
      <w:pPr>
        <w:rPr>
          <w:szCs w:val="28"/>
        </w:rPr>
      </w:pPr>
      <w:r>
        <w:rPr>
          <w:szCs w:val="28"/>
        </w:rPr>
        <w:t xml:space="preserve">Критерием оптимальности в данной задаче является </w:t>
      </w:r>
      <w:r w:rsidR="00CA3DC3">
        <w:rPr>
          <w:szCs w:val="28"/>
        </w:rPr>
        <w:t>суммарная длина связей</w:t>
      </w:r>
      <w:r>
        <w:rPr>
          <w:szCs w:val="28"/>
        </w:rPr>
        <w:t xml:space="preserve">. </w:t>
      </w:r>
      <w:r w:rsidR="00CA3DC3">
        <w:rPr>
          <w:szCs w:val="28"/>
        </w:rPr>
        <w:t>Ее</w:t>
      </w:r>
      <w:r>
        <w:rPr>
          <w:szCs w:val="28"/>
        </w:rPr>
        <w:t xml:space="preserve"> можно записать в виде формулы</w:t>
      </w:r>
    </w:p>
    <w:p w:rsidR="0059772C" w:rsidRDefault="00070499" w:rsidP="0059772C">
      <w:pPr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eqArr>
            </m:sub>
            <m:sup>
              <m:r>
                <w:rPr>
                  <w:rFonts w:ascii="Cambria Math" w:hAnsi="Cambria Math"/>
                  <w:szCs w:val="2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szCs w:val="28"/>
            </w:rPr>
            <w:br/>
          </m:r>
        </m:oMath>
      </m:oMathPara>
      <w:r w:rsidR="00C336FE">
        <w:rPr>
          <w:szCs w:val="28"/>
        </w:rPr>
        <w:t>г</w:t>
      </w:r>
      <w:r w:rsidR="00CA3DC3">
        <w:rPr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</m:oMath>
      <w:r w:rsidR="00CA3DC3">
        <w:rPr>
          <w:szCs w:val="28"/>
        </w:rPr>
        <w:t xml:space="preserve"> </w:t>
      </w:r>
      <w:r w:rsidR="00CA3DC3" w:rsidRPr="00CA3DC3">
        <w:t>–</w:t>
      </w:r>
      <w:r w:rsidR="00CA3DC3">
        <w:t xml:space="preserve"> расстояние между вершинами</w:t>
      </w:r>
      <w:r w:rsidR="0059772C">
        <w:t>, которое б</w:t>
      </w:r>
      <w:r w:rsidR="00CA3DC3">
        <w:t>удем считать</w:t>
      </w:r>
      <w:r w:rsidR="0059772C">
        <w:t xml:space="preserve"> как</w:t>
      </w:r>
      <w:r w:rsidR="00CA3DC3">
        <w:t xml:space="preserve"> «манхэттенское расстояние», согласно которому</w:t>
      </w:r>
      <w:r w:rsidR="00CA3DC3" w:rsidRPr="00CA3DC3">
        <w:t xml:space="preserve">, </w:t>
      </w:r>
      <w:r w:rsidR="00CA3DC3">
        <w:t>в двумерной плоскости платы</w:t>
      </w:r>
    </w:p>
    <w:p w:rsidR="00C87DF7" w:rsidRPr="00C336FE" w:rsidRDefault="00CA3DC3" w:rsidP="0059772C">
      <w:pPr>
        <w:pStyle w:val="af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87DF7" w:rsidRPr="00C87DF7">
        <w:t>.</w:t>
      </w:r>
    </w:p>
    <w:p w:rsidR="00070499" w:rsidRDefault="00C87DF7" w:rsidP="00070499">
      <w:pPr>
        <w:rPr>
          <w:szCs w:val="28"/>
        </w:rPr>
      </w:pPr>
      <w:r>
        <w:rPr>
          <w:szCs w:val="28"/>
        </w:rPr>
        <w:t xml:space="preserve">Результаты решения задачи для рассматриваемых размеров платы представлены в таблице </w:t>
      </w:r>
      <w:r w:rsidRPr="00C87DF7">
        <w:rPr>
          <w:szCs w:val="28"/>
        </w:rPr>
        <w:t>1.2.</w:t>
      </w:r>
    </w:p>
    <w:p w:rsidR="00C87DF7" w:rsidRDefault="00C87DF7" w:rsidP="00C87DF7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C87DF7">
        <w:rPr>
          <w:shd w:val="clear" w:color="auto" w:fill="FFFFFF"/>
        </w:rPr>
        <w:t>2</w:t>
      </w:r>
      <w:r w:rsidRPr="00B13EE5">
        <w:rPr>
          <w:shd w:val="clear" w:color="auto" w:fill="FFFFFF"/>
        </w:rPr>
        <w:t>.1</w:t>
      </w:r>
      <w:r>
        <w:rPr>
          <w:shd w:val="clear" w:color="auto" w:fill="FFFFFF"/>
        </w:rPr>
        <w:t>. Результаты решения задачи для различных размеров платы.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1417"/>
      </w:tblGrid>
      <w:tr w:rsidR="00C87DF7" w:rsidTr="00C87DF7">
        <w:trPr>
          <w:trHeight w:val="74"/>
        </w:trPr>
        <w:tc>
          <w:tcPr>
            <w:tcW w:w="3114" w:type="dxa"/>
            <w:vAlign w:val="center"/>
          </w:tcPr>
          <w:p w:rsidR="00C87DF7" w:rsidRPr="00C87DF7" w:rsidRDefault="00C87DF7" w:rsidP="00C87DF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Размер платы</w:t>
            </w:r>
          </w:p>
        </w:tc>
        <w:tc>
          <w:tcPr>
            <w:tcW w:w="1417" w:type="dxa"/>
            <w:vAlign w:val="center"/>
          </w:tcPr>
          <w:p w:rsidR="00C87DF7" w:rsidRPr="00C87DF7" w:rsidRDefault="00C87DF7" w:rsidP="00C87DF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Q</w:t>
            </w:r>
          </w:p>
        </w:tc>
      </w:tr>
      <w:tr w:rsidR="00C87DF7" w:rsidTr="00C87DF7">
        <w:tc>
          <w:tcPr>
            <w:tcW w:w="3114" w:type="dxa"/>
            <w:vAlign w:val="center"/>
          </w:tcPr>
          <w:p w:rsidR="00C87DF7" w:rsidRPr="00C87DF7" w:rsidRDefault="00C87DF7" w:rsidP="00C87DF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3x10</w:t>
            </w:r>
          </w:p>
        </w:tc>
        <w:tc>
          <w:tcPr>
            <w:tcW w:w="1417" w:type="dxa"/>
            <w:vAlign w:val="center"/>
          </w:tcPr>
          <w:p w:rsidR="00C87DF7" w:rsidRPr="003A1829" w:rsidRDefault="00C87DF7" w:rsidP="00C87DF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11</w:t>
            </w:r>
            <w:r w:rsidR="007C3A6F">
              <w:rPr>
                <w:shd w:val="clear" w:color="auto" w:fill="FFFFFF"/>
              </w:rPr>
              <w:t>8</w:t>
            </w:r>
            <w:r w:rsidR="003A1829">
              <w:rPr>
                <w:shd w:val="clear" w:color="auto" w:fill="FFFFFF"/>
                <w:lang w:val="en-US"/>
              </w:rPr>
              <w:t>4</w:t>
            </w:r>
          </w:p>
        </w:tc>
      </w:tr>
      <w:tr w:rsidR="00C87DF7" w:rsidTr="00C87DF7">
        <w:tc>
          <w:tcPr>
            <w:tcW w:w="3114" w:type="dxa"/>
            <w:vAlign w:val="center"/>
          </w:tcPr>
          <w:p w:rsidR="00C87DF7" w:rsidRPr="00C87DF7" w:rsidRDefault="00C87DF7" w:rsidP="00C87DF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5x6</w:t>
            </w:r>
          </w:p>
        </w:tc>
        <w:tc>
          <w:tcPr>
            <w:tcW w:w="1417" w:type="dxa"/>
            <w:vAlign w:val="center"/>
          </w:tcPr>
          <w:p w:rsidR="00C87DF7" w:rsidRPr="00F617DC" w:rsidRDefault="00C87DF7" w:rsidP="00C87DF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10</w:t>
            </w:r>
            <w:r w:rsidR="003A1829">
              <w:rPr>
                <w:shd w:val="clear" w:color="auto" w:fill="FFFFFF"/>
                <w:lang w:val="en-US"/>
              </w:rPr>
              <w:t>76</w:t>
            </w:r>
          </w:p>
        </w:tc>
      </w:tr>
    </w:tbl>
    <w:p w:rsidR="00C87DF7" w:rsidRDefault="00C87DF7" w:rsidP="00C87DF7">
      <w:pPr>
        <w:rPr>
          <w:lang w:eastAsia="en-US"/>
        </w:rPr>
      </w:pPr>
    </w:p>
    <w:p w:rsidR="00C87DF7" w:rsidRPr="00C87DF7" w:rsidRDefault="00C87DF7" w:rsidP="00C87DF7">
      <w:pPr>
        <w:rPr>
          <w:lang w:eastAsia="en-US"/>
        </w:rPr>
      </w:pPr>
      <w:r>
        <w:rPr>
          <w:lang w:eastAsia="en-US"/>
        </w:rPr>
        <w:t xml:space="preserve">Из таблицы </w:t>
      </w:r>
      <w:r w:rsidRPr="00C87DF7">
        <w:rPr>
          <w:lang w:eastAsia="en-US"/>
        </w:rPr>
        <w:t xml:space="preserve">2.1 </w:t>
      </w:r>
      <w:r>
        <w:rPr>
          <w:lang w:eastAsia="en-US"/>
        </w:rPr>
        <w:t xml:space="preserve">видно, что лучшее решение было получено с использованием платы </w:t>
      </w:r>
      <w:r w:rsidRPr="00C87DF7">
        <w:rPr>
          <w:lang w:eastAsia="en-US"/>
        </w:rPr>
        <w:t>5</w:t>
      </w:r>
      <w:r>
        <w:rPr>
          <w:lang w:val="en-US" w:eastAsia="en-US"/>
        </w:rPr>
        <w:t>x</w:t>
      </w:r>
      <w:r>
        <w:rPr>
          <w:lang w:eastAsia="en-US"/>
        </w:rPr>
        <w:t>6</w:t>
      </w:r>
      <w:r w:rsidRPr="00C87DF7">
        <w:rPr>
          <w:lang w:eastAsia="en-US"/>
        </w:rPr>
        <w:t>.</w:t>
      </w:r>
    </w:p>
    <w:p w:rsidR="003716CE" w:rsidRPr="00C87DF7" w:rsidRDefault="003716CE" w:rsidP="003716CE">
      <w:pPr>
        <w:pStyle w:val="11"/>
        <w:rPr>
          <w:lang w:eastAsia="en-US"/>
        </w:rPr>
      </w:pPr>
      <w:bookmarkStart w:id="3" w:name="_Toc41071637"/>
      <w:r>
        <w:rPr>
          <w:lang w:eastAsia="en-US"/>
        </w:rPr>
        <w:t xml:space="preserve">3 Описание решения </w:t>
      </w:r>
      <w:r w:rsidR="00C87DF7">
        <w:rPr>
          <w:lang w:eastAsia="en-US"/>
        </w:rPr>
        <w:t>с выбранным размером платы</w:t>
      </w:r>
      <w:bookmarkEnd w:id="3"/>
    </w:p>
    <w:p w:rsidR="00602B75" w:rsidRDefault="00602B75" w:rsidP="00602B75">
      <w:pPr>
        <w:pStyle w:val="2"/>
        <w:rPr>
          <w:lang w:eastAsia="en-US"/>
        </w:rPr>
      </w:pPr>
      <w:bookmarkStart w:id="4" w:name="_Toc41071638"/>
      <w:r>
        <w:rPr>
          <w:lang w:eastAsia="en-US"/>
        </w:rPr>
        <w:t>3</w:t>
      </w:r>
      <w:r w:rsidRPr="008572CD">
        <w:rPr>
          <w:lang w:eastAsia="en-US"/>
        </w:rPr>
        <w:t xml:space="preserve">.1 </w:t>
      </w:r>
      <w:r>
        <w:rPr>
          <w:lang w:eastAsia="en-US"/>
        </w:rPr>
        <w:t xml:space="preserve">Последовательный алгоритм </w:t>
      </w:r>
      <w:r w:rsidR="00C87DF7">
        <w:rPr>
          <w:lang w:eastAsia="en-US"/>
        </w:rPr>
        <w:t>размещения</w:t>
      </w:r>
      <w:bookmarkEnd w:id="4"/>
    </w:p>
    <w:p w:rsidR="007C3A6F" w:rsidRPr="007C3A6F" w:rsidRDefault="007C3A6F" w:rsidP="00C87DF7">
      <w:r>
        <w:t>Последовательный алгоритм прост в реализации и используется для получения удовлетворительного размещения. Полученное решение будет использоваться в качестве опорного для итерационного алгоритма размещения.</w:t>
      </w:r>
    </w:p>
    <w:p w:rsidR="001E43CD" w:rsidRDefault="001E43CD" w:rsidP="001E43CD">
      <w:pPr>
        <w:rPr>
          <w:szCs w:val="28"/>
        </w:rPr>
      </w:pPr>
      <w:r>
        <w:rPr>
          <w:szCs w:val="28"/>
        </w:rPr>
        <w:t>Сначала необходимо получить опорное решение с помощью последовательного алгоритма, чтобы потом его улучшить с помощью итерационного.</w:t>
      </w:r>
    </w:p>
    <w:p w:rsidR="001E43CD" w:rsidRPr="007C3A6F" w:rsidRDefault="001E43CD" w:rsidP="001E43CD">
      <w:pPr>
        <w:rPr>
          <w:szCs w:val="28"/>
        </w:rPr>
      </w:pPr>
      <w:r>
        <w:rPr>
          <w:szCs w:val="28"/>
        </w:rPr>
        <w:t xml:space="preserve">Первым шагом необходимо вычислить </w:t>
      </w:r>
      <w:r w:rsidR="00F167A2">
        <w:rPr>
          <w:shd w:val="clear" w:color="auto" w:fill="FFFFFF"/>
        </w:rPr>
        <w:t>суммарное количество</w:t>
      </w:r>
      <w:r w:rsidR="00F167A2">
        <w:rPr>
          <w:szCs w:val="28"/>
        </w:rPr>
        <w:t xml:space="preserve"> </w:t>
      </w:r>
      <w:r>
        <w:rPr>
          <w:szCs w:val="28"/>
        </w:rPr>
        <w:t>связей для каждой из вершин графа.</w:t>
      </w:r>
      <w:r w:rsidRPr="00C44B51">
        <w:rPr>
          <w:szCs w:val="28"/>
        </w:rPr>
        <w:t xml:space="preserve"> </w:t>
      </w:r>
      <w:r>
        <w:rPr>
          <w:szCs w:val="28"/>
        </w:rPr>
        <w:t xml:space="preserve">Эти значения представлены в таблице </w:t>
      </w:r>
      <w:r w:rsidR="009421A7" w:rsidRPr="009421A7">
        <w:rPr>
          <w:shd w:val="clear" w:color="auto" w:fill="FFFFFF"/>
        </w:rPr>
        <w:t>3.1.</w:t>
      </w:r>
      <w:r>
        <w:rPr>
          <w:szCs w:val="28"/>
        </w:rPr>
        <w:t>2.</w:t>
      </w:r>
    </w:p>
    <w:p w:rsidR="001E43CD" w:rsidRPr="001E43CD" w:rsidRDefault="001E43CD" w:rsidP="001E43C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Таблица </w:t>
      </w:r>
      <w:r w:rsidR="009421A7" w:rsidRPr="009421A7">
        <w:rPr>
          <w:shd w:val="clear" w:color="auto" w:fill="FFFFFF"/>
        </w:rPr>
        <w:t>3.1.</w:t>
      </w:r>
      <w:r w:rsidRPr="001E43CD">
        <w:rPr>
          <w:shd w:val="clear" w:color="auto" w:fill="FFFFFF"/>
        </w:rPr>
        <w:t>2</w:t>
      </w:r>
      <w:r>
        <w:rPr>
          <w:shd w:val="clear" w:color="auto" w:fill="FFFFFF"/>
        </w:rPr>
        <w:t xml:space="preserve">а. </w:t>
      </w:r>
      <w:r w:rsidR="00F167A2">
        <w:rPr>
          <w:shd w:val="clear" w:color="auto" w:fill="FFFFFF"/>
        </w:rPr>
        <w:t xml:space="preserve">Суммарное количество </w:t>
      </w:r>
      <w:r>
        <w:rPr>
          <w:shd w:val="clear" w:color="auto" w:fill="FFFFFF"/>
        </w:rPr>
        <w:t>связей для первой половины вершин</w:t>
      </w:r>
      <w:r w:rsidRPr="001E43CD"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581"/>
        <w:gridCol w:w="580"/>
        <w:gridCol w:w="581"/>
        <w:gridCol w:w="580"/>
        <w:gridCol w:w="581"/>
        <w:gridCol w:w="580"/>
        <w:gridCol w:w="580"/>
        <w:gridCol w:w="581"/>
        <w:gridCol w:w="580"/>
        <w:gridCol w:w="581"/>
        <w:gridCol w:w="580"/>
        <w:gridCol w:w="581"/>
        <w:gridCol w:w="580"/>
        <w:gridCol w:w="581"/>
      </w:tblGrid>
      <w:tr w:rsidR="00A74D43" w:rsidRPr="001E43CD" w:rsidTr="00696022">
        <w:trPr>
          <w:trHeight w:val="492"/>
        </w:trPr>
        <w:tc>
          <w:tcPr>
            <w:tcW w:w="580" w:type="dxa"/>
            <w:vAlign w:val="center"/>
          </w:tcPr>
          <w:p w:rsidR="00A74D43" w:rsidRPr="001E43CD" w:rsidRDefault="00DE4B06" w:rsidP="00696022">
            <w:pPr>
              <w:ind w:firstLine="0"/>
              <w:jc w:val="center"/>
              <w:rPr>
                <w:i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12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</w:t>
            </w:r>
          </w:p>
        </w:tc>
      </w:tr>
      <w:tr w:rsidR="00A74D43" w:rsidRPr="007C3A6F" w:rsidTr="00696022">
        <w:trPr>
          <w:trHeight w:val="493"/>
        </w:trPr>
        <w:tc>
          <w:tcPr>
            <w:tcW w:w="580" w:type="dxa"/>
            <w:vAlign w:val="center"/>
          </w:tcPr>
          <w:p w:rsidR="00A74D43" w:rsidRDefault="00DE4B06" w:rsidP="00696022">
            <w:pPr>
              <w:ind w:firstLine="0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31</w:t>
            </w:r>
          </w:p>
        </w:tc>
        <w:tc>
          <w:tcPr>
            <w:tcW w:w="580" w:type="dxa"/>
            <w:vAlign w:val="center"/>
          </w:tcPr>
          <w:p w:rsidR="00A74D43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31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24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32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33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26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13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32</w:t>
            </w:r>
          </w:p>
        </w:tc>
        <w:tc>
          <w:tcPr>
            <w:tcW w:w="580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33</w:t>
            </w:r>
          </w:p>
        </w:tc>
        <w:tc>
          <w:tcPr>
            <w:tcW w:w="581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</w:tr>
    </w:tbl>
    <w:p w:rsidR="001E43CD" w:rsidRDefault="001E43CD" w:rsidP="001E43CD">
      <w:pPr>
        <w:ind w:firstLine="0"/>
        <w:rPr>
          <w:shd w:val="clear" w:color="auto" w:fill="FFFFFF"/>
        </w:rPr>
      </w:pPr>
    </w:p>
    <w:p w:rsidR="001E43CD" w:rsidRPr="001E43CD" w:rsidRDefault="001E43CD" w:rsidP="001E43C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="009421A7" w:rsidRPr="009421A7">
        <w:rPr>
          <w:shd w:val="clear" w:color="auto" w:fill="FFFFFF"/>
        </w:rPr>
        <w:t>3.1.</w:t>
      </w:r>
      <w:r w:rsidRPr="001E43CD">
        <w:rPr>
          <w:shd w:val="clear" w:color="auto" w:fill="FFFFFF"/>
        </w:rPr>
        <w:t>2</w:t>
      </w:r>
      <w:r>
        <w:rPr>
          <w:shd w:val="clear" w:color="auto" w:fill="FFFFFF"/>
        </w:rPr>
        <w:t xml:space="preserve">б. </w:t>
      </w:r>
      <w:r w:rsidR="00F167A2">
        <w:rPr>
          <w:shd w:val="clear" w:color="auto" w:fill="FFFFFF"/>
        </w:rPr>
        <w:t xml:space="preserve">Суммарное количество </w:t>
      </w:r>
      <w:r>
        <w:rPr>
          <w:shd w:val="clear" w:color="auto" w:fill="FFFFFF"/>
        </w:rPr>
        <w:t>связей для второй половины вершин</w:t>
      </w:r>
      <w:r w:rsidRPr="001E43CD">
        <w:rPr>
          <w:shd w:val="clear" w:color="auto" w:fill="FFFFFF"/>
        </w:rPr>
        <w:t>.</w:t>
      </w:r>
    </w:p>
    <w:tbl>
      <w:tblPr>
        <w:tblStyle w:val="af0"/>
        <w:tblW w:w="9323" w:type="dxa"/>
        <w:tblLook w:val="04A0" w:firstRow="1" w:lastRow="0" w:firstColumn="1" w:lastColumn="0" w:noHBand="0" w:noVBand="1"/>
      </w:tblPr>
      <w:tblGrid>
        <w:gridCol w:w="582"/>
        <w:gridCol w:w="583"/>
        <w:gridCol w:w="583"/>
        <w:gridCol w:w="582"/>
        <w:gridCol w:w="583"/>
        <w:gridCol w:w="583"/>
        <w:gridCol w:w="582"/>
        <w:gridCol w:w="583"/>
        <w:gridCol w:w="583"/>
        <w:gridCol w:w="582"/>
        <w:gridCol w:w="583"/>
        <w:gridCol w:w="583"/>
        <w:gridCol w:w="582"/>
        <w:gridCol w:w="583"/>
        <w:gridCol w:w="583"/>
        <w:gridCol w:w="583"/>
      </w:tblGrid>
      <w:tr w:rsidR="00A74D43" w:rsidTr="00696022">
        <w:trPr>
          <w:trHeight w:val="492"/>
        </w:trPr>
        <w:tc>
          <w:tcPr>
            <w:tcW w:w="582" w:type="dxa"/>
            <w:vAlign w:val="center"/>
          </w:tcPr>
          <w:p w:rsidR="00A74D43" w:rsidRPr="001E43CD" w:rsidRDefault="00DE4B06" w:rsidP="00696022">
            <w:pPr>
              <w:ind w:firstLine="0"/>
              <w:jc w:val="center"/>
              <w:rPr>
                <w:i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16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17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21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22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24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25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26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27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28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29</w:t>
            </w:r>
          </w:p>
        </w:tc>
      </w:tr>
      <w:tr w:rsidR="00A74D43" w:rsidTr="00696022">
        <w:trPr>
          <w:trHeight w:val="493"/>
        </w:trPr>
        <w:tc>
          <w:tcPr>
            <w:tcW w:w="582" w:type="dxa"/>
            <w:vAlign w:val="center"/>
          </w:tcPr>
          <w:p w:rsidR="00A74D43" w:rsidRDefault="00DE4B06" w:rsidP="00696022">
            <w:pPr>
              <w:ind w:firstLine="0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83" w:type="dxa"/>
            <w:vAlign w:val="center"/>
          </w:tcPr>
          <w:p w:rsidR="00A74D43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26</w:t>
            </w:r>
          </w:p>
        </w:tc>
        <w:tc>
          <w:tcPr>
            <w:tcW w:w="583" w:type="dxa"/>
            <w:vAlign w:val="center"/>
          </w:tcPr>
          <w:p w:rsidR="00A74D43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25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33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29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14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27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26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34</w:t>
            </w:r>
          </w:p>
        </w:tc>
        <w:tc>
          <w:tcPr>
            <w:tcW w:w="582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25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28</w:t>
            </w:r>
          </w:p>
        </w:tc>
        <w:tc>
          <w:tcPr>
            <w:tcW w:w="583" w:type="dxa"/>
            <w:vAlign w:val="center"/>
          </w:tcPr>
          <w:p w:rsidR="00A74D43" w:rsidRPr="001E43CD" w:rsidRDefault="00A74D43" w:rsidP="00696022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24</w:t>
            </w:r>
          </w:p>
        </w:tc>
      </w:tr>
    </w:tbl>
    <w:p w:rsidR="001E43CD" w:rsidRDefault="001E43CD" w:rsidP="001E43CD">
      <w:pPr>
        <w:rPr>
          <w:lang w:eastAsia="en-US"/>
        </w:rPr>
      </w:pPr>
    </w:p>
    <w:p w:rsidR="005A3F2A" w:rsidRPr="00AB62C1" w:rsidRDefault="00A74D43" w:rsidP="001E43CD">
      <w:r>
        <w:t>Выбираем вершину с наименьшим числом внешних связей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)</w:t>
      </w:r>
      <w:r w:rsidRPr="00C44B51">
        <w:t xml:space="preserve"> </w:t>
      </w:r>
      <w:r>
        <w:t xml:space="preserve">и </w:t>
      </w:r>
      <w:r w:rsidR="007C3A6F">
        <w:t>размещаем ее на плате</w:t>
      </w:r>
      <w:r w:rsidR="00AC0037" w:rsidRPr="00AC0037">
        <w:t xml:space="preserve">. </w:t>
      </w:r>
      <w:r w:rsidR="005A3F2A" w:rsidRPr="005A3F2A">
        <w:t>Если для нескольких верши</w:t>
      </w:r>
      <w:r w:rsidR="005A3F2A">
        <w:t xml:space="preserve">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A3F2A">
        <w:t xml:space="preserve"> </w:t>
      </w:r>
      <w:r w:rsidR="007C3A6F">
        <w:t>одинаково</w:t>
      </w:r>
      <w:r w:rsidR="005A3F2A" w:rsidRPr="005A3F2A">
        <w:t xml:space="preserve">, то следует выбирать вершину, которая </w:t>
      </w:r>
      <w:r w:rsidR="005A3F2A">
        <w:t>имеет связи</w:t>
      </w:r>
      <w:r w:rsidR="005A3F2A" w:rsidRPr="005A3F2A">
        <w:t xml:space="preserve"> с минимальным числом других вершин. Если и таких вершин несколько –</w:t>
      </w:r>
      <w:r w:rsidR="005A3F2A">
        <w:t xml:space="preserve"> </w:t>
      </w:r>
      <w:r w:rsidR="005A3F2A" w:rsidRPr="005A3F2A">
        <w:t xml:space="preserve">любую из них. </w:t>
      </w:r>
      <w:r w:rsidR="003A1829">
        <w:t xml:space="preserve"> Полученное размещение представлено в таблице </w:t>
      </w:r>
      <w:r w:rsidR="003A1829" w:rsidRPr="00AB62C1">
        <w:t>3.1.</w:t>
      </w:r>
      <w:r w:rsidR="0044655C">
        <w:t>3</w:t>
      </w:r>
      <w:r w:rsidR="003A1829" w:rsidRPr="00AB62C1">
        <w:t>.</w:t>
      </w:r>
      <w:r w:rsidR="00AB62C1" w:rsidRPr="00AB62C1">
        <w:t xml:space="preserve"> </w:t>
      </w:r>
      <w:r w:rsidR="00AB62C1">
        <w:t>Размещенная вершина подсвечена красным цветом</w:t>
      </w:r>
      <w:r w:rsidR="00AB62C1" w:rsidRPr="00AB62C1">
        <w:t xml:space="preserve">, </w:t>
      </w:r>
      <w:r w:rsidR="00AB62C1">
        <w:t xml:space="preserve">незанятый позиции обозначены </w:t>
      </w:r>
      <w:r w:rsidR="00EE0646">
        <w:t>символом</w:t>
      </w:r>
      <w:r w:rsidR="00840E79">
        <w:t xml:space="preserve"> </w:t>
      </w:r>
      <w:r w:rsidR="00AB62C1">
        <w:t>«х».</w:t>
      </w:r>
    </w:p>
    <w:p w:rsidR="003A1829" w:rsidRPr="003A1829" w:rsidRDefault="003A1829" w:rsidP="003A1829">
      <w:pPr>
        <w:ind w:firstLine="0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3.1.</w:t>
      </w:r>
      <w:r w:rsidR="0044655C">
        <w:rPr>
          <w:shd w:val="clear" w:color="auto" w:fill="FFFFFF"/>
        </w:rPr>
        <w:t>3</w:t>
      </w:r>
      <w:r>
        <w:rPr>
          <w:shd w:val="clear" w:color="auto" w:fill="FFFFFF"/>
        </w:rPr>
        <w:t>. Размещение, итерация 1</w:t>
      </w:r>
      <w:r>
        <w:rPr>
          <w:shd w:val="clear" w:color="auto" w:fill="FFFFFF"/>
          <w:lang w:val="en-US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44655C" w:rsidTr="003A1829">
        <w:tc>
          <w:tcPr>
            <w:tcW w:w="851" w:type="dxa"/>
            <w:vAlign w:val="center"/>
          </w:tcPr>
          <w:p w:rsidR="0044655C" w:rsidRPr="00AB62C1" w:rsidRDefault="0044655C" w:rsidP="003A1829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AB62C1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3A1829"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3A1829"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3A1829"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3A1829"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851" w:type="dxa"/>
            <w:vAlign w:val="center"/>
          </w:tcPr>
          <w:p w:rsidR="0044655C" w:rsidRDefault="0044655C" w:rsidP="003A1829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</w:tbl>
    <w:p w:rsidR="003A1829" w:rsidRPr="003A1829" w:rsidRDefault="003A1829" w:rsidP="003A1829">
      <w:pPr>
        <w:ind w:firstLine="0"/>
        <w:rPr>
          <w:shd w:val="clear" w:color="auto" w:fill="FFFFFF"/>
        </w:rPr>
      </w:pPr>
    </w:p>
    <w:p w:rsidR="00391CC5" w:rsidRPr="00391CC5" w:rsidRDefault="00A74D43" w:rsidP="00391CC5">
      <w:r>
        <w:t>Рассмотрим</w:t>
      </w:r>
      <w:r w:rsidR="00AC0037" w:rsidRPr="00AC0037">
        <w:t xml:space="preserve"> </w:t>
      </w:r>
      <w:r>
        <w:t>вершины</w:t>
      </w:r>
      <w:r w:rsidRPr="00A74D43">
        <w:t xml:space="preserve">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Pr="00A74D43">
        <w:t>}</w:t>
      </w:r>
      <w:r>
        <w:t xml:space="preserve">, имеющие общие связи </w:t>
      </w:r>
      <w:r w:rsidR="00C336FE">
        <w:t xml:space="preserve">размещенной </w:t>
      </w:r>
      <w:r>
        <w:t>вершин</w:t>
      </w:r>
      <w:r w:rsidR="00C336FE">
        <w:t>ой</w:t>
      </w:r>
      <w:r w:rsidR="00CA62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AC0037" w:rsidRPr="00AC0037">
        <w:t xml:space="preserve">. </w:t>
      </w:r>
      <w:r w:rsidR="003706E9">
        <w:t>П</w:t>
      </w:r>
      <w:r w:rsidR="004C280F">
        <w:t xml:space="preserve">риращение связей при </w:t>
      </w:r>
      <w:r w:rsidR="00C336FE">
        <w:t>размещении вершины</w:t>
      </w:r>
      <w:r w:rsidR="004C280F">
        <w:t xml:space="preserve"> </w:t>
      </w:r>
      <w:r w:rsidR="003706E9">
        <w:t>считается по формуле</w:t>
      </w:r>
      <w:r w:rsidR="00C336F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i/>
            <w:lang w:val="en-US"/>
          </w:rPr>
          <w:sym w:font="Symbol" w:char="F0D7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 ,</m:t>
        </m:r>
      </m:oMath>
      <w:r w:rsidR="00C336FE">
        <w:rPr>
          <w:szCs w:val="28"/>
        </w:rPr>
        <w:t xml:space="preserve"> </w:t>
      </w:r>
      <w:r w:rsidR="004C28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C280F" w:rsidRPr="004C280F">
        <w:t xml:space="preserve"> </w:t>
      </w:r>
      <w:r w:rsidR="004C280F" w:rsidRPr="005A3F2A">
        <w:t>–</w:t>
      </w:r>
      <w:r w:rsidR="004C280F" w:rsidRPr="004C280F">
        <w:t xml:space="preserve"> </w:t>
      </w:r>
      <w:r w:rsidR="004C280F">
        <w:t xml:space="preserve">количество связей с </w:t>
      </w:r>
      <w:r w:rsidR="00C336FE">
        <w:t>уже размещенными, а</w:t>
      </w:r>
      <w:r w:rsidR="00391CC5">
        <w:t xml:space="preserve"> сам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91CC5">
        <w:t xml:space="preserve"> </w:t>
      </w:r>
      <w:r w:rsidR="00391CC5" w:rsidRPr="00391CC5">
        <w:t xml:space="preserve">называют </w:t>
      </w:r>
      <w:r w:rsidR="00391CC5">
        <w:t xml:space="preserve">коэффициентом внешней </w:t>
      </w:r>
      <w:r w:rsidR="00391CC5" w:rsidRPr="00391CC5">
        <w:t>связности вершин</w:t>
      </w:r>
      <w:r w:rsidR="00391CC5">
        <w:t>ы</w:t>
      </w:r>
      <w:r w:rsidR="00391CC5" w:rsidRPr="00391CC5">
        <w:t xml:space="preserve">. </w:t>
      </w:r>
      <w:r w:rsidR="00391CC5">
        <w:t>Его</w:t>
      </w:r>
      <w:r w:rsidR="00391CC5" w:rsidRPr="00391CC5">
        <w:t xml:space="preserve"> значение равно разности между числом внешних (с вершинами, не входящими в </w:t>
      </w:r>
      <w:r w:rsidR="00391CC5">
        <w:t>соответствующее подмножество</w:t>
      </w:r>
      <w:r w:rsidR="00391CC5" w:rsidRPr="00391CC5">
        <w:t xml:space="preserve">) </w:t>
      </w:r>
      <w:r w:rsidR="00391CC5">
        <w:t>связей</w:t>
      </w:r>
      <w:r w:rsidR="00391CC5" w:rsidRPr="00391CC5">
        <w:t xml:space="preserve"> вершины и внутренних (с вершинами </w:t>
      </w:r>
      <w:r w:rsidR="00391CC5">
        <w:t>подмножества</w:t>
      </w:r>
      <w:r w:rsidR="00391CC5" w:rsidRPr="00391CC5">
        <w:t>, в котором находится рассматриваемая вершина).</w:t>
      </w:r>
      <w:r w:rsidR="00391CC5">
        <w:t xml:space="preserve"> связей</w:t>
      </w:r>
      <w:r w:rsidR="00391CC5" w:rsidRPr="00391CC5">
        <w:t xml:space="preserve"> вершины.</w:t>
      </w:r>
    </w:p>
    <w:p w:rsidR="004C280F" w:rsidRPr="00C336FE" w:rsidRDefault="004C280F" w:rsidP="001E43CD">
      <w: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для вершин-кандидатов </w:t>
      </w:r>
      <w:r w:rsidRPr="00A74D43"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Pr="00A74D43">
        <w:t>}</w:t>
      </w:r>
      <w:r>
        <w:t xml:space="preserve"> представлены в таблице </w:t>
      </w:r>
      <w:r w:rsidR="009421A7" w:rsidRPr="009421A7">
        <w:rPr>
          <w:shd w:val="clear" w:color="auto" w:fill="FFFFFF"/>
        </w:rPr>
        <w:t>3.1.</w:t>
      </w:r>
      <w:r w:rsidR="0044655C">
        <w:t>4</w:t>
      </w:r>
      <w:r>
        <w:t>.</w:t>
      </w:r>
    </w:p>
    <w:p w:rsidR="00696022" w:rsidRPr="00840E79" w:rsidRDefault="00696022" w:rsidP="00696022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Таблица </w:t>
      </w:r>
      <w:r w:rsidR="009421A7" w:rsidRPr="009421A7">
        <w:rPr>
          <w:shd w:val="clear" w:color="auto" w:fill="FFFFFF"/>
        </w:rPr>
        <w:t>3.1.</w:t>
      </w:r>
      <w:r w:rsidR="0044655C">
        <w:rPr>
          <w:shd w:val="clear" w:color="auto" w:fill="FFFFFF"/>
        </w:rPr>
        <w:t>4</w:t>
      </w:r>
      <w:r>
        <w:rPr>
          <w:shd w:val="clear" w:color="auto" w:fill="FFFFFF"/>
        </w:rPr>
        <w:t xml:space="preserve">. </w:t>
      </w:r>
      <w:r w:rsidR="00D77DCD">
        <w:rPr>
          <w:shd w:val="clear" w:color="auto" w:fill="FFFFFF"/>
        </w:rPr>
        <w:t>П</w:t>
      </w:r>
      <w:r>
        <w:rPr>
          <w:shd w:val="clear" w:color="auto" w:fill="FFFFFF"/>
        </w:rPr>
        <w:t>риращени</w:t>
      </w:r>
      <w:r w:rsidR="00D77DCD">
        <w:rPr>
          <w:shd w:val="clear" w:color="auto" w:fill="FFFFFF"/>
        </w:rPr>
        <w:t>е</w:t>
      </w:r>
      <w:r>
        <w:rPr>
          <w:shd w:val="clear" w:color="auto" w:fill="FFFFFF"/>
        </w:rPr>
        <w:t xml:space="preserve"> связей </w:t>
      </w:r>
      <w:r w:rsidR="00CA6289">
        <w:rPr>
          <w:shd w:val="clear" w:color="auto" w:fill="FFFFFF"/>
        </w:rPr>
        <w:t>для вершин-кандидатов</w:t>
      </w:r>
      <w:r w:rsidR="00840E79" w:rsidRPr="00840E79">
        <w:rPr>
          <w:shd w:val="clear" w:color="auto" w:fill="FFFFFF"/>
        </w:rPr>
        <w:t xml:space="preserve">, </w:t>
      </w:r>
      <w:r w:rsidR="00840E79">
        <w:rPr>
          <w:shd w:val="clear" w:color="auto" w:fill="FFFFFF"/>
        </w:rPr>
        <w:t>итерация 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</w:tblGrid>
      <w:tr w:rsidR="00696022" w:rsidTr="00696022">
        <w:trPr>
          <w:trHeight w:val="492"/>
        </w:trPr>
        <w:tc>
          <w:tcPr>
            <w:tcW w:w="851" w:type="dxa"/>
            <w:vAlign w:val="center"/>
          </w:tcPr>
          <w:p w:rsidR="00696022" w:rsidRPr="00696022" w:rsidRDefault="00DE4B06" w:rsidP="00696022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5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6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16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20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22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24</w:t>
            </w:r>
          </w:p>
        </w:tc>
      </w:tr>
      <w:tr w:rsidR="00696022" w:rsidTr="00696022">
        <w:trPr>
          <w:trHeight w:val="493"/>
        </w:trPr>
        <w:tc>
          <w:tcPr>
            <w:tcW w:w="851" w:type="dxa"/>
            <w:vAlign w:val="center"/>
          </w:tcPr>
          <w:p w:rsidR="00696022" w:rsidRPr="00696022" w:rsidRDefault="00DE4B06" w:rsidP="00696022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-16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-28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-23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-12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-21</w:t>
            </w:r>
          </w:p>
        </w:tc>
        <w:tc>
          <w:tcPr>
            <w:tcW w:w="851" w:type="dxa"/>
            <w:vAlign w:val="center"/>
          </w:tcPr>
          <w:p w:rsidR="00696022" w:rsidRPr="00696022" w:rsidRDefault="00696022" w:rsidP="00696022">
            <w:pPr>
              <w:ind w:firstLine="0"/>
              <w:jc w:val="center"/>
              <w:rPr>
                <w:iCs/>
              </w:rPr>
            </w:pPr>
            <w:r w:rsidRPr="00696022">
              <w:rPr>
                <w:iCs/>
              </w:rPr>
              <w:t>-18</w:t>
            </w:r>
          </w:p>
        </w:tc>
      </w:tr>
    </w:tbl>
    <w:p w:rsidR="00696022" w:rsidRPr="00696022" w:rsidRDefault="00696022" w:rsidP="001E43CD">
      <w:pPr>
        <w:rPr>
          <w:rFonts w:ascii="SymbolMT" w:hAnsi="SymbolMT"/>
          <w:i/>
          <w:szCs w:val="28"/>
        </w:rPr>
      </w:pPr>
    </w:p>
    <w:p w:rsidR="00C336FE" w:rsidRDefault="00AC0037" w:rsidP="001E43CD">
      <w:r w:rsidRPr="00AC0037">
        <w:t xml:space="preserve">Из них </w:t>
      </w:r>
      <w:r>
        <w:t>необходимо выбрать ту</w:t>
      </w:r>
      <w:r w:rsidRPr="00AC0037">
        <w:t xml:space="preserve">, при </w:t>
      </w:r>
      <w:r w:rsidR="00C336FE">
        <w:t>размещении которой</w:t>
      </w:r>
      <w:r>
        <w:t xml:space="preserve"> </w:t>
      </w:r>
      <w:r w:rsidR="00C336FE">
        <w:t xml:space="preserve">будет </w:t>
      </w:r>
      <w:r w:rsidRPr="00AC0037">
        <w:t>минимально</w:t>
      </w:r>
      <w:r w:rsidR="00C336FE">
        <w:t>е</w:t>
      </w:r>
      <w:r w:rsidRPr="00AC0037">
        <w:t xml:space="preserve"> приращение количеств</w:t>
      </w:r>
      <w:r>
        <w:t xml:space="preserve"> связей</w:t>
      </w:r>
      <w:r w:rsidRPr="00AC0037">
        <w:t>.</w:t>
      </w:r>
      <w:r w:rsidR="00CA6289" w:rsidRPr="00CA6289">
        <w:t xml:space="preserve"> </w:t>
      </w:r>
      <w:r w:rsidR="00C336FE">
        <w:t>Таким образом, нам необходимо разместить вершину</w:t>
      </w:r>
      <w:r w:rsidR="00CA62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C336FE">
        <w:t xml:space="preserve"> на плате. Размещать вершину необходимо в позицию, на которой суммарная длина связей вершины будет минимальна</w:t>
      </w:r>
    </w:p>
    <w:p w:rsidR="00C336FE" w:rsidRPr="0059772C" w:rsidRDefault="00C336FE" w:rsidP="001E43C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59772C" w:rsidRPr="00840E79" w:rsidRDefault="0059772C" w:rsidP="001E43CD">
      <w:r>
        <w:t xml:space="preserve">Считать суммарную длину связей размещаемой вершины имеет смысл лишь в позициях, расположенных в непосредственной близости к занятым. </w:t>
      </w:r>
      <w:r w:rsidR="00AB62C1">
        <w:t xml:space="preserve">Эти позиции имеют координаты </w:t>
      </w:r>
      <w:r w:rsidR="00AB62C1" w:rsidRPr="00AB62C1">
        <w:t>[</w:t>
      </w:r>
      <w:r w:rsidR="00AB62C1">
        <w:t>0</w:t>
      </w:r>
      <w:r w:rsidR="00AB62C1" w:rsidRPr="00AB62C1">
        <w:t xml:space="preserve">;1] </w:t>
      </w:r>
      <w:r w:rsidR="00AB62C1">
        <w:t xml:space="preserve">и </w:t>
      </w:r>
      <w:r w:rsidR="00AB62C1" w:rsidRPr="00AB62C1">
        <w:t>[0;0]</w:t>
      </w:r>
      <w:r w:rsidR="00AB62C1">
        <w:t xml:space="preserve"> и </w:t>
      </w:r>
      <w:r w:rsidR="00840E79">
        <w:t>в таблице 3</w:t>
      </w:r>
      <w:r w:rsidR="00840E79" w:rsidRPr="00662C3C">
        <w:t>.1.</w:t>
      </w:r>
      <w:r w:rsidR="0044655C">
        <w:t>5</w:t>
      </w:r>
      <w:r w:rsidR="00840E79">
        <w:t xml:space="preserve"> </w:t>
      </w:r>
      <w:r>
        <w:t>подсвечены серым цветом</w:t>
      </w:r>
      <w:r w:rsidR="00840E79">
        <w:t>.</w:t>
      </w:r>
    </w:p>
    <w:p w:rsidR="0059772C" w:rsidRPr="00840E79" w:rsidRDefault="0059772C" w:rsidP="0059772C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3.1.</w:t>
      </w:r>
      <w:r w:rsidR="0044655C">
        <w:rPr>
          <w:shd w:val="clear" w:color="auto" w:fill="FFFFFF"/>
        </w:rPr>
        <w:t>5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Позиции-кандидаты на размещение</w:t>
      </w:r>
      <w:r w:rsidR="00840E79" w:rsidRPr="00840E79">
        <w:rPr>
          <w:shd w:val="clear" w:color="auto" w:fill="FFFFFF"/>
        </w:rPr>
        <w:t xml:space="preserve">, </w:t>
      </w:r>
      <w:r w:rsidR="00840E79">
        <w:rPr>
          <w:shd w:val="clear" w:color="auto" w:fill="FFFFFF"/>
        </w:rPr>
        <w:t>итерация 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44655C" w:rsidTr="00AD3A1B">
        <w:tc>
          <w:tcPr>
            <w:tcW w:w="567" w:type="dxa"/>
            <w:vAlign w:val="center"/>
          </w:tcPr>
          <w:p w:rsidR="0044655C" w:rsidRPr="00AB62C1" w:rsidRDefault="0044655C" w:rsidP="002B627E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AB62C1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2B627E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 w:rsidRPr="00AD3A1B">
              <w:rPr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662C3C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 w:rsidRPr="00AD3A1B">
              <w:rPr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567" w:type="dxa"/>
            <w:vAlign w:val="center"/>
          </w:tcPr>
          <w:p w:rsidR="0044655C" w:rsidRDefault="0044655C" w:rsidP="00662C3C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662C3C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662C3C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662C3C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662C3C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2B627E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</w:tbl>
    <w:p w:rsidR="0059772C" w:rsidRDefault="0059772C" w:rsidP="001E43CD"/>
    <w:p w:rsidR="00840E79" w:rsidRDefault="00840E79" w:rsidP="001E43CD">
      <w:r>
        <w:t xml:space="preserve">В качестве значений ячеек позиций-кандидатов указана суммарная длина связей размещаемой вершины в этих позициях. В данном случае в обеих позициях длина связей равна, поэтому размесить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 xml:space="preserve"> можно в любой из них.</w:t>
      </w:r>
    </w:p>
    <w:p w:rsidR="00840E79" w:rsidRDefault="002B627E" w:rsidP="001E43CD">
      <w:r>
        <w:t>Повторяем действия. Н</w:t>
      </w:r>
      <w:r w:rsidR="00840E79">
        <w:t>аходим неразмещенные вершины, имеющую общую связь с размещенными</w:t>
      </w:r>
      <w:r w:rsidR="00840E79" w:rsidRPr="00840E79">
        <w:t xml:space="preserve">, </w:t>
      </w:r>
      <w:r w:rsidR="00840E79">
        <w:t xml:space="preserve">а так же приращение связей при их размещении, представленное в таблице </w:t>
      </w:r>
      <w:r w:rsidR="00840E79" w:rsidRPr="00840E79">
        <w:t>3.1.</w:t>
      </w:r>
      <w:r w:rsidR="0044655C">
        <w:t>6</w:t>
      </w:r>
      <w:r w:rsidR="00840E79" w:rsidRPr="00840E79">
        <w:t>.</w:t>
      </w:r>
    </w:p>
    <w:p w:rsidR="009C1033" w:rsidRPr="00840E79" w:rsidRDefault="00840E79" w:rsidP="009C1033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3.1.</w:t>
      </w:r>
      <w:r w:rsidR="0044655C">
        <w:rPr>
          <w:shd w:val="clear" w:color="auto" w:fill="FFFFFF"/>
        </w:rPr>
        <w:t>6</w:t>
      </w:r>
      <w:r>
        <w:rPr>
          <w:shd w:val="clear" w:color="auto" w:fill="FFFFFF"/>
        </w:rPr>
        <w:t>. Приращение связей для вершин-кандидатов</w:t>
      </w:r>
      <w:r w:rsidRPr="00840E79">
        <w:rPr>
          <w:shd w:val="clear" w:color="auto" w:fill="FFFFFF"/>
        </w:rPr>
        <w:t xml:space="preserve">, </w:t>
      </w:r>
      <w:r>
        <w:rPr>
          <w:shd w:val="clear" w:color="auto" w:fill="FFFFFF"/>
        </w:rPr>
        <w:t>итерация 2.</w:t>
      </w:r>
    </w:p>
    <w:tbl>
      <w:tblPr>
        <w:tblStyle w:val="af0"/>
        <w:tblW w:w="3231" w:type="pct"/>
        <w:tblLook w:val="04A0" w:firstRow="1" w:lastRow="0" w:firstColumn="1" w:lastColumn="0" w:noHBand="0" w:noVBand="1"/>
      </w:tblPr>
      <w:tblGrid>
        <w:gridCol w:w="590"/>
        <w:gridCol w:w="617"/>
        <w:gridCol w:w="617"/>
        <w:gridCol w:w="617"/>
        <w:gridCol w:w="616"/>
        <w:gridCol w:w="616"/>
        <w:gridCol w:w="616"/>
        <w:gridCol w:w="616"/>
        <w:gridCol w:w="616"/>
        <w:gridCol w:w="616"/>
        <w:gridCol w:w="616"/>
      </w:tblGrid>
      <w:tr w:rsidR="009C1033" w:rsidTr="009C1033">
        <w:trPr>
          <w:trHeight w:val="492"/>
        </w:trPr>
        <w:tc>
          <w:tcPr>
            <w:tcW w:w="590" w:type="dxa"/>
          </w:tcPr>
          <w:p w:rsidR="009C1033" w:rsidRPr="00696022" w:rsidRDefault="009C1033" w:rsidP="008F43A7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7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617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617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19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22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24</w:t>
            </w:r>
          </w:p>
        </w:tc>
      </w:tr>
      <w:tr w:rsidR="009C1033" w:rsidTr="009C1033">
        <w:trPr>
          <w:trHeight w:val="493"/>
        </w:trPr>
        <w:tc>
          <w:tcPr>
            <w:tcW w:w="590" w:type="dxa"/>
          </w:tcPr>
          <w:p w:rsidR="009C1033" w:rsidRPr="00696022" w:rsidRDefault="009C1033" w:rsidP="008F43A7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7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-16</w:t>
            </w:r>
          </w:p>
        </w:tc>
        <w:tc>
          <w:tcPr>
            <w:tcW w:w="617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-24</w:t>
            </w:r>
          </w:p>
        </w:tc>
        <w:tc>
          <w:tcPr>
            <w:tcW w:w="617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-28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-25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-24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-23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-27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-27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-21</w:t>
            </w:r>
          </w:p>
        </w:tc>
        <w:tc>
          <w:tcPr>
            <w:tcW w:w="616" w:type="dxa"/>
          </w:tcPr>
          <w:p w:rsidR="009C1033" w:rsidRPr="009C1033" w:rsidRDefault="009C1033" w:rsidP="008F43A7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-18</w:t>
            </w:r>
          </w:p>
        </w:tc>
      </w:tr>
    </w:tbl>
    <w:p w:rsidR="009C1033" w:rsidRDefault="009C1033" w:rsidP="009C1033">
      <w:r>
        <w:lastRenderedPageBreak/>
        <w:t xml:space="preserve">Выбираем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с наибольшим по модулю приращение связей</w:t>
      </w:r>
      <w:r w:rsidRPr="002B627E">
        <w:t xml:space="preserve">. </w:t>
      </w:r>
      <w:r>
        <w:t>Места на плате, куда ее можно разместить проиллюстрированы в таблице 3</w:t>
      </w:r>
      <w:r w:rsidRPr="002B627E">
        <w:t>.1.</w:t>
      </w:r>
      <w:r w:rsidR="0044655C">
        <w:t>7</w:t>
      </w:r>
      <w:r>
        <w:t xml:space="preserve"> вместе с указанием длины связей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на этих местах.</w:t>
      </w:r>
    </w:p>
    <w:p w:rsidR="009C1033" w:rsidRPr="00840E79" w:rsidRDefault="009C1033" w:rsidP="009C1033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3.1.</w:t>
      </w:r>
      <w:r w:rsidR="0044655C">
        <w:rPr>
          <w:shd w:val="clear" w:color="auto" w:fill="FFFFFF"/>
        </w:rPr>
        <w:t>7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Позиции-кандидаты на размещение для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44655C" w:rsidTr="00AD3A1B">
        <w:tc>
          <w:tcPr>
            <w:tcW w:w="567" w:type="dxa"/>
            <w:vAlign w:val="center"/>
          </w:tcPr>
          <w:p w:rsidR="0044655C" w:rsidRPr="00AB62C1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AB62C1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B627E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2B627E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2C67FD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2B627E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 w:rsidRPr="002C67FD">
              <w:rPr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C67FD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RPr="009C1033" w:rsidTr="00AD3A1B"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</w:tbl>
    <w:p w:rsidR="009C1033" w:rsidRDefault="009C1033" w:rsidP="009C1033">
      <w:pPr>
        <w:rPr>
          <w:shd w:val="clear" w:color="auto" w:fill="FFFFFF"/>
        </w:rPr>
      </w:pPr>
      <w:r>
        <w:rPr>
          <w:shd w:val="clear" w:color="auto" w:fill="FFFFFF"/>
        </w:rPr>
        <w:t xml:space="preserve">Повторяем действия. В таблице </w:t>
      </w:r>
      <w:r w:rsidRPr="009C1033">
        <w:rPr>
          <w:shd w:val="clear" w:color="auto" w:fill="FFFFFF"/>
        </w:rPr>
        <w:t>3.1.</w:t>
      </w:r>
      <w:r w:rsidR="0044655C">
        <w:rPr>
          <w:shd w:val="clear" w:color="auto" w:fill="FFFFFF"/>
        </w:rPr>
        <w:t>8</w:t>
      </w:r>
      <w:r w:rsidRPr="009C103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представлены</w:t>
      </w:r>
      <w:r w:rsidRPr="009C1033">
        <w:rPr>
          <w:shd w:val="clear" w:color="auto" w:fill="FFFFFF"/>
        </w:rPr>
        <w:t xml:space="preserve"> приращения связей</w:t>
      </w:r>
      <w:r>
        <w:rPr>
          <w:shd w:val="clear" w:color="auto" w:fill="FFFFFF"/>
        </w:rPr>
        <w:t xml:space="preserve"> при размещении неразмещенных вершин, имеющих связи с уже размещенными.</w:t>
      </w:r>
    </w:p>
    <w:p w:rsidR="009C1033" w:rsidRPr="009C1033" w:rsidRDefault="009C1033" w:rsidP="009C1033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3.1.</w:t>
      </w:r>
      <w:r w:rsidR="0044655C">
        <w:rPr>
          <w:shd w:val="clear" w:color="auto" w:fill="FFFFFF"/>
        </w:rPr>
        <w:t>8</w:t>
      </w:r>
      <w:r>
        <w:rPr>
          <w:shd w:val="clear" w:color="auto" w:fill="FFFFFF"/>
        </w:rPr>
        <w:t>. Приращение связей для вершин-кандидатов</w:t>
      </w:r>
      <w:r w:rsidRPr="00840E79">
        <w:rPr>
          <w:shd w:val="clear" w:color="auto" w:fill="FFFFFF"/>
        </w:rPr>
        <w:t xml:space="preserve">, </w:t>
      </w:r>
      <w:r>
        <w:rPr>
          <w:shd w:val="clear" w:color="auto" w:fill="FFFFFF"/>
        </w:rPr>
        <w:t>итерация 3.</w:t>
      </w:r>
    </w:p>
    <w:tbl>
      <w:tblPr>
        <w:tblStyle w:val="af0"/>
        <w:tblW w:w="4705" w:type="pct"/>
        <w:tblLook w:val="04A0" w:firstRow="1" w:lastRow="0" w:firstColumn="1" w:lastColumn="0" w:noHBand="0" w:noVBand="1"/>
      </w:tblPr>
      <w:tblGrid>
        <w:gridCol w:w="590"/>
        <w:gridCol w:w="617"/>
        <w:gridCol w:w="617"/>
        <w:gridCol w:w="61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2B627E" w:rsidTr="002B627E">
        <w:trPr>
          <w:trHeight w:val="492"/>
        </w:trPr>
        <w:tc>
          <w:tcPr>
            <w:tcW w:w="591" w:type="dxa"/>
          </w:tcPr>
          <w:p w:rsidR="002B627E" w:rsidRPr="00696022" w:rsidRDefault="002B627E" w:rsidP="002B627E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7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617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617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12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13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16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17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18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19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22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24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25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29</w:t>
            </w:r>
          </w:p>
        </w:tc>
      </w:tr>
      <w:tr w:rsidR="002B627E" w:rsidTr="002B627E">
        <w:trPr>
          <w:trHeight w:val="493"/>
        </w:trPr>
        <w:tc>
          <w:tcPr>
            <w:tcW w:w="591" w:type="dxa"/>
          </w:tcPr>
          <w:p w:rsidR="002B627E" w:rsidRPr="00696022" w:rsidRDefault="002B627E" w:rsidP="002B627E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7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-25</w:t>
            </w:r>
          </w:p>
        </w:tc>
        <w:tc>
          <w:tcPr>
            <w:tcW w:w="617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-14</w:t>
            </w:r>
          </w:p>
        </w:tc>
        <w:tc>
          <w:tcPr>
            <w:tcW w:w="617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-24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-26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-28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-25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-22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-21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-19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-25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-23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-21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-14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-32</w:t>
            </w:r>
          </w:p>
        </w:tc>
        <w:tc>
          <w:tcPr>
            <w:tcW w:w="616" w:type="dxa"/>
          </w:tcPr>
          <w:p w:rsidR="002B627E" w:rsidRPr="002B627E" w:rsidRDefault="002B627E" w:rsidP="002B627E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-18</w:t>
            </w:r>
          </w:p>
        </w:tc>
      </w:tr>
    </w:tbl>
    <w:p w:rsidR="00840E79" w:rsidRPr="009C1033" w:rsidRDefault="002B627E" w:rsidP="001E43CD">
      <w:r>
        <w:t>Выбираем вершину</w:t>
      </w:r>
      <w:r w:rsidR="00840E7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</w:t>
      </w:r>
      <w:r w:rsidR="00840E79">
        <w:t>с наибольшим по модулю приращение связей</w:t>
      </w:r>
      <w:r w:rsidRPr="002B627E">
        <w:t xml:space="preserve">. </w:t>
      </w:r>
      <w:r>
        <w:t>Места на плате, куда ее можно разместить проиллюстрированы в таблице 3</w:t>
      </w:r>
      <w:r w:rsidRPr="002B627E">
        <w:t>.1.</w:t>
      </w:r>
      <w:r w:rsidR="0044655C">
        <w:t>9</w:t>
      </w:r>
      <w:r>
        <w:t xml:space="preserve"> вместе с указанием длины связей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на этих местах.</w:t>
      </w:r>
    </w:p>
    <w:p w:rsidR="009C1033" w:rsidRPr="00840E79" w:rsidRDefault="009C1033" w:rsidP="009C1033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3.1.</w:t>
      </w:r>
      <w:r w:rsidR="0044655C">
        <w:rPr>
          <w:shd w:val="clear" w:color="auto" w:fill="FFFFFF"/>
        </w:rPr>
        <w:t>9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Позиции-кандидаты на размещение для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44655C" w:rsidTr="00AD3A1B">
        <w:tc>
          <w:tcPr>
            <w:tcW w:w="567" w:type="dxa"/>
            <w:vAlign w:val="center"/>
          </w:tcPr>
          <w:p w:rsidR="0044655C" w:rsidRPr="00AB62C1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AB62C1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B627E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2B627E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shd w:val="clear" w:color="auto" w:fill="FFFFFF" w:themeFill="background1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b/>
                <w:bCs/>
                <w:highlight w:val="lightGray"/>
                <w:shd w:val="clear" w:color="auto" w:fill="FFFFFF"/>
              </w:rPr>
            </w:pPr>
            <w:r w:rsidRPr="009C1033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C67FD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RPr="009C1033" w:rsidTr="00AD3A1B"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</w:tbl>
    <w:p w:rsidR="009C1033" w:rsidRPr="009C1033" w:rsidRDefault="009C1033" w:rsidP="001E43CD">
      <w:r>
        <w:t xml:space="preserve">Следующей вершиной, по тому же принципу, размещается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Pr="009C1033">
        <w:t>:</w:t>
      </w:r>
    </w:p>
    <w:p w:rsidR="0021104F" w:rsidRPr="00840E79" w:rsidRDefault="0021104F" w:rsidP="0021104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3.1.</w:t>
      </w:r>
      <w:r w:rsidR="0044655C">
        <w:rPr>
          <w:shd w:val="clear" w:color="auto" w:fill="FFFFFF"/>
        </w:rPr>
        <w:t>10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Позиции-кандидаты на размещение для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44655C" w:rsidTr="00AD3A1B">
        <w:tc>
          <w:tcPr>
            <w:tcW w:w="567" w:type="dxa"/>
            <w:vAlign w:val="center"/>
          </w:tcPr>
          <w:p w:rsidR="0044655C" w:rsidRPr="00AB62C1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AB62C1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B627E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2B627E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shd w:val="clear" w:color="auto" w:fill="FFFFFF" w:themeFill="background1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b/>
                <w:bCs/>
                <w:highlight w:val="lightGray"/>
                <w:shd w:val="clear" w:color="auto" w:fill="FFFFFF"/>
              </w:rPr>
            </w:pPr>
            <w:r w:rsidRPr="009C1033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C67FD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RPr="009C1033" w:rsidTr="00AD3A1B">
        <w:tc>
          <w:tcPr>
            <w:tcW w:w="567" w:type="dxa"/>
            <w:shd w:val="clear" w:color="auto" w:fill="auto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3C3C4A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</w:tbl>
    <w:p w:rsidR="003C3C4A" w:rsidRPr="00840E79" w:rsidRDefault="003C3C4A" w:rsidP="003C3C4A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Таблица </w:t>
      </w:r>
      <w:r w:rsidRPr="009421A7">
        <w:rPr>
          <w:shd w:val="clear" w:color="auto" w:fill="FFFFFF"/>
        </w:rPr>
        <w:t>3.1.</w:t>
      </w:r>
      <w:r w:rsidR="00AD3A1B">
        <w:rPr>
          <w:shd w:val="clear" w:color="auto" w:fill="FFFFFF"/>
        </w:rPr>
        <w:t>1</w:t>
      </w:r>
      <w:r w:rsidR="0044655C">
        <w:rPr>
          <w:shd w:val="clear" w:color="auto" w:fill="FFFFFF"/>
        </w:rPr>
        <w:t>1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Позиции-кандидаты на размещение для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44655C" w:rsidTr="00AD3A1B">
        <w:tc>
          <w:tcPr>
            <w:tcW w:w="567" w:type="dxa"/>
            <w:vAlign w:val="center"/>
          </w:tcPr>
          <w:p w:rsidR="0044655C" w:rsidRPr="00AB62C1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AB62C1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B627E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2B627E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41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shd w:val="clear" w:color="auto" w:fill="FFFFFF" w:themeFill="background1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b/>
                <w:bCs/>
                <w:highlight w:val="lightGray"/>
                <w:shd w:val="clear" w:color="auto" w:fill="FFFFFF"/>
              </w:rPr>
            </w:pPr>
            <w:r w:rsidRPr="009C1033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3C3C4A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C67FD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RPr="009C1033" w:rsidTr="00AD3A1B">
        <w:tc>
          <w:tcPr>
            <w:tcW w:w="567" w:type="dxa"/>
            <w:shd w:val="clear" w:color="auto" w:fill="auto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3C3C4A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shd w:val="clear" w:color="auto" w:fill="auto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3C3C4A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3C3C4A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567" w:type="dxa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</w:tbl>
    <w:p w:rsidR="00AD3A1B" w:rsidRPr="00840E79" w:rsidRDefault="00AD3A1B" w:rsidP="00AD3A1B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3.1.</w:t>
      </w:r>
      <w:r>
        <w:rPr>
          <w:shd w:val="clear" w:color="auto" w:fill="FFFFFF"/>
        </w:rPr>
        <w:t>1</w:t>
      </w:r>
      <w:r w:rsidR="0044655C">
        <w:rPr>
          <w:shd w:val="clear" w:color="auto" w:fill="FFFFFF"/>
        </w:rPr>
        <w:t>2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Позиции-кандидаты на размещение для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44655C" w:rsidTr="00AD3A1B">
        <w:tc>
          <w:tcPr>
            <w:tcW w:w="567" w:type="dxa"/>
            <w:vAlign w:val="center"/>
          </w:tcPr>
          <w:p w:rsidR="0044655C" w:rsidRPr="00AB62C1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AB62C1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B627E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2B627E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>
              <w:rPr>
                <w:highlight w:val="lightGray"/>
                <w:shd w:val="clear" w:color="auto" w:fill="FFFFFF"/>
                <w:lang w:val="en-US"/>
              </w:rPr>
              <w:t>27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shd w:val="clear" w:color="auto" w:fill="FFFFFF" w:themeFill="background1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b/>
                <w:bCs/>
                <w:highlight w:val="lightGray"/>
                <w:shd w:val="clear" w:color="auto" w:fill="FFFFFF"/>
              </w:rPr>
            </w:pPr>
            <w:r w:rsidRPr="009C1033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 w:rsidRPr="00AD3A1B">
              <w:rPr>
                <w:highlight w:val="lightGray"/>
                <w:shd w:val="clear" w:color="auto" w:fill="FFFFFF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C67FD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RPr="009C1033" w:rsidTr="00AD3A1B">
        <w:tc>
          <w:tcPr>
            <w:tcW w:w="567" w:type="dxa"/>
            <w:shd w:val="clear" w:color="auto" w:fill="auto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4655C" w:rsidRPr="003C3C4A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3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  <w:lang w:val="en-US"/>
              </w:rPr>
              <w:t>19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shd w:val="clear" w:color="auto" w:fill="auto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 w:rsidRPr="00AD3A1B">
              <w:rPr>
                <w:highlight w:val="lightGray"/>
                <w:shd w:val="clear" w:color="auto" w:fill="FFFFFF"/>
                <w:lang w:val="en-US"/>
              </w:rPr>
              <w:t>13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AD3A1B"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highlight w:val="lightGray"/>
                <w:shd w:val="clear" w:color="auto" w:fill="FFFFFF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 w:rsidRPr="00AD3A1B">
              <w:rPr>
                <w:shd w:val="clear" w:color="auto" w:fill="FFFFFF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</w:tbl>
    <w:p w:rsidR="00AD3A1B" w:rsidRPr="00840E79" w:rsidRDefault="00AD3A1B" w:rsidP="00AD3A1B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3.1.</w:t>
      </w:r>
      <w:r>
        <w:rPr>
          <w:shd w:val="clear" w:color="auto" w:fill="FFFFFF"/>
        </w:rPr>
        <w:t>1</w:t>
      </w:r>
      <w:r w:rsidR="0044655C">
        <w:rPr>
          <w:shd w:val="clear" w:color="auto" w:fill="FFFFFF"/>
        </w:rPr>
        <w:t>3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Позиции-кандидаты на размещение для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44655C" w:rsidTr="008F43A7">
        <w:tc>
          <w:tcPr>
            <w:tcW w:w="567" w:type="dxa"/>
            <w:vAlign w:val="center"/>
          </w:tcPr>
          <w:p w:rsidR="0044655C" w:rsidRPr="00AB62C1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AB62C1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B627E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2B627E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>
              <w:rPr>
                <w:highlight w:val="lightGray"/>
                <w:shd w:val="clear" w:color="auto" w:fill="FFFFFF"/>
                <w:lang w:val="en-US"/>
              </w:rPr>
              <w:t>29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8F43A7">
        <w:tc>
          <w:tcPr>
            <w:tcW w:w="567" w:type="dxa"/>
            <w:shd w:val="clear" w:color="auto" w:fill="FFFFFF" w:themeFill="background1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b/>
                <w:bCs/>
                <w:highlight w:val="lightGray"/>
                <w:shd w:val="clear" w:color="auto" w:fill="FFFFFF"/>
              </w:rPr>
            </w:pPr>
            <w:r w:rsidRPr="009C1033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 w:rsidRPr="00AD3A1B">
              <w:rPr>
                <w:highlight w:val="lightGray"/>
                <w:shd w:val="clear" w:color="auto" w:fill="FFFFFF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C67FD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RPr="009C1033" w:rsidTr="008F43A7">
        <w:tc>
          <w:tcPr>
            <w:tcW w:w="567" w:type="dxa"/>
            <w:shd w:val="clear" w:color="auto" w:fill="auto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4655C" w:rsidRPr="003C3C4A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3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 w:rsidRPr="00D41044">
              <w:rPr>
                <w:highlight w:val="lightGray"/>
                <w:shd w:val="clear" w:color="auto" w:fill="FFFFFF"/>
                <w:lang w:val="en-US"/>
              </w:rPr>
              <w:t>15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D41044">
        <w:tc>
          <w:tcPr>
            <w:tcW w:w="567" w:type="dxa"/>
            <w:shd w:val="clear" w:color="auto" w:fill="auto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b/>
                <w:bCs/>
                <w:highlight w:val="lightGray"/>
                <w:shd w:val="clear" w:color="auto" w:fill="FFFFFF"/>
                <w:lang w:val="en-US"/>
              </w:rPr>
            </w:pPr>
            <w:r w:rsidRPr="00D41044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 w:rsidRPr="00D41044">
              <w:rPr>
                <w:highlight w:val="lightGray"/>
                <w:shd w:val="clear" w:color="auto" w:fill="FFFFFF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D41044"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highlight w:val="lightGray"/>
                <w:shd w:val="clear" w:color="auto" w:fill="FFFFFF"/>
                <w:lang w:val="en-US"/>
              </w:rPr>
              <w:t>1</w:t>
            </w:r>
            <w:r w:rsidRPr="00D41044">
              <w:rPr>
                <w:highlight w:val="lightGray"/>
                <w:shd w:val="clear" w:color="auto" w:fill="FFFFFF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>
              <w:rPr>
                <w:highlight w:val="lightGray"/>
                <w:shd w:val="clear" w:color="auto" w:fill="FFFFFF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</w:tbl>
    <w:p w:rsidR="00D41044" w:rsidRPr="00840E79" w:rsidRDefault="00D41044" w:rsidP="00D41044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3.1.</w:t>
      </w:r>
      <w:r>
        <w:rPr>
          <w:shd w:val="clear" w:color="auto" w:fill="FFFFFF"/>
        </w:rPr>
        <w:t>1</w:t>
      </w:r>
      <w:r w:rsidR="0044655C">
        <w:rPr>
          <w:shd w:val="clear" w:color="auto" w:fill="FFFFFF"/>
        </w:rPr>
        <w:t>4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Позиции-кандидаты на размещение для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44655C" w:rsidTr="008F43A7">
        <w:tc>
          <w:tcPr>
            <w:tcW w:w="567" w:type="dxa"/>
            <w:vAlign w:val="center"/>
          </w:tcPr>
          <w:p w:rsidR="0044655C" w:rsidRPr="00AB62C1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AB62C1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B627E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2B627E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>
              <w:rPr>
                <w:highlight w:val="lightGray"/>
                <w:shd w:val="clear" w:color="auto" w:fill="FFFFFF"/>
                <w:lang w:val="en-US"/>
              </w:rPr>
              <w:t>25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8F43A7">
        <w:tc>
          <w:tcPr>
            <w:tcW w:w="567" w:type="dxa"/>
            <w:shd w:val="clear" w:color="auto" w:fill="FFFFFF" w:themeFill="background1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b/>
                <w:bCs/>
                <w:highlight w:val="lightGray"/>
                <w:shd w:val="clear" w:color="auto" w:fill="FFFFFF"/>
              </w:rPr>
            </w:pPr>
            <w:r w:rsidRPr="009C1033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 w:rsidRPr="00AD3A1B">
              <w:rPr>
                <w:highlight w:val="lightGray"/>
                <w:shd w:val="clear" w:color="auto" w:fill="FFFFFF"/>
                <w:lang w:val="en-US"/>
              </w:rPr>
              <w:t>1</w:t>
            </w:r>
            <w:r>
              <w:rPr>
                <w:highlight w:val="lightGray"/>
                <w:shd w:val="clear" w:color="auto" w:fill="FFFFFF"/>
                <w:lang w:val="en-US"/>
              </w:rPr>
              <w:t>9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C67FD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RPr="009C1033" w:rsidTr="008F43A7">
        <w:tc>
          <w:tcPr>
            <w:tcW w:w="567" w:type="dxa"/>
            <w:shd w:val="clear" w:color="auto" w:fill="auto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4655C" w:rsidRPr="003C3C4A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3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  <w:lang w:val="en-US"/>
              </w:rPr>
              <w:t>27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D41044">
        <w:tc>
          <w:tcPr>
            <w:tcW w:w="567" w:type="dxa"/>
            <w:shd w:val="clear" w:color="auto" w:fill="auto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b/>
                <w:bCs/>
                <w:highlight w:val="lightGray"/>
                <w:shd w:val="clear" w:color="auto" w:fill="FFFFFF"/>
                <w:lang w:val="en-US"/>
              </w:rPr>
            </w:pPr>
            <w:r w:rsidRPr="00D41044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 w:rsidRPr="00D41044">
              <w:rPr>
                <w:highlight w:val="lightGray"/>
                <w:shd w:val="clear" w:color="auto" w:fill="FFFFFF"/>
                <w:lang w:val="en-US"/>
              </w:rPr>
              <w:t>39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D41044"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 w:rsidRPr="00D41044">
              <w:rPr>
                <w:highlight w:val="lightGray"/>
                <w:shd w:val="clear" w:color="auto" w:fill="FFFFFF"/>
                <w:lang w:val="en-US"/>
              </w:rPr>
              <w:t>29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>
              <w:rPr>
                <w:highlight w:val="lightGray"/>
                <w:shd w:val="clear" w:color="auto" w:fill="FFFFFF"/>
                <w:lang w:val="en-US"/>
              </w:rPr>
              <w:t>34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 w:rsidRPr="00D41044">
              <w:rPr>
                <w:highlight w:val="lightGray"/>
                <w:shd w:val="clear" w:color="auto" w:fill="FFFFFF"/>
                <w:lang w:val="en-US"/>
              </w:rPr>
              <w:t>39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</w:tbl>
    <w:p w:rsidR="00D41044" w:rsidRPr="00840E79" w:rsidRDefault="00D41044" w:rsidP="00D41044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3.1.</w:t>
      </w:r>
      <w:r>
        <w:rPr>
          <w:shd w:val="clear" w:color="auto" w:fill="FFFFFF"/>
        </w:rPr>
        <w:t>1</w:t>
      </w:r>
      <w:r w:rsidR="0044655C">
        <w:rPr>
          <w:shd w:val="clear" w:color="auto" w:fill="FFFFFF"/>
        </w:rPr>
        <w:t>5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Позиции-кандидаты на размещение для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44655C" w:rsidTr="008F43A7">
        <w:tc>
          <w:tcPr>
            <w:tcW w:w="567" w:type="dxa"/>
            <w:vAlign w:val="center"/>
          </w:tcPr>
          <w:p w:rsidR="0044655C" w:rsidRPr="00AB62C1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AB62C1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B627E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2B627E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27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D41044">
        <w:tc>
          <w:tcPr>
            <w:tcW w:w="567" w:type="dxa"/>
            <w:shd w:val="clear" w:color="auto" w:fill="FFFFFF" w:themeFill="background1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b/>
                <w:bCs/>
                <w:highlight w:val="lightGray"/>
                <w:shd w:val="clear" w:color="auto" w:fill="FFFFFF"/>
              </w:rPr>
            </w:pPr>
            <w:r w:rsidRPr="009C1033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  <w:lang w:val="en-US"/>
              </w:rPr>
            </w:pPr>
            <w:r w:rsidRPr="00D41044">
              <w:rPr>
                <w:b/>
                <w:bCs/>
                <w:color w:val="C00000"/>
                <w:shd w:val="clear" w:color="auto" w:fill="FFFFFF"/>
                <w:lang w:val="en-US"/>
              </w:rPr>
              <w:t>24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>
              <w:rPr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RPr="009C1033" w:rsidTr="008F43A7">
        <w:tc>
          <w:tcPr>
            <w:tcW w:w="567" w:type="dxa"/>
            <w:shd w:val="clear" w:color="auto" w:fill="auto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4655C" w:rsidRPr="003C3C4A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3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8F43A7">
        <w:tc>
          <w:tcPr>
            <w:tcW w:w="567" w:type="dxa"/>
            <w:shd w:val="clear" w:color="auto" w:fill="auto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b/>
                <w:bCs/>
                <w:highlight w:val="lightGray"/>
                <w:shd w:val="clear" w:color="auto" w:fill="FFFFFF"/>
                <w:lang w:val="en-US"/>
              </w:rPr>
            </w:pPr>
            <w:r w:rsidRPr="00D41044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>
              <w:rPr>
                <w:highlight w:val="lightGray"/>
                <w:shd w:val="clear" w:color="auto" w:fill="FFFFFF"/>
              </w:rPr>
              <w:t>25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8F43A7"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>
              <w:rPr>
                <w:highlight w:val="lightGray"/>
                <w:shd w:val="clear" w:color="auto" w:fill="FFFFFF"/>
              </w:rPr>
              <w:t>27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>
              <w:rPr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>
              <w:rPr>
                <w:highlight w:val="lightGray"/>
                <w:shd w:val="clear" w:color="auto" w:fill="FFFFFF"/>
              </w:rPr>
              <w:t>25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</w:tbl>
    <w:p w:rsidR="00FC7814" w:rsidRPr="00840E79" w:rsidRDefault="00FC7814" w:rsidP="00FC7814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Таблица </w:t>
      </w:r>
      <w:r w:rsidRPr="009421A7">
        <w:rPr>
          <w:shd w:val="clear" w:color="auto" w:fill="FFFFFF"/>
        </w:rPr>
        <w:t>3.1.</w:t>
      </w:r>
      <w:r>
        <w:rPr>
          <w:shd w:val="clear" w:color="auto" w:fill="FFFFFF"/>
        </w:rPr>
        <w:t>1</w:t>
      </w:r>
      <w:r w:rsidR="0044655C">
        <w:rPr>
          <w:shd w:val="clear" w:color="auto" w:fill="FFFFFF"/>
        </w:rPr>
        <w:t>6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Позиции-кандидаты на размещение для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44655C" w:rsidTr="008F43A7">
        <w:tc>
          <w:tcPr>
            <w:tcW w:w="567" w:type="dxa"/>
            <w:vAlign w:val="center"/>
          </w:tcPr>
          <w:p w:rsidR="0044655C" w:rsidRPr="00AB62C1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AB62C1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2B627E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</w:rPr>
            </w:pPr>
            <w:r w:rsidRPr="002B627E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 w:rsidRPr="00FC7814">
              <w:rPr>
                <w:highlight w:val="lightGray"/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8F43A7">
        <w:tc>
          <w:tcPr>
            <w:tcW w:w="567" w:type="dxa"/>
            <w:shd w:val="clear" w:color="auto" w:fill="FFFFFF" w:themeFill="background1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b/>
                <w:bCs/>
                <w:highlight w:val="lightGray"/>
                <w:shd w:val="clear" w:color="auto" w:fill="FFFFFF"/>
              </w:rPr>
            </w:pPr>
            <w:r w:rsidRPr="009C1033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b/>
                <w:bCs/>
                <w:shd w:val="clear" w:color="auto" w:fill="FFFFFF"/>
                <w:lang w:val="en-US"/>
              </w:rPr>
            </w:pPr>
            <w:r w:rsidRPr="00D41044">
              <w:rPr>
                <w:b/>
                <w:bCs/>
                <w:color w:val="C00000"/>
                <w:shd w:val="clear" w:color="auto" w:fill="FFFFFF"/>
                <w:lang w:val="en-US"/>
              </w:rPr>
              <w:t>24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 w:rsidRPr="00FC7814">
              <w:rPr>
                <w:highlight w:val="lightGray"/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RPr="009C1033" w:rsidTr="00FC7814">
        <w:tc>
          <w:tcPr>
            <w:tcW w:w="567" w:type="dxa"/>
            <w:shd w:val="clear" w:color="auto" w:fill="auto"/>
            <w:vAlign w:val="center"/>
          </w:tcPr>
          <w:p w:rsidR="0044655C" w:rsidRPr="009C1033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4655C" w:rsidRPr="003C3C4A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FC7814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</w:rPr>
              <w:t>9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 w:rsidRPr="00FC7814">
              <w:rPr>
                <w:highlight w:val="lightGray"/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8F43A7">
        <w:tc>
          <w:tcPr>
            <w:tcW w:w="567" w:type="dxa"/>
            <w:shd w:val="clear" w:color="auto" w:fill="auto"/>
            <w:vAlign w:val="center"/>
          </w:tcPr>
          <w:p w:rsidR="0044655C" w:rsidRPr="0021104F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b/>
                <w:bCs/>
                <w:highlight w:val="lightGray"/>
                <w:shd w:val="clear" w:color="auto" w:fill="FFFFFF"/>
                <w:lang w:val="en-US"/>
              </w:rPr>
            </w:pPr>
            <w:r w:rsidRPr="00D41044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 w:rsidRPr="00FC7814">
              <w:rPr>
                <w:highlight w:val="lightGray"/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  <w:tr w:rsidR="0044655C" w:rsidTr="008F43A7"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 w:rsidRPr="00FC7814">
              <w:rPr>
                <w:highlight w:val="lightGray"/>
                <w:shd w:val="clear" w:color="auto" w:fill="FFFFFF"/>
              </w:rPr>
              <w:t>х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AD3A1B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 w:rsidRPr="00FC7814">
              <w:rPr>
                <w:highlight w:val="lightGray"/>
                <w:shd w:val="clear" w:color="auto" w:fill="FFFFFF"/>
              </w:rPr>
              <w:t>х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44655C" w:rsidRPr="00D41044" w:rsidRDefault="0044655C" w:rsidP="008F43A7">
            <w:pPr>
              <w:ind w:firstLine="0"/>
              <w:jc w:val="center"/>
              <w:rPr>
                <w:highlight w:val="lightGray"/>
                <w:shd w:val="clear" w:color="auto" w:fill="FFFFFF"/>
                <w:lang w:val="en-US"/>
              </w:rPr>
            </w:pPr>
            <w:r w:rsidRPr="00FC7814">
              <w:rPr>
                <w:highlight w:val="lightGray"/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  <w:tc>
          <w:tcPr>
            <w:tcW w:w="567" w:type="dxa"/>
            <w:vAlign w:val="center"/>
          </w:tcPr>
          <w:p w:rsidR="0044655C" w:rsidRDefault="0044655C" w:rsidP="008F43A7">
            <w:pPr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х</w:t>
            </w:r>
          </w:p>
        </w:tc>
      </w:tr>
    </w:tbl>
    <w:p w:rsidR="009C1033" w:rsidRPr="00D41044" w:rsidRDefault="00D41044" w:rsidP="001E43CD">
      <w:r>
        <w:t>Продолжа</w:t>
      </w:r>
      <w:r w:rsidR="0044655C">
        <w:t>я</w:t>
      </w:r>
      <w:r>
        <w:t xml:space="preserve"> выполн</w:t>
      </w:r>
      <w:r w:rsidR="0044655C">
        <w:t>ение</w:t>
      </w:r>
      <w:r>
        <w:t xml:space="preserve"> алгоритм</w:t>
      </w:r>
      <w:r w:rsidR="0044655C">
        <w:t xml:space="preserve">а, </w:t>
      </w:r>
      <w:r>
        <w:t>пока все вершины не будут размещены на плате</w:t>
      </w:r>
      <w:r w:rsidR="0044655C">
        <w:t>, в</w:t>
      </w:r>
      <w:r>
        <w:t xml:space="preserve"> результате получим размещение, представленное в таблице </w:t>
      </w:r>
      <w:r w:rsidRPr="00D41044">
        <w:t>3.1.1</w:t>
      </w:r>
      <w:r w:rsidR="0044655C">
        <w:t>7</w:t>
      </w:r>
      <w:r w:rsidRPr="00D41044">
        <w:t>.</w:t>
      </w:r>
    </w:p>
    <w:p w:rsidR="00D41044" w:rsidRPr="00840E79" w:rsidRDefault="00D41044" w:rsidP="00D41044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9421A7">
        <w:rPr>
          <w:shd w:val="clear" w:color="auto" w:fill="FFFFFF"/>
        </w:rPr>
        <w:t>3.1.</w:t>
      </w:r>
      <w:r>
        <w:rPr>
          <w:shd w:val="clear" w:color="auto" w:fill="FFFFFF"/>
        </w:rPr>
        <w:t>1</w:t>
      </w:r>
      <w:r w:rsidR="0044655C">
        <w:rPr>
          <w:shd w:val="clear" w:color="auto" w:fill="FFFFFF"/>
        </w:rPr>
        <w:t>7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Размещение вершин в результате работы алгоритма.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44655C" w:rsidTr="0044655C"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</w:p>
        </w:tc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</w:p>
        </w:tc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</w:p>
        </w:tc>
      </w:tr>
      <w:tr w:rsidR="0044655C" w:rsidTr="0044655C">
        <w:tc>
          <w:tcPr>
            <w:tcW w:w="567" w:type="dxa"/>
            <w:shd w:val="clear" w:color="auto" w:fill="FFFFFF" w:themeFill="background1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24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22</w:t>
            </w:r>
          </w:p>
        </w:tc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</w:p>
        </w:tc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</w:p>
        </w:tc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</w:p>
        </w:tc>
      </w:tr>
      <w:tr w:rsidR="0044655C" w:rsidRPr="009C1033" w:rsidTr="0044655C">
        <w:tc>
          <w:tcPr>
            <w:tcW w:w="567" w:type="dxa"/>
            <w:shd w:val="clear" w:color="auto" w:fill="auto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3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29</w:t>
            </w:r>
          </w:p>
        </w:tc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8</w:t>
            </w:r>
          </w:p>
        </w:tc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25</w:t>
            </w:r>
          </w:p>
        </w:tc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</w:p>
        </w:tc>
      </w:tr>
      <w:tr w:rsidR="0044655C" w:rsidTr="0044655C">
        <w:tc>
          <w:tcPr>
            <w:tcW w:w="567" w:type="dxa"/>
            <w:shd w:val="clear" w:color="auto" w:fill="auto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26</w:t>
            </w:r>
          </w:p>
        </w:tc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</w:p>
        </w:tc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</w:p>
        </w:tc>
      </w:tr>
      <w:tr w:rsidR="0044655C" w:rsidTr="0044655C">
        <w:tc>
          <w:tcPr>
            <w:tcW w:w="567" w:type="dxa"/>
            <w:shd w:val="clear" w:color="auto" w:fill="FFFFFF" w:themeFill="background1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19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</w:p>
        </w:tc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7</w:t>
            </w:r>
          </w:p>
        </w:tc>
        <w:tc>
          <w:tcPr>
            <w:tcW w:w="567" w:type="dxa"/>
            <w:vAlign w:val="center"/>
          </w:tcPr>
          <w:p w:rsidR="0044655C" w:rsidRPr="0044655C" w:rsidRDefault="0044655C" w:rsidP="008F43A7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6</w:t>
            </w:r>
          </w:p>
        </w:tc>
      </w:tr>
    </w:tbl>
    <w:p w:rsidR="00264DC9" w:rsidRDefault="0044655C" w:rsidP="001E43CD">
      <w:pPr>
        <w:rPr>
          <w:szCs w:val="28"/>
        </w:rPr>
      </w:pPr>
      <w:r>
        <w:t xml:space="preserve">Суммарная длина связей для </w:t>
      </w:r>
      <w:r w:rsidR="00264DC9">
        <w:t>данного размещения</w:t>
      </w:r>
      <w:r w:rsidR="00502151" w:rsidRPr="00502151">
        <w:t xml:space="preserve"> </w:t>
      </w:r>
      <m:oMath>
        <m:r>
          <w:rPr>
            <w:rFonts w:ascii="Cambria Math" w:hAnsi="Cambria Math"/>
            <w:szCs w:val="28"/>
          </w:rPr>
          <m:t>Q=1154</m:t>
        </m:r>
      </m:oMath>
      <w:r w:rsidR="00264DC9" w:rsidRPr="00264DC9">
        <w:rPr>
          <w:szCs w:val="28"/>
        </w:rPr>
        <w:t>.</w:t>
      </w:r>
      <w:r w:rsidR="00264DC9">
        <w:rPr>
          <w:szCs w:val="28"/>
        </w:rPr>
        <w:t xml:space="preserve"> </w:t>
      </w:r>
    </w:p>
    <w:p w:rsidR="003706E9" w:rsidRPr="00602B75" w:rsidRDefault="003706E9" w:rsidP="003706E9">
      <w:pPr>
        <w:pStyle w:val="2"/>
        <w:rPr>
          <w:lang w:eastAsia="en-US"/>
        </w:rPr>
      </w:pPr>
      <w:bookmarkStart w:id="5" w:name="_Toc41071639"/>
      <w:r>
        <w:rPr>
          <w:lang w:eastAsia="en-US"/>
        </w:rPr>
        <w:t>3</w:t>
      </w:r>
      <w:r w:rsidRPr="003706E9">
        <w:rPr>
          <w:lang w:eastAsia="en-US"/>
        </w:rPr>
        <w:t>.</w:t>
      </w:r>
      <w:r>
        <w:rPr>
          <w:lang w:eastAsia="en-US"/>
        </w:rPr>
        <w:t>2</w:t>
      </w:r>
      <w:r w:rsidRPr="003706E9">
        <w:rPr>
          <w:lang w:eastAsia="en-US"/>
        </w:rPr>
        <w:t xml:space="preserve"> </w:t>
      </w:r>
      <w:r>
        <w:rPr>
          <w:lang w:eastAsia="en-US"/>
        </w:rPr>
        <w:t xml:space="preserve">Итерационный алгоритм </w:t>
      </w:r>
      <w:r w:rsidR="00264DC9">
        <w:rPr>
          <w:lang w:eastAsia="en-US"/>
        </w:rPr>
        <w:t>размещения</w:t>
      </w:r>
      <w:bookmarkEnd w:id="5"/>
    </w:p>
    <w:p w:rsidR="00B95C8C" w:rsidRDefault="003706E9" w:rsidP="00B95C8C">
      <w:pPr>
        <w:rPr>
          <w:szCs w:val="28"/>
        </w:rPr>
      </w:pPr>
      <w:r>
        <w:rPr>
          <w:szCs w:val="28"/>
        </w:rPr>
        <w:t xml:space="preserve">Для улучшения </w:t>
      </w:r>
      <w:r w:rsidR="0054633E">
        <w:rPr>
          <w:szCs w:val="28"/>
        </w:rPr>
        <w:t xml:space="preserve">размещения использовался итерационный алгоритм направленного поиска. В данном алгоритме </w:t>
      </w:r>
      <w:r w:rsidR="0054633E" w:rsidRPr="0054633E">
        <w:t xml:space="preserve">предварительно оценивается качество </w:t>
      </w:r>
      <w:r w:rsidR="0054633E" w:rsidRPr="00174475">
        <w:t xml:space="preserve">размещения каждой из вершин. </w:t>
      </w:r>
      <w:r w:rsidR="00B95C8C" w:rsidRPr="00174475">
        <w:rPr>
          <w:szCs w:val="28"/>
        </w:rPr>
        <w:t xml:space="preserve">Для оценки качества размещения вершины вычисляется </w:t>
      </w:r>
      <w:r w:rsidR="00B95C8C">
        <w:rPr>
          <w:szCs w:val="28"/>
        </w:rPr>
        <w:t>ее средняя длина связей</w:t>
      </w:r>
    </w:p>
    <w:p w:rsidR="00B95C8C" w:rsidRPr="00174475" w:rsidRDefault="00B95C8C" w:rsidP="00B95C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.</m:t>
          </m:r>
          <m:r>
            <w:br/>
          </m:r>
        </m:oMath>
      </m:oMathPara>
      <w:r>
        <w:t xml:space="preserve">Использовать суммарную длину нельзя, так как различны локальные степени вершин.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каждой вершины представлены в таблице </w:t>
      </w:r>
      <w:r w:rsidRPr="00B95C8C">
        <w:t>3.2.1</w:t>
      </w:r>
      <w:r w:rsidR="00174475" w:rsidRPr="00174475">
        <w:t xml:space="preserve"> </w:t>
      </w:r>
      <w:r w:rsidR="00174475">
        <w:t>в подстрочном виде.</w:t>
      </w:r>
    </w:p>
    <w:p w:rsidR="00B95C8C" w:rsidRDefault="00B95C8C" w:rsidP="00B95C8C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3.2.1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средней длины для каждой размещенной вершины</w:t>
      </w:r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66"/>
        <w:gridCol w:w="766"/>
        <w:gridCol w:w="766"/>
        <w:gridCol w:w="676"/>
        <w:gridCol w:w="766"/>
        <w:gridCol w:w="766"/>
      </w:tblGrid>
      <w:tr w:rsidR="00174475" w:rsidRPr="0044655C" w:rsidTr="0063122D"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39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85</w:t>
            </w:r>
          </w:p>
        </w:tc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95</w:t>
            </w:r>
          </w:p>
        </w:tc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87</w:t>
            </w:r>
          </w:p>
        </w:tc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75</w:t>
            </w:r>
          </w:p>
        </w:tc>
      </w:tr>
      <w:tr w:rsidR="00174475" w:rsidRPr="0044655C" w:rsidTr="0063122D">
        <w:tc>
          <w:tcPr>
            <w:tcW w:w="567" w:type="dxa"/>
            <w:shd w:val="clear" w:color="auto" w:fill="FFFFFF" w:themeFill="background1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63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24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61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22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54</w:t>
            </w:r>
          </w:p>
        </w:tc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45</w:t>
            </w:r>
          </w:p>
        </w:tc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64</w:t>
            </w:r>
          </w:p>
        </w:tc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109</w:t>
            </w:r>
          </w:p>
        </w:tc>
      </w:tr>
      <w:tr w:rsidR="00174475" w:rsidRPr="0044655C" w:rsidTr="0063122D">
        <w:tc>
          <w:tcPr>
            <w:tcW w:w="567" w:type="dxa"/>
            <w:shd w:val="clear" w:color="auto" w:fill="auto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3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87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29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65</w:t>
            </w:r>
          </w:p>
        </w:tc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8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57</w:t>
            </w:r>
          </w:p>
        </w:tc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25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107</w:t>
            </w:r>
          </w:p>
        </w:tc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113</w:t>
            </w:r>
          </w:p>
        </w:tc>
      </w:tr>
      <w:tr w:rsidR="00174475" w:rsidRPr="0044655C" w:rsidTr="0063122D">
        <w:tc>
          <w:tcPr>
            <w:tcW w:w="567" w:type="dxa"/>
            <w:shd w:val="clear" w:color="auto" w:fill="auto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54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79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49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26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57</w:t>
            </w:r>
          </w:p>
        </w:tc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79</w:t>
            </w:r>
          </w:p>
        </w:tc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54</w:t>
            </w:r>
          </w:p>
        </w:tc>
      </w:tr>
      <w:tr w:rsidR="00174475" w:rsidRPr="0044655C" w:rsidTr="0063122D">
        <w:tc>
          <w:tcPr>
            <w:tcW w:w="567" w:type="dxa"/>
            <w:shd w:val="clear" w:color="auto" w:fill="FFFFFF" w:themeFill="background1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103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19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114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105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49</w:t>
            </w:r>
          </w:p>
        </w:tc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105</w:t>
            </w:r>
          </w:p>
        </w:tc>
        <w:tc>
          <w:tcPr>
            <w:tcW w:w="567" w:type="dxa"/>
            <w:vAlign w:val="center"/>
          </w:tcPr>
          <w:p w:rsidR="00174475" w:rsidRPr="00174475" w:rsidRDefault="00174475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6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139</w:t>
            </w:r>
          </w:p>
        </w:tc>
      </w:tr>
    </w:tbl>
    <w:p w:rsidR="00B95C8C" w:rsidRPr="008F43A7" w:rsidRDefault="008F43A7" w:rsidP="0054633E">
      <w:r>
        <w:lastRenderedPageBreak/>
        <w:t xml:space="preserve">Из таблицы </w:t>
      </w:r>
      <w:r w:rsidRPr="008F43A7">
        <w:t xml:space="preserve">3.2.1 </w:t>
      </w:r>
      <w:r>
        <w:t xml:space="preserve">видно, что наихудшим образом расположена вершина с самой большой средней длиной связи </w:t>
      </w:r>
      <w:r w:rsidRPr="005A3F2A">
        <w:t>–</w:t>
      </w:r>
      <w:r>
        <w:t xml:space="preserve"> вершина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8F43A7">
        <w:t>.</w:t>
      </w:r>
    </w:p>
    <w:p w:rsidR="008522A3" w:rsidRDefault="0054633E" w:rsidP="008522A3">
      <w:r w:rsidRPr="0054633E">
        <w:t>Затем для вершин</w:t>
      </w:r>
      <w:r>
        <w:t>ы</w:t>
      </w:r>
      <w:r w:rsidRPr="005463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8F43A7">
        <w:t xml:space="preserve"> </w:t>
      </w:r>
      <w:r w:rsidRPr="0054633E">
        <w:t xml:space="preserve">определяется </w:t>
      </w:r>
      <w:r>
        <w:t>ее</w:t>
      </w:r>
      <w:r w:rsidR="008F43A7">
        <w:t xml:space="preserve"> </w:t>
      </w:r>
      <w:r w:rsidR="008522A3">
        <w:t xml:space="preserve">оптимальные координаты – координаты точки, в которой суммарная, а значит, и средняя длина </w:t>
      </w:r>
      <w:r w:rsidR="008F43A7">
        <w:t>связей</w:t>
      </w:r>
      <w:r w:rsidR="008522A3">
        <w:t xml:space="preserve"> вершины будет минимальна.</w:t>
      </w:r>
    </w:p>
    <w:p w:rsidR="008F43A7" w:rsidRDefault="008522A3" w:rsidP="008522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 opt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 opt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.</m:t>
          </m:r>
          <m:r>
            <w:br/>
          </m:r>
        </m:oMath>
      </m:oMathPara>
      <w:r w:rsidR="008F43A7">
        <w:t xml:space="preserve">Для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8F43A7">
        <w:t xml:space="preserve"> оптимальными координатами, иначе говоря «центром масс», являются координаты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2.125</m:t>
        </m:r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2.21875</m:t>
        </m:r>
      </m:oMath>
      <w:r w:rsidR="008F43A7" w:rsidRPr="008F43A7">
        <w:t>.</w:t>
      </w:r>
    </w:p>
    <w:p w:rsidR="008F43A7" w:rsidRDefault="00F054F2" w:rsidP="008522A3">
      <w:r>
        <w:t xml:space="preserve">После чего определяются вершины, попадающие в некоторую заранее заданную область вокруг полученных координат. </w:t>
      </w:r>
      <w:r w:rsidR="008F43A7">
        <w:t>Вершины</w:t>
      </w:r>
      <w:r w:rsidRPr="00F054F2">
        <w:t>-</w:t>
      </w:r>
      <w:r>
        <w:t>кандидаты на перестановку,</w:t>
      </w:r>
      <w:r w:rsidR="008F43A7">
        <w:t xml:space="preserve"> попадающие в область</w:t>
      </w:r>
      <w:r>
        <w:t xml:space="preserve"> вокруг «центра масс»,</w:t>
      </w:r>
      <w:r w:rsidR="008F43A7">
        <w:t xml:space="preserve"> </w:t>
      </w:r>
      <w:r>
        <w:t xml:space="preserve">в таблице </w:t>
      </w:r>
      <w:r w:rsidRPr="008F43A7">
        <w:t>3.2.2</w:t>
      </w:r>
      <w:r>
        <w:t xml:space="preserve"> </w:t>
      </w:r>
      <w:r w:rsidR="008F43A7">
        <w:t>отмечены серым цветом</w:t>
      </w:r>
      <w:r w:rsidR="00166880" w:rsidRPr="00166880">
        <w:t xml:space="preserve">, </w:t>
      </w:r>
      <w:r w:rsidR="00166880">
        <w:t xml:space="preserve">а сама вершина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166880" w:rsidRPr="00166880">
        <w:t xml:space="preserve">, </w:t>
      </w:r>
      <w:r w:rsidR="00166880">
        <w:t>участвующая в перестановке – зеленым</w:t>
      </w:r>
      <w:r w:rsidR="008F43A7" w:rsidRPr="008F43A7">
        <w:t>.</w:t>
      </w:r>
    </w:p>
    <w:p w:rsidR="008F43A7" w:rsidRDefault="008F43A7" w:rsidP="008F43A7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 w:rsidRPr="008F43A7">
        <w:t>2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 xml:space="preserve">Вершины-кандидаты на перестановку с вершиной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567"/>
        <w:gridCol w:w="636"/>
        <w:gridCol w:w="636"/>
      </w:tblGrid>
      <w:tr w:rsidR="00166880" w:rsidRPr="008F43A7" w:rsidTr="00166880">
        <w:tc>
          <w:tcPr>
            <w:tcW w:w="636" w:type="dxa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</w:p>
        </w:tc>
        <w:tc>
          <w:tcPr>
            <w:tcW w:w="636" w:type="dxa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</w:p>
        </w:tc>
        <w:tc>
          <w:tcPr>
            <w:tcW w:w="636" w:type="dxa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</w:p>
        </w:tc>
      </w:tr>
      <w:tr w:rsidR="00166880" w:rsidRPr="00F054F2" w:rsidTr="00B62CEF">
        <w:tc>
          <w:tcPr>
            <w:tcW w:w="636" w:type="dxa"/>
            <w:shd w:val="clear" w:color="auto" w:fill="FFFFFF" w:themeFill="background1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636" w:type="dxa"/>
            <w:shd w:val="clear" w:color="auto" w:fill="D0CECE" w:themeFill="background2" w:themeFillShade="E6"/>
            <w:vAlign w:val="center"/>
          </w:tcPr>
          <w:p w:rsidR="00166880" w:rsidRPr="00B62CEF" w:rsidRDefault="00166880" w:rsidP="00166880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</w:pPr>
            <w:r w:rsidRPr="00B62CEF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24</w:t>
            </w:r>
          </w:p>
        </w:tc>
        <w:tc>
          <w:tcPr>
            <w:tcW w:w="636" w:type="dxa"/>
            <w:shd w:val="clear" w:color="auto" w:fill="D0CECE" w:themeFill="background2" w:themeFillShade="E6"/>
            <w:vAlign w:val="center"/>
          </w:tcPr>
          <w:p w:rsidR="00166880" w:rsidRPr="00B62CEF" w:rsidRDefault="00166880" w:rsidP="00166880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B62CEF">
              <w:rPr>
                <w:b/>
                <w:bCs/>
                <w:color w:val="C00000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166880" w:rsidRPr="00B62CEF" w:rsidRDefault="00166880" w:rsidP="00166880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B62CEF">
              <w:rPr>
                <w:b/>
                <w:bCs/>
                <w:color w:val="C00000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636" w:type="dxa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</w:p>
        </w:tc>
        <w:tc>
          <w:tcPr>
            <w:tcW w:w="636" w:type="dxa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</w:p>
        </w:tc>
      </w:tr>
      <w:tr w:rsidR="00166880" w:rsidRPr="008F43A7" w:rsidTr="00F054F2">
        <w:tc>
          <w:tcPr>
            <w:tcW w:w="636" w:type="dxa"/>
            <w:shd w:val="clear" w:color="auto" w:fill="auto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636" w:type="dxa"/>
            <w:shd w:val="clear" w:color="auto" w:fill="D0CECE" w:themeFill="background2" w:themeFillShade="E6"/>
            <w:vAlign w:val="center"/>
          </w:tcPr>
          <w:p w:rsidR="00166880" w:rsidRPr="00B62CEF" w:rsidRDefault="00166880" w:rsidP="00166880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B62CEF">
              <w:rPr>
                <w:b/>
                <w:bCs/>
                <w:color w:val="C00000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636" w:type="dxa"/>
            <w:shd w:val="clear" w:color="auto" w:fill="D0CECE" w:themeFill="background2" w:themeFillShade="E6"/>
            <w:vAlign w:val="center"/>
          </w:tcPr>
          <w:p w:rsidR="00166880" w:rsidRPr="00B62CEF" w:rsidRDefault="00166880" w:rsidP="00166880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B62CEF">
              <w:rPr>
                <w:b/>
                <w:bCs/>
                <w:color w:val="C00000"/>
                <w:highlight w:val="lightGray"/>
                <w:shd w:val="clear" w:color="auto" w:fill="FFFFFF"/>
              </w:rPr>
              <w:t>29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166880" w:rsidRPr="00B62CEF" w:rsidRDefault="00166880" w:rsidP="00166880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B62CEF">
              <w:rPr>
                <w:b/>
                <w:bCs/>
                <w:color w:val="C00000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636" w:type="dxa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25</w:t>
            </w:r>
          </w:p>
        </w:tc>
        <w:tc>
          <w:tcPr>
            <w:tcW w:w="636" w:type="dxa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</w:p>
        </w:tc>
      </w:tr>
      <w:tr w:rsidR="00166880" w:rsidRPr="008F43A7" w:rsidTr="00B62CEF">
        <w:tc>
          <w:tcPr>
            <w:tcW w:w="636" w:type="dxa"/>
            <w:shd w:val="clear" w:color="auto" w:fill="auto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636" w:type="dxa"/>
            <w:shd w:val="clear" w:color="auto" w:fill="D0CECE" w:themeFill="background2" w:themeFillShade="E6"/>
            <w:vAlign w:val="center"/>
          </w:tcPr>
          <w:p w:rsidR="00166880" w:rsidRPr="00B62CEF" w:rsidRDefault="00166880" w:rsidP="00166880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</w:pPr>
            <w:r w:rsidRPr="00B62CEF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15</w:t>
            </w:r>
          </w:p>
        </w:tc>
        <w:tc>
          <w:tcPr>
            <w:tcW w:w="636" w:type="dxa"/>
            <w:shd w:val="clear" w:color="auto" w:fill="D0CECE" w:themeFill="background2" w:themeFillShade="E6"/>
            <w:vAlign w:val="center"/>
          </w:tcPr>
          <w:p w:rsidR="00166880" w:rsidRPr="00B62CEF" w:rsidRDefault="00166880" w:rsidP="00166880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</w:pPr>
            <w:r w:rsidRPr="00B62CEF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27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166880" w:rsidRPr="00B62CEF" w:rsidRDefault="00166880" w:rsidP="00166880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B62CEF">
              <w:rPr>
                <w:b/>
                <w:bCs/>
                <w:color w:val="C00000"/>
                <w:highlight w:val="lightGray"/>
                <w:shd w:val="clear" w:color="auto" w:fill="FFFFFF"/>
              </w:rPr>
              <w:t>26</w:t>
            </w:r>
          </w:p>
        </w:tc>
        <w:tc>
          <w:tcPr>
            <w:tcW w:w="636" w:type="dxa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</w:p>
        </w:tc>
        <w:tc>
          <w:tcPr>
            <w:tcW w:w="636" w:type="dxa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</w:p>
        </w:tc>
      </w:tr>
      <w:tr w:rsidR="00166880" w:rsidRPr="008F43A7" w:rsidTr="00166880">
        <w:tc>
          <w:tcPr>
            <w:tcW w:w="636" w:type="dxa"/>
            <w:shd w:val="clear" w:color="auto" w:fill="FFFFFF" w:themeFill="background1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19</w:t>
            </w:r>
          </w:p>
        </w:tc>
        <w:tc>
          <w:tcPr>
            <w:tcW w:w="636" w:type="dxa"/>
            <w:shd w:val="clear" w:color="auto" w:fill="FFFFFF" w:themeFill="background1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</w:p>
        </w:tc>
        <w:tc>
          <w:tcPr>
            <w:tcW w:w="636" w:type="dxa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7</w:t>
            </w:r>
          </w:p>
        </w:tc>
        <w:tc>
          <w:tcPr>
            <w:tcW w:w="636" w:type="dxa"/>
            <w:vAlign w:val="center"/>
          </w:tcPr>
          <w:p w:rsidR="00166880" w:rsidRPr="0044655C" w:rsidRDefault="00166880" w:rsidP="00166880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166880">
              <w:rPr>
                <w:b/>
                <w:bCs/>
                <w:color w:val="00B050"/>
                <w:shd w:val="clear" w:color="auto" w:fill="FFFFFF"/>
              </w:rPr>
              <w:t>6</w:t>
            </w:r>
          </w:p>
        </w:tc>
      </w:tr>
    </w:tbl>
    <w:p w:rsidR="00F672B6" w:rsidRDefault="00F054F2" w:rsidP="002E0001">
      <w:pPr>
        <w:rPr>
          <w:shd w:val="clear" w:color="auto" w:fill="FFFFFF"/>
        </w:rPr>
      </w:pPr>
      <w:r>
        <w:t>Выполняются</w:t>
      </w:r>
      <w:r w:rsidR="008F43A7">
        <w:t xml:space="preserve"> пробные перестановки</w:t>
      </w:r>
      <w:r>
        <w:t xml:space="preserve"> </w:t>
      </w:r>
      <w:r w:rsidR="008F43A7">
        <w:t>полученны</w:t>
      </w:r>
      <w:r>
        <w:t>х</w:t>
      </w:r>
      <w:r w:rsidR="008F43A7">
        <w:t xml:space="preserve"> вершин из </w:t>
      </w:r>
      <w:r>
        <w:t>указанной</w:t>
      </w:r>
      <w:r w:rsidR="008F43A7">
        <w:t xml:space="preserve"> области</w:t>
      </w:r>
      <w:r>
        <w:t xml:space="preserve"> с вершиной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8F43A7">
        <w:t>.</w:t>
      </w:r>
      <w:r>
        <w:t xml:space="preserve"> </w:t>
      </w:r>
      <w:r w:rsidR="00F672B6">
        <w:t>Для каждой из них р</w:t>
      </w:r>
      <w:r>
        <w:t xml:space="preserve">ассчитывается </w:t>
      </w:r>
      <w:r w:rsidR="00F672B6">
        <w:t>приращение суммарной длины связи</w:t>
      </w:r>
      <w:r w:rsidR="00F672B6" w:rsidRPr="00F672B6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</m:d>
        <m:r>
          <w:rPr>
            <w:rFonts w:ascii="Cambria Math" w:hAnsi="Cambria Math"/>
            <w:szCs w:val="28"/>
          </w:rPr>
          <m:t>+</m:t>
        </m:r>
        <m:d>
          <m:dPr>
            <m:begChr m:val="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672B6" w:rsidRPr="00F672B6">
        <w:rPr>
          <w:szCs w:val="28"/>
        </w:rPr>
        <w:t xml:space="preserve"> </w:t>
      </w:r>
      <w:r w:rsidR="00F672B6">
        <w:t>–</w:t>
      </w:r>
      <w:r w:rsidR="00F672B6" w:rsidRPr="00F672B6">
        <w:t xml:space="preserve"> </w:t>
      </w:r>
      <w:r w:rsidR="00F672B6">
        <w:t xml:space="preserve">значение, на которое изменится суммарная длина связи </w:t>
      </w:r>
      <m:oMath>
        <m:r>
          <w:rPr>
            <w:rFonts w:ascii="Cambria Math" w:hAnsi="Cambria Math"/>
            <w:szCs w:val="28"/>
          </w:rPr>
          <m:t>Q</m:t>
        </m:r>
      </m:oMath>
      <w:r w:rsidR="00F672B6" w:rsidRPr="00F672B6">
        <w:rPr>
          <w:szCs w:val="28"/>
        </w:rPr>
        <w:t xml:space="preserve"> </w:t>
      </w:r>
      <w:r w:rsidR="00F672B6">
        <w:rPr>
          <w:szCs w:val="28"/>
        </w:rPr>
        <w:t xml:space="preserve">при осуществлении перестановки. </w:t>
      </w:r>
      <w:r w:rsidR="00174475">
        <w:rPr>
          <w:szCs w:val="28"/>
        </w:rPr>
        <w:t>П</w:t>
      </w:r>
      <w:r w:rsidR="00F672B6">
        <w:rPr>
          <w:szCs w:val="28"/>
        </w:rPr>
        <w:t>риращен</w:t>
      </w:r>
      <w:r w:rsidR="00174475">
        <w:rPr>
          <w:szCs w:val="28"/>
        </w:rPr>
        <w:t>ие</w:t>
      </w:r>
      <w:r w:rsidR="00F672B6">
        <w:rPr>
          <w:szCs w:val="28"/>
        </w:rPr>
        <w:t xml:space="preserve"> суммарной длины связи</w:t>
      </w:r>
      <w:r w:rsidR="0017447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 w:rsidR="00F672B6">
        <w:rPr>
          <w:szCs w:val="28"/>
        </w:rPr>
        <w:t xml:space="preserve"> отображено на схеме размещения в таблице </w:t>
      </w:r>
      <w:r w:rsidR="00F672B6" w:rsidRPr="00F672B6">
        <w:rPr>
          <w:szCs w:val="28"/>
        </w:rPr>
        <w:t xml:space="preserve">3.2.3 </w:t>
      </w:r>
      <w:r w:rsidR="009F5A14">
        <w:rPr>
          <w:szCs w:val="28"/>
        </w:rPr>
        <w:t>в подстрочном виде</w:t>
      </w:r>
      <w:r w:rsidR="00F672B6" w:rsidRPr="00F672B6">
        <w:rPr>
          <w:szCs w:val="28"/>
        </w:rPr>
        <w:t>.</w:t>
      </w:r>
    </w:p>
    <w:p w:rsidR="00F672B6" w:rsidRDefault="00F672B6" w:rsidP="00F672B6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 w:rsidR="006157D3">
        <w:t>3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приращения вершин-кандидатов на перестановку</w:t>
      </w:r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6"/>
        <w:gridCol w:w="676"/>
        <w:gridCol w:w="676"/>
        <w:gridCol w:w="676"/>
        <w:gridCol w:w="636"/>
        <w:gridCol w:w="636"/>
      </w:tblGrid>
      <w:tr w:rsidR="00F672B6" w:rsidRPr="008F43A7" w:rsidTr="00174475">
        <w:tc>
          <w:tcPr>
            <w:tcW w:w="636" w:type="dxa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</w:p>
        </w:tc>
        <w:tc>
          <w:tcPr>
            <w:tcW w:w="676" w:type="dxa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</w:p>
        </w:tc>
        <w:tc>
          <w:tcPr>
            <w:tcW w:w="636" w:type="dxa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</w:p>
        </w:tc>
        <w:tc>
          <w:tcPr>
            <w:tcW w:w="636" w:type="dxa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</w:p>
        </w:tc>
      </w:tr>
      <w:tr w:rsidR="00F672B6" w:rsidRPr="00F054F2" w:rsidTr="00174475">
        <w:tc>
          <w:tcPr>
            <w:tcW w:w="636" w:type="dxa"/>
            <w:shd w:val="clear" w:color="auto" w:fill="FFFFFF" w:themeFill="background1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F672B6" w:rsidRPr="009F5A14" w:rsidRDefault="00F672B6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24</w:t>
            </w:r>
            <w:r w:rsidR="009F5A14" w:rsidRPr="009F5A14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80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F672B6" w:rsidRPr="009F5A14" w:rsidRDefault="00F672B6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22</w:t>
            </w:r>
            <w:r w:rsidR="009F5A14" w:rsidRPr="009F5A14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38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F672B6" w:rsidRPr="009F5A14" w:rsidRDefault="00F672B6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</w:t>
            </w:r>
            <w:r w:rsidR="009F5A14" w:rsidRPr="009F5A14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-3</w:t>
            </w:r>
          </w:p>
        </w:tc>
        <w:tc>
          <w:tcPr>
            <w:tcW w:w="636" w:type="dxa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</w:p>
        </w:tc>
        <w:tc>
          <w:tcPr>
            <w:tcW w:w="636" w:type="dxa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</w:p>
        </w:tc>
      </w:tr>
      <w:tr w:rsidR="00F672B6" w:rsidRPr="008F43A7" w:rsidTr="00174475">
        <w:tc>
          <w:tcPr>
            <w:tcW w:w="636" w:type="dxa"/>
            <w:shd w:val="clear" w:color="auto" w:fill="auto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F672B6" w:rsidRPr="009F5A14" w:rsidRDefault="00F672B6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3</w:t>
            </w:r>
            <w:r w:rsidR="009F5A14" w:rsidRPr="009F5A14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40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F672B6" w:rsidRPr="009F5A14" w:rsidRDefault="00F672B6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29</w:t>
            </w:r>
            <w:r w:rsidR="009F5A14" w:rsidRPr="009F5A14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18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F672B6" w:rsidRPr="009F5A14" w:rsidRDefault="00F672B6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8</w:t>
            </w:r>
            <w:r w:rsidR="009F5A14" w:rsidRPr="009F5A14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46</w:t>
            </w:r>
          </w:p>
        </w:tc>
        <w:tc>
          <w:tcPr>
            <w:tcW w:w="636" w:type="dxa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25</w:t>
            </w:r>
          </w:p>
        </w:tc>
        <w:tc>
          <w:tcPr>
            <w:tcW w:w="636" w:type="dxa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</w:p>
        </w:tc>
      </w:tr>
      <w:tr w:rsidR="00F672B6" w:rsidRPr="008F43A7" w:rsidTr="00174475">
        <w:tc>
          <w:tcPr>
            <w:tcW w:w="636" w:type="dxa"/>
            <w:shd w:val="clear" w:color="auto" w:fill="auto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F672B6" w:rsidRPr="009F5A14" w:rsidRDefault="00F672B6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15</w:t>
            </w:r>
            <w:r w:rsidR="009F5A14" w:rsidRPr="009F5A14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42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F672B6" w:rsidRPr="009F5A14" w:rsidRDefault="00F672B6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27</w:t>
            </w:r>
            <w:r w:rsidR="009F5A14" w:rsidRPr="009F5A14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46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F672B6" w:rsidRPr="009F5A14" w:rsidRDefault="00F672B6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26</w:t>
            </w:r>
            <w:r w:rsidR="009F5A14" w:rsidRPr="009F5A14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17</w:t>
            </w:r>
          </w:p>
        </w:tc>
        <w:tc>
          <w:tcPr>
            <w:tcW w:w="636" w:type="dxa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</w:p>
        </w:tc>
        <w:tc>
          <w:tcPr>
            <w:tcW w:w="636" w:type="dxa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</w:p>
        </w:tc>
      </w:tr>
      <w:tr w:rsidR="00F672B6" w:rsidRPr="008F43A7" w:rsidTr="00174475">
        <w:tc>
          <w:tcPr>
            <w:tcW w:w="636" w:type="dxa"/>
            <w:shd w:val="clear" w:color="auto" w:fill="FFFFFF" w:themeFill="background1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19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</w:p>
        </w:tc>
        <w:tc>
          <w:tcPr>
            <w:tcW w:w="636" w:type="dxa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7</w:t>
            </w:r>
          </w:p>
        </w:tc>
        <w:tc>
          <w:tcPr>
            <w:tcW w:w="636" w:type="dxa"/>
            <w:vAlign w:val="center"/>
          </w:tcPr>
          <w:p w:rsidR="00F672B6" w:rsidRPr="0044655C" w:rsidRDefault="00F672B6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166880">
              <w:rPr>
                <w:b/>
                <w:bCs/>
                <w:color w:val="00B050"/>
                <w:shd w:val="clear" w:color="auto" w:fill="FFFFFF"/>
              </w:rPr>
              <w:t>6</w:t>
            </w:r>
          </w:p>
        </w:tc>
      </w:tr>
    </w:tbl>
    <w:p w:rsidR="00B62CEF" w:rsidRDefault="00174475" w:rsidP="008522A3">
      <w:pPr>
        <w:rPr>
          <w:lang w:val="en-US"/>
        </w:rPr>
      </w:pPr>
      <w:r>
        <w:lastRenderedPageBreak/>
        <w:t>Закрепляется н</w:t>
      </w:r>
      <w:r w:rsidR="008F43A7">
        <w:t>аилучшая перестановка</w:t>
      </w:r>
      <w:r w:rsidR="009F5A14"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>
        <w:rPr>
          <w:szCs w:val="28"/>
        </w:rPr>
        <w:t xml:space="preserve"> </w:t>
      </w:r>
      <w:r w:rsidR="009F5A14">
        <w:t>которой будет отрицательное и наибольшее по модулю</w:t>
      </w:r>
      <w:r w:rsidR="008F43A7">
        <w:t xml:space="preserve">. </w:t>
      </w:r>
      <w:r w:rsidR="009F5A14">
        <w:t>В данном случае только одна перестановка уменьшит значение суммарной длины связи –</w:t>
      </w:r>
      <w:r w:rsidR="00B62CEF">
        <w:t xml:space="preserve"> перестановка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B62CEF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62CEF">
        <w:t xml:space="preserve">. Размещение после перестановки представлено в таблице </w:t>
      </w:r>
      <w:r w:rsidR="00B62CEF" w:rsidRPr="00B62CEF">
        <w:t>3.2.</w:t>
      </w:r>
      <w:r w:rsidR="00B62CEF">
        <w:rPr>
          <w:lang w:val="en-US"/>
        </w:rPr>
        <w:t>4.</w:t>
      </w:r>
    </w:p>
    <w:p w:rsidR="00B62CEF" w:rsidRDefault="00B62CEF" w:rsidP="00B62CE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 w:rsidR="006157D3">
        <w:t>4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 xml:space="preserve">Размещение после перестановки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6"/>
        <w:gridCol w:w="676"/>
        <w:gridCol w:w="676"/>
        <w:gridCol w:w="676"/>
        <w:gridCol w:w="636"/>
        <w:gridCol w:w="636"/>
      </w:tblGrid>
      <w:tr w:rsidR="00B62CEF" w:rsidRPr="00174475" w:rsidTr="00B62CEF">
        <w:tc>
          <w:tcPr>
            <w:tcW w:w="636" w:type="dxa"/>
            <w:vAlign w:val="center"/>
          </w:tcPr>
          <w:p w:rsidR="00B62CEF" w:rsidRPr="0044655C" w:rsidRDefault="00B62CE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B62CEF" w:rsidRPr="0044655C" w:rsidRDefault="00B62CE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B62CEF" w:rsidRPr="0044655C" w:rsidRDefault="00B62CE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</w:p>
        </w:tc>
        <w:tc>
          <w:tcPr>
            <w:tcW w:w="676" w:type="dxa"/>
            <w:vAlign w:val="center"/>
          </w:tcPr>
          <w:p w:rsidR="00B62CEF" w:rsidRPr="0044655C" w:rsidRDefault="00B62CE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</w:p>
        </w:tc>
        <w:tc>
          <w:tcPr>
            <w:tcW w:w="636" w:type="dxa"/>
            <w:vAlign w:val="center"/>
          </w:tcPr>
          <w:p w:rsidR="00B62CEF" w:rsidRPr="0044655C" w:rsidRDefault="00B62CE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</w:p>
        </w:tc>
        <w:tc>
          <w:tcPr>
            <w:tcW w:w="636" w:type="dxa"/>
            <w:vAlign w:val="center"/>
          </w:tcPr>
          <w:p w:rsidR="00B62CEF" w:rsidRPr="0044655C" w:rsidRDefault="00B62CE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</w:p>
        </w:tc>
      </w:tr>
      <w:tr w:rsidR="00B62CEF" w:rsidRPr="00F054F2" w:rsidTr="00B62CEF">
        <w:tc>
          <w:tcPr>
            <w:tcW w:w="636" w:type="dxa"/>
            <w:shd w:val="clear" w:color="auto" w:fill="FFFFFF" w:themeFill="background1"/>
            <w:vAlign w:val="center"/>
          </w:tcPr>
          <w:p w:rsidR="00B62CEF" w:rsidRPr="0044655C" w:rsidRDefault="00B62CEF" w:rsidP="00B62CEF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B62CEF" w:rsidRPr="00B62CEF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 w:rsidRPr="00B62CEF">
              <w:rPr>
                <w:b/>
                <w:bCs/>
                <w:color w:val="C00000"/>
                <w:shd w:val="clear" w:color="auto" w:fill="FFFFFF"/>
                <w:lang w:val="en-US"/>
              </w:rPr>
              <w:t>24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B62CEF" w:rsidRPr="00B62CEF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B62CEF">
              <w:rPr>
                <w:b/>
                <w:bCs/>
                <w:color w:val="C00000"/>
                <w:shd w:val="clear" w:color="auto" w:fill="FFFFFF"/>
              </w:rPr>
              <w:t>22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B62CEF" w:rsidRPr="00B62CEF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174475">
              <w:rPr>
                <w:b/>
                <w:bCs/>
                <w:color w:val="C00000"/>
                <w:shd w:val="clear" w:color="auto" w:fill="FFFFFF"/>
              </w:rPr>
              <w:t>6</w:t>
            </w:r>
          </w:p>
        </w:tc>
        <w:tc>
          <w:tcPr>
            <w:tcW w:w="636" w:type="dxa"/>
            <w:vAlign w:val="center"/>
          </w:tcPr>
          <w:p w:rsidR="00B62CEF" w:rsidRPr="0044655C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</w:p>
        </w:tc>
        <w:tc>
          <w:tcPr>
            <w:tcW w:w="636" w:type="dxa"/>
            <w:vAlign w:val="center"/>
          </w:tcPr>
          <w:p w:rsidR="00B62CEF" w:rsidRPr="0044655C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</w:p>
        </w:tc>
      </w:tr>
      <w:tr w:rsidR="00B62CEF" w:rsidRPr="008F43A7" w:rsidTr="00B62CEF">
        <w:tc>
          <w:tcPr>
            <w:tcW w:w="636" w:type="dxa"/>
            <w:shd w:val="clear" w:color="auto" w:fill="auto"/>
            <w:vAlign w:val="center"/>
          </w:tcPr>
          <w:p w:rsidR="00B62CEF" w:rsidRPr="0044655C" w:rsidRDefault="00B62CEF" w:rsidP="00B62CEF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B62CEF" w:rsidRPr="00B62CEF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B62CEF">
              <w:rPr>
                <w:b/>
                <w:bCs/>
                <w:color w:val="C00000"/>
                <w:shd w:val="clear" w:color="auto" w:fill="FFFFFF"/>
              </w:rPr>
              <w:t>3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B62CEF" w:rsidRPr="00B62CEF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B62CEF">
              <w:rPr>
                <w:b/>
                <w:bCs/>
                <w:color w:val="C00000"/>
                <w:shd w:val="clear" w:color="auto" w:fill="FFFFFF"/>
              </w:rPr>
              <w:t>29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B62CEF" w:rsidRPr="00B62CEF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B62CEF">
              <w:rPr>
                <w:b/>
                <w:bCs/>
                <w:color w:val="C00000"/>
                <w:shd w:val="clear" w:color="auto" w:fill="FFFFFF"/>
              </w:rPr>
              <w:t>8</w:t>
            </w:r>
          </w:p>
        </w:tc>
        <w:tc>
          <w:tcPr>
            <w:tcW w:w="636" w:type="dxa"/>
            <w:vAlign w:val="center"/>
          </w:tcPr>
          <w:p w:rsidR="00B62CEF" w:rsidRPr="0044655C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25</w:t>
            </w:r>
          </w:p>
        </w:tc>
        <w:tc>
          <w:tcPr>
            <w:tcW w:w="636" w:type="dxa"/>
            <w:vAlign w:val="center"/>
          </w:tcPr>
          <w:p w:rsidR="00B62CEF" w:rsidRPr="0044655C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</w:p>
        </w:tc>
      </w:tr>
      <w:tr w:rsidR="00B62CEF" w:rsidRPr="008F43A7" w:rsidTr="00B62CEF">
        <w:tc>
          <w:tcPr>
            <w:tcW w:w="636" w:type="dxa"/>
            <w:shd w:val="clear" w:color="auto" w:fill="auto"/>
            <w:vAlign w:val="center"/>
          </w:tcPr>
          <w:p w:rsidR="00B62CEF" w:rsidRPr="0044655C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B62CEF" w:rsidRPr="00B62CEF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 w:rsidRPr="00B62CEF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B62CEF" w:rsidRPr="00B62CEF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 w:rsidRPr="00B62CEF"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B62CEF" w:rsidRPr="00B62CEF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B62CEF">
              <w:rPr>
                <w:b/>
                <w:bCs/>
                <w:color w:val="C00000"/>
                <w:shd w:val="clear" w:color="auto" w:fill="FFFFFF"/>
              </w:rPr>
              <w:t>26</w:t>
            </w:r>
          </w:p>
        </w:tc>
        <w:tc>
          <w:tcPr>
            <w:tcW w:w="636" w:type="dxa"/>
            <w:vAlign w:val="center"/>
          </w:tcPr>
          <w:p w:rsidR="00B62CEF" w:rsidRPr="0044655C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</w:p>
        </w:tc>
        <w:tc>
          <w:tcPr>
            <w:tcW w:w="636" w:type="dxa"/>
            <w:vAlign w:val="center"/>
          </w:tcPr>
          <w:p w:rsidR="00B62CEF" w:rsidRPr="0044655C" w:rsidRDefault="00B62CEF" w:rsidP="00B62CEF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</w:p>
        </w:tc>
      </w:tr>
      <w:tr w:rsidR="00B62CEF" w:rsidRPr="008F43A7" w:rsidTr="00B62CEF">
        <w:tc>
          <w:tcPr>
            <w:tcW w:w="636" w:type="dxa"/>
            <w:shd w:val="clear" w:color="auto" w:fill="FFFFFF" w:themeFill="background1"/>
            <w:vAlign w:val="center"/>
          </w:tcPr>
          <w:p w:rsidR="00B62CEF" w:rsidRPr="0044655C" w:rsidRDefault="00B62CE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B62CEF" w:rsidRPr="0044655C" w:rsidRDefault="00B62CE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19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B62CEF" w:rsidRPr="0044655C" w:rsidRDefault="00B62CE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B62CEF" w:rsidRPr="0044655C" w:rsidRDefault="00B62CE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</w:p>
        </w:tc>
        <w:tc>
          <w:tcPr>
            <w:tcW w:w="636" w:type="dxa"/>
            <w:vAlign w:val="center"/>
          </w:tcPr>
          <w:p w:rsidR="00B62CEF" w:rsidRPr="0044655C" w:rsidRDefault="00B62CE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7</w:t>
            </w:r>
          </w:p>
        </w:tc>
        <w:tc>
          <w:tcPr>
            <w:tcW w:w="636" w:type="dxa"/>
            <w:vAlign w:val="center"/>
          </w:tcPr>
          <w:p w:rsidR="00B62CEF" w:rsidRPr="0044655C" w:rsidRDefault="00B62CE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</w:p>
        </w:tc>
      </w:tr>
    </w:tbl>
    <w:p w:rsidR="008F43A7" w:rsidRPr="00174475" w:rsidRDefault="008F43A7" w:rsidP="008522A3">
      <w:r>
        <w:t>Алгоритм повторяется до тех пор, пока для вершины, расположенной наихудшим образом</w:t>
      </w:r>
      <w:r w:rsidR="00B62CEF">
        <w:t xml:space="preserve"> (имеющей максимальное значение средней длины связи</w:t>
      </w:r>
      <w:r w:rsidR="00174475" w:rsidRPr="00174475">
        <w:t>,</w:t>
      </w:r>
      <w:r w:rsidR="0017447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 max</m:t>
            </m:r>
          </m:sub>
        </m:sSub>
      </m:oMath>
      <w:r w:rsidR="00B62CEF">
        <w:t>)</w:t>
      </w:r>
      <w:r>
        <w:t xml:space="preserve">, есть </w:t>
      </w:r>
      <w:r w:rsidR="00B62CEF">
        <w:t xml:space="preserve">хотя бы одна </w:t>
      </w:r>
      <w:r>
        <w:t>перестановк</w:t>
      </w:r>
      <w:r w:rsidR="00B62CEF">
        <w:t>а</w:t>
      </w:r>
      <w:r>
        <w:t>, дающ</w:t>
      </w:r>
      <w:r w:rsidR="00B62CEF">
        <w:t>ая</w:t>
      </w:r>
      <w:r>
        <w:t xml:space="preserve"> положительный результат</w:t>
      </w:r>
      <w:r w:rsidR="00B62CEF">
        <w:t xml:space="preserve"> (приращение суммарной длины связи которой отрицательно</w:t>
      </w:r>
      <w:r w:rsidR="00174475" w:rsidRPr="00174475">
        <w:t>,</w:t>
      </w:r>
      <w:r w:rsidR="00174475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&lt;0</m:t>
        </m:r>
      </m:oMath>
      <w:r w:rsidR="00B62CEF">
        <w:t>).</w:t>
      </w:r>
    </w:p>
    <w:p w:rsidR="007806AF" w:rsidRDefault="007806AF" w:rsidP="007806A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 w:rsidR="006157D3">
        <w:t>5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средней длины для каждой размещенной вершины</w:t>
      </w:r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66"/>
        <w:gridCol w:w="766"/>
        <w:gridCol w:w="766"/>
        <w:gridCol w:w="676"/>
        <w:gridCol w:w="766"/>
        <w:gridCol w:w="766"/>
      </w:tblGrid>
      <w:tr w:rsidR="007806AF" w:rsidRPr="0044655C" w:rsidTr="007806AF">
        <w:tc>
          <w:tcPr>
            <w:tcW w:w="76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  <w:r>
              <w:rPr>
                <w:b/>
                <w:bCs/>
                <w:shd w:val="clear" w:color="auto" w:fill="FFFFFF"/>
                <w:vertAlign w:val="subscript"/>
              </w:rPr>
              <w:t>29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20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85</w:t>
            </w:r>
          </w:p>
        </w:tc>
        <w:tc>
          <w:tcPr>
            <w:tcW w:w="67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95</w:t>
            </w:r>
          </w:p>
        </w:tc>
        <w:tc>
          <w:tcPr>
            <w:tcW w:w="76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</w:p>
        </w:tc>
        <w:tc>
          <w:tcPr>
            <w:tcW w:w="76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0</w:t>
            </w:r>
          </w:p>
        </w:tc>
      </w:tr>
      <w:tr w:rsidR="007806AF" w:rsidRPr="0044655C" w:rsidTr="007806AF">
        <w:tc>
          <w:tcPr>
            <w:tcW w:w="766" w:type="dxa"/>
            <w:shd w:val="clear" w:color="auto" w:fill="FFFFFF" w:themeFill="background1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63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24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61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22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54</w:t>
            </w:r>
          </w:p>
        </w:tc>
        <w:tc>
          <w:tcPr>
            <w:tcW w:w="67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</w:rPr>
              <w:t>113</w:t>
            </w:r>
          </w:p>
        </w:tc>
        <w:tc>
          <w:tcPr>
            <w:tcW w:w="76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  <w:r>
              <w:rPr>
                <w:b/>
                <w:bCs/>
                <w:shd w:val="clear" w:color="auto" w:fill="FFFFFF"/>
                <w:vertAlign w:val="subscript"/>
              </w:rPr>
              <w:t>70</w:t>
            </w:r>
          </w:p>
        </w:tc>
        <w:tc>
          <w:tcPr>
            <w:tcW w:w="76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</w:p>
        </w:tc>
      </w:tr>
      <w:tr w:rsidR="007806AF" w:rsidRPr="0044655C" w:rsidTr="007806AF">
        <w:tc>
          <w:tcPr>
            <w:tcW w:w="766" w:type="dxa"/>
            <w:shd w:val="clear" w:color="auto" w:fill="auto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</w:rPr>
              <w:t>38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3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29</w:t>
            </w:r>
            <w:r>
              <w:rPr>
                <w:b/>
                <w:bCs/>
                <w:shd w:val="clear" w:color="auto" w:fill="FFFFFF"/>
                <w:vertAlign w:val="subscript"/>
              </w:rPr>
              <w:t>71</w:t>
            </w:r>
          </w:p>
        </w:tc>
        <w:tc>
          <w:tcPr>
            <w:tcW w:w="67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</w:rPr>
              <w:t>66</w:t>
            </w:r>
          </w:p>
        </w:tc>
        <w:tc>
          <w:tcPr>
            <w:tcW w:w="76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25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107</w:t>
            </w:r>
          </w:p>
        </w:tc>
        <w:tc>
          <w:tcPr>
            <w:tcW w:w="76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113</w:t>
            </w:r>
          </w:p>
        </w:tc>
      </w:tr>
      <w:tr w:rsidR="007806AF" w:rsidRPr="0044655C" w:rsidTr="007806AF">
        <w:tc>
          <w:tcPr>
            <w:tcW w:w="766" w:type="dxa"/>
            <w:shd w:val="clear" w:color="auto" w:fill="auto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54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49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26</w:t>
            </w:r>
            <w:r>
              <w:rPr>
                <w:b/>
                <w:bCs/>
                <w:shd w:val="clear" w:color="auto" w:fill="FFFFFF"/>
                <w:vertAlign w:val="subscript"/>
              </w:rPr>
              <w:t>60</w:t>
            </w:r>
          </w:p>
        </w:tc>
        <w:tc>
          <w:tcPr>
            <w:tcW w:w="76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9</w:t>
            </w:r>
          </w:p>
        </w:tc>
        <w:tc>
          <w:tcPr>
            <w:tcW w:w="76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</w:p>
        </w:tc>
      </w:tr>
      <w:tr w:rsidR="007806AF" w:rsidRPr="0044655C" w:rsidTr="007806AF">
        <w:tc>
          <w:tcPr>
            <w:tcW w:w="766" w:type="dxa"/>
            <w:shd w:val="clear" w:color="auto" w:fill="FFFFFF" w:themeFill="background1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19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11</w:t>
            </w:r>
            <w:r>
              <w:rPr>
                <w:b/>
                <w:bCs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</w:t>
            </w:r>
            <w:r>
              <w:rPr>
                <w:b/>
                <w:bCs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</w:p>
        </w:tc>
        <w:tc>
          <w:tcPr>
            <w:tcW w:w="76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</w:t>
            </w:r>
            <w:r>
              <w:rPr>
                <w:b/>
                <w:bCs/>
                <w:shd w:val="clear" w:color="auto" w:fill="FFFFFF"/>
                <w:vertAlign w:val="subscript"/>
              </w:rPr>
              <w:t>17</w:t>
            </w:r>
          </w:p>
        </w:tc>
        <w:tc>
          <w:tcPr>
            <w:tcW w:w="766" w:type="dxa"/>
            <w:vAlign w:val="center"/>
          </w:tcPr>
          <w:p w:rsidR="007806AF" w:rsidRPr="00174475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shd w:val="clear" w:color="auto" w:fill="FFFFFF"/>
                <w:vertAlign w:val="subscript"/>
              </w:rPr>
              <w:t>68</w:t>
            </w:r>
          </w:p>
        </w:tc>
      </w:tr>
    </w:tbl>
    <w:p w:rsidR="00BC56CB" w:rsidRPr="0063122D" w:rsidRDefault="00BC56CB" w:rsidP="00BC56CB">
      <w:r>
        <w:rPr>
          <w:shd w:val="clear" w:color="auto" w:fill="FFFFFF"/>
        </w:rPr>
        <w:t xml:space="preserve">Наихудшим образом расположена вершина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.</m:t>
        </m:r>
      </m:oMath>
      <w:r w:rsidR="0063122D">
        <w:t xml:space="preserve"> </w:t>
      </w:r>
      <w:r>
        <w:t xml:space="preserve">Ее центр масс находится в точке с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.0</m:t>
        </m:r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5454</m:t>
        </m:r>
      </m:oMath>
      <w:r w:rsidRPr="00BC56CB">
        <w:t>.</w:t>
      </w:r>
      <w:r w:rsidR="0063122D">
        <w:t xml:space="preserve"> Точки, расположенные вокруг ее центра масс и приращение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 w:rsidR="0063122D">
        <w:rPr>
          <w:szCs w:val="28"/>
        </w:rPr>
        <w:t xml:space="preserve"> при перестановке с ними представлены в таблице </w:t>
      </w:r>
      <w:r w:rsidR="0063122D" w:rsidRPr="0063122D">
        <w:rPr>
          <w:szCs w:val="28"/>
        </w:rPr>
        <w:t>3.2.</w:t>
      </w:r>
      <w:r w:rsidR="006157D3">
        <w:rPr>
          <w:szCs w:val="28"/>
        </w:rPr>
        <w:t>6</w:t>
      </w:r>
      <w:r w:rsidR="0063122D" w:rsidRPr="0063122D">
        <w:rPr>
          <w:szCs w:val="28"/>
        </w:rPr>
        <w:t>.</w:t>
      </w:r>
    </w:p>
    <w:p w:rsidR="007806AF" w:rsidRDefault="007806AF" w:rsidP="007806A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 w:rsidR="006157D3">
        <w:t>6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приращения вершин-кандидатов на перестановку с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6"/>
        <w:gridCol w:w="676"/>
        <w:gridCol w:w="676"/>
        <w:gridCol w:w="842"/>
        <w:gridCol w:w="709"/>
        <w:gridCol w:w="709"/>
      </w:tblGrid>
      <w:tr w:rsidR="007806AF" w:rsidRPr="008F43A7" w:rsidTr="00BC56CB">
        <w:tc>
          <w:tcPr>
            <w:tcW w:w="636" w:type="dxa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</w:p>
        </w:tc>
        <w:tc>
          <w:tcPr>
            <w:tcW w:w="842" w:type="dxa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</w:p>
        </w:tc>
        <w:tc>
          <w:tcPr>
            <w:tcW w:w="709" w:type="dxa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</w:p>
        </w:tc>
        <w:tc>
          <w:tcPr>
            <w:tcW w:w="709" w:type="dxa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</w:p>
        </w:tc>
      </w:tr>
      <w:tr w:rsidR="007806AF" w:rsidRPr="00F054F2" w:rsidTr="00BC56CB">
        <w:tc>
          <w:tcPr>
            <w:tcW w:w="636" w:type="dxa"/>
            <w:shd w:val="clear" w:color="auto" w:fill="FFFFFF" w:themeFill="background1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7806AF" w:rsidRPr="0063122D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24</w:t>
            </w:r>
            <w:r w:rsidR="0063122D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76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7806AF" w:rsidRPr="00BC56CB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22</w:t>
            </w:r>
            <w:r w:rsidR="00BC56CB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24</w:t>
            </w:r>
          </w:p>
        </w:tc>
        <w:tc>
          <w:tcPr>
            <w:tcW w:w="842" w:type="dxa"/>
            <w:shd w:val="clear" w:color="auto" w:fill="D0CECE" w:themeFill="background2" w:themeFillShade="E6"/>
            <w:vAlign w:val="center"/>
          </w:tcPr>
          <w:p w:rsidR="007806AF" w:rsidRPr="00BC56CB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</w:rPr>
              <w:t>6</w:t>
            </w:r>
            <w:r w:rsidR="00BC56CB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</w:p>
        </w:tc>
        <w:tc>
          <w:tcPr>
            <w:tcW w:w="709" w:type="dxa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</w:p>
        </w:tc>
      </w:tr>
      <w:tr w:rsidR="007806AF" w:rsidRPr="008F43A7" w:rsidTr="00BC56CB">
        <w:tc>
          <w:tcPr>
            <w:tcW w:w="636" w:type="dxa"/>
            <w:shd w:val="clear" w:color="auto" w:fill="auto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7806AF" w:rsidRPr="00BC56CB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3</w:t>
            </w:r>
            <w:r w:rsidRPr="009F5A14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4</w:t>
            </w:r>
            <w:r w:rsidR="00BC56CB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8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7806AF" w:rsidRPr="00BC56CB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29</w:t>
            </w:r>
            <w:r w:rsidRPr="009F5A14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1</w:t>
            </w:r>
            <w:r w:rsidR="00BC56CB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0</w:t>
            </w:r>
          </w:p>
        </w:tc>
        <w:tc>
          <w:tcPr>
            <w:tcW w:w="842" w:type="dxa"/>
            <w:shd w:val="clear" w:color="auto" w:fill="D0CECE" w:themeFill="background2" w:themeFillShade="E6"/>
            <w:vAlign w:val="center"/>
          </w:tcPr>
          <w:p w:rsidR="007806AF" w:rsidRPr="00BC56CB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8</w:t>
            </w:r>
            <w:r w:rsidR="00BC56CB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-5</w:t>
            </w:r>
          </w:p>
        </w:tc>
        <w:tc>
          <w:tcPr>
            <w:tcW w:w="709" w:type="dxa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25</w:t>
            </w:r>
          </w:p>
        </w:tc>
        <w:tc>
          <w:tcPr>
            <w:tcW w:w="709" w:type="dxa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</w:p>
        </w:tc>
      </w:tr>
      <w:tr w:rsidR="007806AF" w:rsidRPr="008F43A7" w:rsidTr="00BC56CB">
        <w:tc>
          <w:tcPr>
            <w:tcW w:w="636" w:type="dxa"/>
            <w:shd w:val="clear" w:color="auto" w:fill="auto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7806AF" w:rsidRPr="009F5A14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15</w:t>
            </w:r>
            <w:r w:rsidR="00BC56CB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30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7806AF" w:rsidRPr="009F5A14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27</w:t>
            </w:r>
            <w:r w:rsidR="00BC56CB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2</w:t>
            </w:r>
            <w:r w:rsidRPr="009F5A14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842" w:type="dxa"/>
            <w:shd w:val="clear" w:color="auto" w:fill="D0CECE" w:themeFill="background2" w:themeFillShade="E6"/>
            <w:vAlign w:val="center"/>
          </w:tcPr>
          <w:p w:rsidR="007806AF" w:rsidRPr="009F5A14" w:rsidRDefault="007806AF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26</w:t>
            </w:r>
            <w:r w:rsidR="00BC56CB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-16</w:t>
            </w:r>
          </w:p>
        </w:tc>
        <w:tc>
          <w:tcPr>
            <w:tcW w:w="709" w:type="dxa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</w:p>
        </w:tc>
        <w:tc>
          <w:tcPr>
            <w:tcW w:w="709" w:type="dxa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</w:p>
        </w:tc>
      </w:tr>
      <w:tr w:rsidR="007806AF" w:rsidRPr="008F43A7" w:rsidTr="00BC56CB">
        <w:tc>
          <w:tcPr>
            <w:tcW w:w="636" w:type="dxa"/>
            <w:shd w:val="clear" w:color="auto" w:fill="FFFFFF" w:themeFill="background1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19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</w:p>
        </w:tc>
        <w:tc>
          <w:tcPr>
            <w:tcW w:w="709" w:type="dxa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7</w:t>
            </w:r>
          </w:p>
        </w:tc>
        <w:tc>
          <w:tcPr>
            <w:tcW w:w="709" w:type="dxa"/>
            <w:vAlign w:val="center"/>
          </w:tcPr>
          <w:p w:rsidR="007806AF" w:rsidRPr="0044655C" w:rsidRDefault="007806AF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</w:p>
        </w:tc>
      </w:tr>
    </w:tbl>
    <w:p w:rsidR="0063122D" w:rsidRPr="0063122D" w:rsidRDefault="0063122D" w:rsidP="008522A3">
      <w:r>
        <w:rPr>
          <w:szCs w:val="28"/>
        </w:rPr>
        <w:lastRenderedPageBreak/>
        <w:t xml:space="preserve">Вершина с наибольшим по модулю отрицательным приращением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rPr>
          <w:shd w:val="clear" w:color="auto" w:fill="FFFFFF"/>
        </w:rPr>
        <w:t xml:space="preserve">. Закрепляем перестановку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 xml:space="preserve"> и снова 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для каждой вершины.</w:t>
      </w:r>
    </w:p>
    <w:p w:rsidR="0063122D" w:rsidRDefault="0063122D" w:rsidP="0063122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 w:rsidR="006157D3">
        <w:t>7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средней длины для каждой размещенной вершины</w:t>
      </w:r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66"/>
        <w:gridCol w:w="766"/>
        <w:gridCol w:w="766"/>
        <w:gridCol w:w="676"/>
        <w:gridCol w:w="766"/>
        <w:gridCol w:w="766"/>
      </w:tblGrid>
      <w:tr w:rsidR="0063122D" w:rsidRPr="0044655C" w:rsidTr="0063122D"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  <w:r>
              <w:rPr>
                <w:b/>
                <w:bCs/>
                <w:shd w:val="clear" w:color="auto" w:fill="FFFFFF"/>
                <w:vertAlign w:val="subscript"/>
              </w:rPr>
              <w:t>29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20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85</w:t>
            </w:r>
          </w:p>
        </w:tc>
        <w:tc>
          <w:tcPr>
            <w:tcW w:w="67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9</w:t>
            </w:r>
            <w:r>
              <w:rPr>
                <w:b/>
                <w:bCs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0</w:t>
            </w:r>
          </w:p>
        </w:tc>
      </w:tr>
      <w:tr w:rsidR="0063122D" w:rsidRPr="0044655C" w:rsidTr="0063122D"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63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24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22</w:t>
            </w:r>
            <w:r>
              <w:rPr>
                <w:b/>
                <w:bCs/>
                <w:shd w:val="clear" w:color="auto" w:fill="FFFFFF"/>
                <w:vertAlign w:val="subscript"/>
              </w:rPr>
              <w:t>60</w:t>
            </w:r>
          </w:p>
        </w:tc>
        <w:tc>
          <w:tcPr>
            <w:tcW w:w="67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</w:rPr>
              <w:t>105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  <w:r>
              <w:rPr>
                <w:b/>
                <w:bCs/>
                <w:shd w:val="clear" w:color="auto" w:fill="FFFFFF"/>
                <w:vertAlign w:val="subscript"/>
              </w:rPr>
              <w:t>70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</w:p>
        </w:tc>
      </w:tr>
      <w:tr w:rsidR="0063122D" w:rsidRPr="0044655C" w:rsidTr="0063122D">
        <w:tc>
          <w:tcPr>
            <w:tcW w:w="766" w:type="dxa"/>
            <w:shd w:val="clear" w:color="auto" w:fill="auto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</w:rPr>
              <w:t>38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3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29</w:t>
            </w:r>
            <w:r>
              <w:rPr>
                <w:b/>
                <w:bCs/>
                <w:shd w:val="clear" w:color="auto" w:fill="FFFFFF"/>
                <w:vertAlign w:val="subscript"/>
              </w:rPr>
              <w:t>65</w:t>
            </w:r>
          </w:p>
        </w:tc>
        <w:tc>
          <w:tcPr>
            <w:tcW w:w="67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</w:rPr>
              <w:t>62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25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107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113</w:t>
            </w:r>
          </w:p>
        </w:tc>
      </w:tr>
      <w:tr w:rsidR="0063122D" w:rsidRPr="0044655C" w:rsidTr="0063122D">
        <w:tc>
          <w:tcPr>
            <w:tcW w:w="766" w:type="dxa"/>
            <w:shd w:val="clear" w:color="auto" w:fill="auto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54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  <w:r>
              <w:rPr>
                <w:b/>
                <w:bCs/>
                <w:shd w:val="clear" w:color="auto" w:fill="FFFFFF"/>
                <w:vertAlign w:val="subscript"/>
              </w:rPr>
              <w:t>84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49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91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9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</w:p>
        </w:tc>
      </w:tr>
      <w:tr w:rsidR="0063122D" w:rsidRPr="0044655C" w:rsidTr="0063122D"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19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11</w:t>
            </w:r>
            <w:r>
              <w:rPr>
                <w:b/>
                <w:bCs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</w:t>
            </w:r>
            <w:r>
              <w:rPr>
                <w:b/>
                <w:bCs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26</w:t>
            </w:r>
            <w:r>
              <w:rPr>
                <w:b/>
                <w:bCs/>
                <w:shd w:val="clear" w:color="auto" w:fill="FFFFFF"/>
                <w:vertAlign w:val="subscript"/>
              </w:rPr>
              <w:t>70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shd w:val="clear" w:color="auto" w:fill="FFFFFF"/>
                <w:vertAlign w:val="subscript"/>
              </w:rPr>
              <w:t>62</w:t>
            </w:r>
          </w:p>
        </w:tc>
      </w:tr>
    </w:tbl>
    <w:p w:rsidR="0063122D" w:rsidRPr="0063122D" w:rsidRDefault="0063122D" w:rsidP="0063122D">
      <w:r>
        <w:rPr>
          <w:shd w:val="clear" w:color="auto" w:fill="FFFFFF"/>
        </w:rPr>
        <w:t xml:space="preserve">Наихудшим образом расположена вершина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Ее центр масс находится в точке с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19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1.689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19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2.275</m:t>
        </m:r>
        <m:r>
          <m:rPr>
            <m:sty m:val="p"/>
          </m:rPr>
          <w:rPr>
            <w:rFonts w:ascii="Cambria Math" w:hAnsi="Cambria Math"/>
          </w:rPr>
          <m:t>9</m:t>
        </m:r>
      </m:oMath>
      <w:r w:rsidRPr="00BC56CB">
        <w:t>.</w:t>
      </w:r>
      <w:r>
        <w:t xml:space="preserve"> Точки, расположенные вокруг ее центра масс и приращение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>
        <w:rPr>
          <w:szCs w:val="28"/>
        </w:rPr>
        <w:t xml:space="preserve"> при перестановке с ними представлены в таблице </w:t>
      </w:r>
      <w:r w:rsidRPr="0063122D">
        <w:rPr>
          <w:szCs w:val="28"/>
        </w:rPr>
        <w:t>3.2.</w:t>
      </w:r>
      <w:r w:rsidR="006157D3">
        <w:rPr>
          <w:szCs w:val="28"/>
        </w:rPr>
        <w:t>8</w:t>
      </w:r>
      <w:r w:rsidRPr="0063122D">
        <w:rPr>
          <w:szCs w:val="28"/>
        </w:rPr>
        <w:t>.</w:t>
      </w:r>
    </w:p>
    <w:p w:rsidR="0063122D" w:rsidRDefault="0063122D" w:rsidP="0063122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 w:rsidR="006157D3">
        <w:t>8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приращения вершин-кандидатов на перестановку с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.</m:t>
        </m:r>
      </m:oMath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6"/>
        <w:gridCol w:w="676"/>
        <w:gridCol w:w="676"/>
        <w:gridCol w:w="842"/>
        <w:gridCol w:w="709"/>
        <w:gridCol w:w="709"/>
      </w:tblGrid>
      <w:tr w:rsidR="0063122D" w:rsidRPr="008F43A7" w:rsidTr="0063122D">
        <w:tc>
          <w:tcPr>
            <w:tcW w:w="636" w:type="dxa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20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</w:p>
        </w:tc>
        <w:tc>
          <w:tcPr>
            <w:tcW w:w="842" w:type="dxa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</w:p>
        </w:tc>
        <w:tc>
          <w:tcPr>
            <w:tcW w:w="709" w:type="dxa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</w:p>
        </w:tc>
        <w:tc>
          <w:tcPr>
            <w:tcW w:w="709" w:type="dxa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</w:p>
        </w:tc>
      </w:tr>
      <w:tr w:rsidR="0063122D" w:rsidRPr="00F054F2" w:rsidTr="0063122D">
        <w:tc>
          <w:tcPr>
            <w:tcW w:w="636" w:type="dxa"/>
            <w:shd w:val="clear" w:color="auto" w:fill="FFFFFF" w:themeFill="background1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63122D" w:rsidRPr="0063122D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24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39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63122D" w:rsidRPr="00BC56CB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22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842" w:type="dxa"/>
            <w:shd w:val="clear" w:color="auto" w:fill="D0CECE" w:themeFill="background2" w:themeFillShade="E6"/>
            <w:vAlign w:val="center"/>
          </w:tcPr>
          <w:p w:rsidR="0063122D" w:rsidRPr="0063122D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</w:rPr>
              <w:t>6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35</w:t>
            </w:r>
          </w:p>
        </w:tc>
        <w:tc>
          <w:tcPr>
            <w:tcW w:w="709" w:type="dxa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</w:p>
        </w:tc>
        <w:tc>
          <w:tcPr>
            <w:tcW w:w="709" w:type="dxa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</w:p>
        </w:tc>
      </w:tr>
      <w:tr w:rsidR="0063122D" w:rsidRPr="008F43A7" w:rsidTr="0063122D">
        <w:tc>
          <w:tcPr>
            <w:tcW w:w="636" w:type="dxa"/>
            <w:shd w:val="clear" w:color="auto" w:fill="auto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63122D" w:rsidRPr="00BC56CB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3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16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63122D" w:rsidRPr="00BC56CB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29</w:t>
            </w:r>
            <w:r w:rsidRPr="009F5A14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842" w:type="dxa"/>
            <w:shd w:val="clear" w:color="auto" w:fill="D0CECE" w:themeFill="background2" w:themeFillShade="E6"/>
            <w:vAlign w:val="center"/>
          </w:tcPr>
          <w:p w:rsidR="0063122D" w:rsidRPr="0063122D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8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-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709" w:type="dxa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25</w:t>
            </w:r>
          </w:p>
        </w:tc>
        <w:tc>
          <w:tcPr>
            <w:tcW w:w="709" w:type="dxa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</w:p>
        </w:tc>
      </w:tr>
      <w:tr w:rsidR="0063122D" w:rsidRPr="008F43A7" w:rsidTr="0063122D">
        <w:tc>
          <w:tcPr>
            <w:tcW w:w="636" w:type="dxa"/>
            <w:shd w:val="clear" w:color="auto" w:fill="auto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63122D" w:rsidRPr="009F5A14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15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676" w:type="dxa"/>
            <w:shd w:val="clear" w:color="auto" w:fill="D0CECE" w:themeFill="background2" w:themeFillShade="E6"/>
            <w:vAlign w:val="center"/>
          </w:tcPr>
          <w:p w:rsidR="0063122D" w:rsidRPr="0063122D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27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842" w:type="dxa"/>
            <w:shd w:val="clear" w:color="auto" w:fill="D0CECE" w:themeFill="background2" w:themeFillShade="E6"/>
            <w:vAlign w:val="center"/>
          </w:tcPr>
          <w:p w:rsidR="0063122D" w:rsidRPr="0063122D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</w:rPr>
              <w:t>7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24</w:t>
            </w:r>
          </w:p>
        </w:tc>
        <w:tc>
          <w:tcPr>
            <w:tcW w:w="709" w:type="dxa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</w:p>
        </w:tc>
        <w:tc>
          <w:tcPr>
            <w:tcW w:w="709" w:type="dxa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</w:p>
        </w:tc>
      </w:tr>
      <w:tr w:rsidR="0063122D" w:rsidRPr="008F43A7" w:rsidTr="0063122D">
        <w:tc>
          <w:tcPr>
            <w:tcW w:w="636" w:type="dxa"/>
            <w:shd w:val="clear" w:color="auto" w:fill="FFFFFF" w:themeFill="background1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19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</w:p>
        </w:tc>
        <w:tc>
          <w:tcPr>
            <w:tcW w:w="709" w:type="dxa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26</w:t>
            </w:r>
          </w:p>
        </w:tc>
        <w:tc>
          <w:tcPr>
            <w:tcW w:w="709" w:type="dxa"/>
            <w:vAlign w:val="center"/>
          </w:tcPr>
          <w:p w:rsidR="0063122D" w:rsidRPr="0044655C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</w:p>
        </w:tc>
      </w:tr>
    </w:tbl>
    <w:p w:rsidR="008F43A7" w:rsidRDefault="0063122D" w:rsidP="008522A3">
      <w:pPr>
        <w:rPr>
          <w:szCs w:val="28"/>
        </w:rPr>
      </w:pPr>
      <w:r>
        <w:rPr>
          <w:szCs w:val="28"/>
        </w:rPr>
        <w:t xml:space="preserve">Вершины для перестановки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.</w:t>
      </w:r>
    </w:p>
    <w:p w:rsidR="0063122D" w:rsidRDefault="0063122D" w:rsidP="0063122D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 w:rsidR="006157D3">
        <w:t>9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средней длины для каждой размещенной вершины</w:t>
      </w:r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66"/>
        <w:gridCol w:w="766"/>
        <w:gridCol w:w="766"/>
        <w:gridCol w:w="676"/>
        <w:gridCol w:w="766"/>
        <w:gridCol w:w="766"/>
      </w:tblGrid>
      <w:tr w:rsidR="0063122D" w:rsidRPr="0044655C" w:rsidTr="0063122D"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  <w:r>
              <w:rPr>
                <w:b/>
                <w:bCs/>
                <w:shd w:val="clear" w:color="auto" w:fill="FFFFFF"/>
                <w:vertAlign w:val="subscript"/>
              </w:rPr>
              <w:t>29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20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8</w:t>
            </w:r>
            <w:r w:rsidR="006157D3">
              <w:rPr>
                <w:b/>
                <w:bCs/>
                <w:shd w:val="clear" w:color="auto" w:fill="FFFFFF"/>
                <w:vertAlign w:val="subscript"/>
              </w:rPr>
              <w:t>9</w:t>
            </w:r>
          </w:p>
        </w:tc>
        <w:tc>
          <w:tcPr>
            <w:tcW w:w="67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9</w:t>
            </w:r>
            <w:r>
              <w:rPr>
                <w:b/>
                <w:bCs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0</w:t>
            </w:r>
          </w:p>
        </w:tc>
      </w:tr>
      <w:tr w:rsidR="0063122D" w:rsidRPr="0044655C" w:rsidTr="0063122D"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63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24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22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  <w:r w:rsidR="006157D3">
              <w:rPr>
                <w:b/>
                <w:bCs/>
                <w:shd w:val="clear" w:color="auto" w:fill="FFFFFF"/>
                <w:vertAlign w:val="subscript"/>
              </w:rPr>
              <w:t>9</w:t>
            </w:r>
          </w:p>
        </w:tc>
        <w:tc>
          <w:tcPr>
            <w:tcW w:w="67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6</w:t>
            </w:r>
            <w:r w:rsidR="006157D3">
              <w:rPr>
                <w:b/>
                <w:bCs/>
                <w:shd w:val="clear" w:color="auto" w:fill="FFFFFF"/>
                <w:vertAlign w:val="subscript"/>
              </w:rPr>
              <w:t>97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  <w:r w:rsidR="006157D3">
              <w:rPr>
                <w:b/>
                <w:bCs/>
                <w:shd w:val="clear" w:color="auto" w:fill="FFFFFF"/>
                <w:vertAlign w:val="subscript"/>
              </w:rPr>
              <w:t>8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  <w:r w:rsidR="006157D3">
              <w:rPr>
                <w:b/>
                <w:bCs/>
                <w:shd w:val="clear" w:color="auto" w:fill="FFFFFF"/>
                <w:vertAlign w:val="subscript"/>
              </w:rPr>
              <w:t>91</w:t>
            </w:r>
          </w:p>
        </w:tc>
      </w:tr>
      <w:tr w:rsidR="0063122D" w:rsidRPr="0044655C" w:rsidTr="0063122D">
        <w:tc>
          <w:tcPr>
            <w:tcW w:w="766" w:type="dxa"/>
            <w:shd w:val="clear" w:color="auto" w:fill="auto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</w:rPr>
              <w:t>38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3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29</w:t>
            </w:r>
            <w:r>
              <w:rPr>
                <w:b/>
                <w:bCs/>
                <w:shd w:val="clear" w:color="auto" w:fill="FFFFFF"/>
                <w:vertAlign w:val="subscript"/>
              </w:rPr>
              <w:t>65</w:t>
            </w:r>
          </w:p>
        </w:tc>
        <w:tc>
          <w:tcPr>
            <w:tcW w:w="67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19</w:t>
            </w:r>
            <w:r w:rsidR="006157D3">
              <w:rPr>
                <w:b/>
                <w:bCs/>
                <w:shd w:val="clear" w:color="auto" w:fill="FFFFFF"/>
                <w:vertAlign w:val="subscript"/>
              </w:rPr>
              <w:t>79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25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</w:t>
            </w:r>
            <w:r w:rsidR="006157D3">
              <w:rPr>
                <w:b/>
                <w:bCs/>
                <w:shd w:val="clear" w:color="auto" w:fill="FFFFFF"/>
                <w:vertAlign w:val="subscript"/>
              </w:rPr>
              <w:t>15</w:t>
            </w:r>
          </w:p>
        </w:tc>
        <w:tc>
          <w:tcPr>
            <w:tcW w:w="766" w:type="dxa"/>
            <w:vAlign w:val="center"/>
          </w:tcPr>
          <w:p w:rsidR="0063122D" w:rsidRPr="006157D3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</w:t>
            </w:r>
            <w:r w:rsidR="006157D3">
              <w:rPr>
                <w:b/>
                <w:bCs/>
                <w:shd w:val="clear" w:color="auto" w:fill="FFFFFF"/>
                <w:vertAlign w:val="subscript"/>
              </w:rPr>
              <w:t>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</w:t>
            </w:r>
          </w:p>
        </w:tc>
      </w:tr>
      <w:tr w:rsidR="0063122D" w:rsidRPr="0044655C" w:rsidTr="0063122D">
        <w:tc>
          <w:tcPr>
            <w:tcW w:w="766" w:type="dxa"/>
            <w:shd w:val="clear" w:color="auto" w:fill="auto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54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  <w:r>
              <w:rPr>
                <w:b/>
                <w:bCs/>
                <w:shd w:val="clear" w:color="auto" w:fill="FFFFFF"/>
                <w:vertAlign w:val="subscript"/>
              </w:rPr>
              <w:t>84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49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91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9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</w:p>
        </w:tc>
      </w:tr>
      <w:tr w:rsidR="0063122D" w:rsidRPr="0044655C" w:rsidTr="0063122D"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8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11</w:t>
            </w:r>
            <w:r>
              <w:rPr>
                <w:b/>
                <w:bCs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</w:t>
            </w:r>
            <w:r>
              <w:rPr>
                <w:b/>
                <w:bCs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26</w:t>
            </w:r>
            <w:r>
              <w:rPr>
                <w:b/>
                <w:bCs/>
                <w:shd w:val="clear" w:color="auto" w:fill="FFFFFF"/>
                <w:vertAlign w:val="subscript"/>
              </w:rPr>
              <w:t>70</w:t>
            </w:r>
          </w:p>
        </w:tc>
        <w:tc>
          <w:tcPr>
            <w:tcW w:w="766" w:type="dxa"/>
            <w:vAlign w:val="center"/>
          </w:tcPr>
          <w:p w:rsidR="0063122D" w:rsidRPr="00174475" w:rsidRDefault="0063122D" w:rsidP="0063122D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shd w:val="clear" w:color="auto" w:fill="FFFFFF"/>
                <w:vertAlign w:val="subscript"/>
              </w:rPr>
              <w:t>62</w:t>
            </w:r>
          </w:p>
        </w:tc>
      </w:tr>
    </w:tbl>
    <w:p w:rsidR="006157D3" w:rsidRPr="0063122D" w:rsidRDefault="006157D3" w:rsidP="006157D3">
      <w:r>
        <w:rPr>
          <w:shd w:val="clear" w:color="auto" w:fill="FFFFFF"/>
        </w:rPr>
        <w:t xml:space="preserve">Наихудшим образом расположена вершина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Ее центр масс находится в точке с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1.147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2.235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t xml:space="preserve"> Точки, расположенные вокруг ее центра масс и приращение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>
        <w:rPr>
          <w:szCs w:val="28"/>
        </w:rPr>
        <w:t xml:space="preserve"> при перестановке с ними представлены в таблице </w:t>
      </w:r>
      <w:r w:rsidRPr="0063122D">
        <w:rPr>
          <w:szCs w:val="28"/>
        </w:rPr>
        <w:t>3.2.</w:t>
      </w:r>
      <w:r>
        <w:rPr>
          <w:szCs w:val="28"/>
        </w:rPr>
        <w:t>10</w:t>
      </w:r>
      <w:r w:rsidRPr="0063122D">
        <w:rPr>
          <w:szCs w:val="28"/>
        </w:rPr>
        <w:t>.</w:t>
      </w:r>
    </w:p>
    <w:p w:rsidR="00F91927" w:rsidRDefault="00F91927">
      <w:pPr>
        <w:spacing w:line="240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6157D3" w:rsidRDefault="006157D3" w:rsidP="006157D3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Таблица </w:t>
      </w:r>
      <w:r w:rsidRPr="00B95C8C">
        <w:t>3.2.</w:t>
      </w:r>
      <w:r w:rsidR="00FD2DA0">
        <w:t>10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приращения вершин-кандидатов на перестановку с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.</m:t>
        </m:r>
      </m:oMath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6"/>
        <w:gridCol w:w="777"/>
        <w:gridCol w:w="850"/>
        <w:gridCol w:w="851"/>
        <w:gridCol w:w="709"/>
        <w:gridCol w:w="708"/>
      </w:tblGrid>
      <w:tr w:rsidR="006157D3" w:rsidRPr="008F43A7" w:rsidTr="006157D3">
        <w:tc>
          <w:tcPr>
            <w:tcW w:w="636" w:type="dxa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6157D3" w:rsidRPr="006157D3" w:rsidRDefault="006157D3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6157D3">
              <w:rPr>
                <w:b/>
                <w:bCs/>
                <w:color w:val="C00000"/>
                <w:highlight w:val="lightGray"/>
                <w:shd w:val="clear" w:color="auto" w:fill="FFFFFF"/>
              </w:rPr>
              <w:t>20</w:t>
            </w:r>
            <w:r w:rsidRPr="006157D3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-28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6157D3" w:rsidRPr="006157D3" w:rsidRDefault="006157D3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6157D3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1</w:t>
            </w:r>
            <w:r w:rsidRPr="006157D3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34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:rsidR="006157D3" w:rsidRPr="006157D3" w:rsidRDefault="006157D3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6157D3">
              <w:rPr>
                <w:b/>
                <w:bCs/>
                <w:color w:val="C00000"/>
                <w:highlight w:val="lightGray"/>
                <w:shd w:val="clear" w:color="auto" w:fill="FFFFFF"/>
              </w:rPr>
              <w:t>21</w:t>
            </w:r>
            <w:r w:rsidRPr="006157D3"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17</w:t>
            </w:r>
          </w:p>
        </w:tc>
        <w:tc>
          <w:tcPr>
            <w:tcW w:w="709" w:type="dxa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</w:p>
        </w:tc>
        <w:tc>
          <w:tcPr>
            <w:tcW w:w="708" w:type="dxa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</w:p>
        </w:tc>
      </w:tr>
      <w:tr w:rsidR="006157D3" w:rsidRPr="00F054F2" w:rsidTr="006157D3">
        <w:tc>
          <w:tcPr>
            <w:tcW w:w="636" w:type="dxa"/>
            <w:shd w:val="clear" w:color="auto" w:fill="FFFFFF" w:themeFill="background1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6157D3" w:rsidRPr="0063122D" w:rsidRDefault="006157D3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24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3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6157D3" w:rsidRPr="006157D3" w:rsidRDefault="006157D3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22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:rsidR="006157D3" w:rsidRPr="0063122D" w:rsidRDefault="006157D3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</w:rPr>
              <w:t>6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709" w:type="dxa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</w:p>
        </w:tc>
        <w:tc>
          <w:tcPr>
            <w:tcW w:w="708" w:type="dxa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</w:p>
        </w:tc>
      </w:tr>
      <w:tr w:rsidR="006157D3" w:rsidRPr="008F43A7" w:rsidTr="006157D3">
        <w:tc>
          <w:tcPr>
            <w:tcW w:w="636" w:type="dxa"/>
            <w:shd w:val="clear" w:color="auto" w:fill="auto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6157D3" w:rsidRPr="00BC56CB" w:rsidRDefault="006157D3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3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1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7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6157D3" w:rsidRPr="00BC56CB" w:rsidRDefault="006157D3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29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-14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:rsidR="006157D3" w:rsidRPr="006157D3" w:rsidRDefault="006157D3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</w:rPr>
              <w:t>19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-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7</w:t>
            </w:r>
          </w:p>
        </w:tc>
        <w:tc>
          <w:tcPr>
            <w:tcW w:w="709" w:type="dxa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25</w:t>
            </w:r>
          </w:p>
        </w:tc>
        <w:tc>
          <w:tcPr>
            <w:tcW w:w="708" w:type="dxa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</w:p>
        </w:tc>
      </w:tr>
      <w:tr w:rsidR="006157D3" w:rsidRPr="008F43A7" w:rsidTr="006157D3">
        <w:tc>
          <w:tcPr>
            <w:tcW w:w="636" w:type="dxa"/>
            <w:shd w:val="clear" w:color="auto" w:fill="auto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777" w:type="dxa"/>
            <w:shd w:val="clear" w:color="auto" w:fill="auto"/>
            <w:vAlign w:val="center"/>
          </w:tcPr>
          <w:p w:rsidR="006157D3" w:rsidRPr="006157D3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6157D3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57D3" w:rsidRPr="006157D3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6157D3"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157D3" w:rsidRPr="006157D3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6157D3">
              <w:rPr>
                <w:b/>
                <w:bCs/>
                <w:color w:val="C00000"/>
                <w:shd w:val="clear" w:color="auto" w:fill="FFFFFF"/>
              </w:rPr>
              <w:t>7</w:t>
            </w:r>
          </w:p>
        </w:tc>
        <w:tc>
          <w:tcPr>
            <w:tcW w:w="709" w:type="dxa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</w:p>
        </w:tc>
        <w:tc>
          <w:tcPr>
            <w:tcW w:w="708" w:type="dxa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</w:p>
        </w:tc>
      </w:tr>
      <w:tr w:rsidR="006157D3" w:rsidRPr="008F43A7" w:rsidTr="006157D3">
        <w:tc>
          <w:tcPr>
            <w:tcW w:w="636" w:type="dxa"/>
            <w:shd w:val="clear" w:color="auto" w:fill="FFFFFF" w:themeFill="background1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8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</w:p>
        </w:tc>
        <w:tc>
          <w:tcPr>
            <w:tcW w:w="709" w:type="dxa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26</w:t>
            </w:r>
          </w:p>
        </w:tc>
        <w:tc>
          <w:tcPr>
            <w:tcW w:w="708" w:type="dxa"/>
            <w:vAlign w:val="center"/>
          </w:tcPr>
          <w:p w:rsidR="006157D3" w:rsidRPr="0044655C" w:rsidRDefault="006157D3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</w:p>
        </w:tc>
      </w:tr>
    </w:tbl>
    <w:p w:rsidR="0055508A" w:rsidRDefault="0055508A" w:rsidP="0055508A">
      <w:pPr>
        <w:rPr>
          <w:szCs w:val="28"/>
        </w:rPr>
      </w:pPr>
      <w:r>
        <w:rPr>
          <w:szCs w:val="28"/>
        </w:rPr>
        <w:t xml:space="preserve">Вершины для перестановки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.</w:t>
      </w:r>
    </w:p>
    <w:p w:rsidR="001B303B" w:rsidRDefault="001B303B" w:rsidP="001B303B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>
        <w:t>11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средней длины для каждой размещенной вершины</w:t>
      </w:r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66"/>
        <w:gridCol w:w="766"/>
        <w:gridCol w:w="766"/>
        <w:gridCol w:w="676"/>
        <w:gridCol w:w="766"/>
        <w:gridCol w:w="766"/>
      </w:tblGrid>
      <w:tr w:rsidR="001B303B" w:rsidRPr="0044655C" w:rsidTr="001B7D3B">
        <w:tc>
          <w:tcPr>
            <w:tcW w:w="766" w:type="dxa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34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</w:rPr>
              <w:t>5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123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77</w:t>
            </w:r>
          </w:p>
        </w:tc>
        <w:tc>
          <w:tcPr>
            <w:tcW w:w="676" w:type="dxa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88</w:t>
            </w:r>
          </w:p>
        </w:tc>
        <w:tc>
          <w:tcPr>
            <w:tcW w:w="766" w:type="dxa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766" w:type="dxa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0</w:t>
            </w:r>
          </w:p>
        </w:tc>
      </w:tr>
      <w:tr w:rsidR="001B303B" w:rsidRPr="0044655C" w:rsidTr="001B7D3B">
        <w:tc>
          <w:tcPr>
            <w:tcW w:w="766" w:type="dxa"/>
            <w:shd w:val="clear" w:color="auto" w:fill="FFFFFF" w:themeFill="background1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6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24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22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676" w:type="dxa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</w:rPr>
              <w:t>9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766" w:type="dxa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  <w:r>
              <w:rPr>
                <w:b/>
                <w:bCs/>
                <w:shd w:val="clear" w:color="auto" w:fill="FFFFFF"/>
                <w:vertAlign w:val="subscript"/>
              </w:rPr>
              <w:t>78</w:t>
            </w:r>
          </w:p>
        </w:tc>
        <w:tc>
          <w:tcPr>
            <w:tcW w:w="766" w:type="dxa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79</w:t>
            </w:r>
          </w:p>
        </w:tc>
      </w:tr>
      <w:tr w:rsidR="001B303B" w:rsidRPr="0044655C" w:rsidTr="001B7D3B">
        <w:tc>
          <w:tcPr>
            <w:tcW w:w="766" w:type="dxa"/>
            <w:shd w:val="clear" w:color="auto" w:fill="auto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3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8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29</w:t>
            </w:r>
            <w:r>
              <w:rPr>
                <w:b/>
                <w:bCs/>
                <w:shd w:val="clear" w:color="auto" w:fill="FFFFFF"/>
                <w:vertAlign w:val="subscript"/>
              </w:rPr>
              <w:t>65</w:t>
            </w:r>
          </w:p>
        </w:tc>
        <w:tc>
          <w:tcPr>
            <w:tcW w:w="676" w:type="dxa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19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766" w:type="dxa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 w:rsidR="006319C8">
              <w:rPr>
                <w:b/>
                <w:bCs/>
                <w:color w:val="C00000"/>
                <w:shd w:val="clear" w:color="auto" w:fill="FFFFFF"/>
              </w:rPr>
              <w:t>0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28</w:t>
            </w:r>
          </w:p>
        </w:tc>
        <w:tc>
          <w:tcPr>
            <w:tcW w:w="766" w:type="dxa"/>
            <w:vAlign w:val="center"/>
          </w:tcPr>
          <w:p w:rsidR="001B303B" w:rsidRPr="006157D3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</w:t>
            </w:r>
            <w:r>
              <w:rPr>
                <w:b/>
                <w:bCs/>
                <w:shd w:val="clear" w:color="auto" w:fill="FFFFFF"/>
                <w:vertAlign w:val="subscript"/>
              </w:rPr>
              <w:t>0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6</w:t>
            </w:r>
          </w:p>
        </w:tc>
      </w:tr>
      <w:tr w:rsidR="001B303B" w:rsidRPr="0044655C" w:rsidTr="001B7D3B">
        <w:tc>
          <w:tcPr>
            <w:tcW w:w="766" w:type="dxa"/>
            <w:shd w:val="clear" w:color="auto" w:fill="auto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54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7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49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9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766" w:type="dxa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</w:rPr>
              <w:t>9</w:t>
            </w:r>
          </w:p>
        </w:tc>
        <w:tc>
          <w:tcPr>
            <w:tcW w:w="766" w:type="dxa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3</w:t>
            </w:r>
          </w:p>
        </w:tc>
      </w:tr>
      <w:tr w:rsidR="001B303B" w:rsidRPr="0044655C" w:rsidTr="001B7D3B">
        <w:tc>
          <w:tcPr>
            <w:tcW w:w="766" w:type="dxa"/>
            <w:shd w:val="clear" w:color="auto" w:fill="FFFFFF" w:themeFill="background1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8</w:t>
            </w:r>
            <w:r w:rsidR="006319C8">
              <w:rPr>
                <w:b/>
                <w:bCs/>
                <w:shd w:val="clear" w:color="auto" w:fill="FFFFFF"/>
                <w:vertAlign w:val="subscript"/>
              </w:rPr>
              <w:t>90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</w:t>
            </w:r>
            <w:r>
              <w:rPr>
                <w:b/>
                <w:bCs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</w:p>
        </w:tc>
        <w:tc>
          <w:tcPr>
            <w:tcW w:w="766" w:type="dxa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26</w:t>
            </w:r>
            <w:r>
              <w:rPr>
                <w:b/>
                <w:bCs/>
                <w:shd w:val="clear" w:color="auto" w:fill="FFFFFF"/>
                <w:vertAlign w:val="subscript"/>
              </w:rPr>
              <w:t>70</w:t>
            </w:r>
          </w:p>
        </w:tc>
        <w:tc>
          <w:tcPr>
            <w:tcW w:w="766" w:type="dxa"/>
            <w:vAlign w:val="center"/>
          </w:tcPr>
          <w:p w:rsidR="001B303B" w:rsidRPr="00174475" w:rsidRDefault="001B303B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shd w:val="clear" w:color="auto" w:fill="FFFFFF"/>
                <w:vertAlign w:val="subscript"/>
              </w:rPr>
              <w:t>62</w:t>
            </w:r>
          </w:p>
        </w:tc>
      </w:tr>
    </w:tbl>
    <w:p w:rsidR="002F0C7A" w:rsidRDefault="006319C8" w:rsidP="002F0C7A">
      <w:pPr>
        <w:rPr>
          <w:szCs w:val="28"/>
        </w:rPr>
      </w:pPr>
      <w:r>
        <w:rPr>
          <w:shd w:val="clear" w:color="auto" w:fill="FFFFFF"/>
        </w:rPr>
        <w:t xml:space="preserve">Наихудшим образом расположена вершина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 w:rsidR="00A92C9E" w:rsidRPr="00A92C9E">
        <w:t>.</w:t>
      </w:r>
      <w:r>
        <w:t xml:space="preserve"> Ее центр масс находится в точке с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.02</m:t>
        </m:r>
        <m:r>
          <w:rPr>
            <w:rFonts w:ascii="Cambria Math" w:hAnsi="Cambria Math"/>
          </w:rPr>
          <m:t>94</m:t>
        </m:r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.5</m:t>
        </m:r>
        <m:r>
          <m:rPr>
            <m:sty m:val="p"/>
          </m:rPr>
          <w:rPr>
            <w:rFonts w:ascii="Cambria Math" w:hAnsi="Cambria Math"/>
          </w:rPr>
          <m:t>882</m:t>
        </m:r>
      </m:oMath>
      <w:r w:rsidRPr="006319C8">
        <w:t>.</w:t>
      </w:r>
      <w:r>
        <w:t xml:space="preserve"> Точки, расположенные вокруг ее центра масс и приращение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>
        <w:rPr>
          <w:szCs w:val="28"/>
        </w:rPr>
        <w:t xml:space="preserve"> при перестановке с ними представлены в таблице </w:t>
      </w:r>
      <w:r w:rsidRPr="0063122D">
        <w:rPr>
          <w:szCs w:val="28"/>
        </w:rPr>
        <w:t>3.2.</w:t>
      </w:r>
      <w:r>
        <w:rPr>
          <w:szCs w:val="28"/>
        </w:rPr>
        <w:t>1</w:t>
      </w:r>
      <w:r w:rsidRPr="006319C8">
        <w:rPr>
          <w:szCs w:val="28"/>
        </w:rPr>
        <w:t>2</w:t>
      </w:r>
      <w:r w:rsidRPr="0063122D">
        <w:rPr>
          <w:szCs w:val="28"/>
        </w:rPr>
        <w:t>.</w:t>
      </w:r>
    </w:p>
    <w:p w:rsidR="00A92C9E" w:rsidRDefault="00A92C9E" w:rsidP="00A92C9E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>
        <w:rPr>
          <w:lang w:val="en-US"/>
        </w:rPr>
        <w:t>12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приращения вершин-кандидатов на перестановку с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83"/>
        <w:gridCol w:w="777"/>
        <w:gridCol w:w="709"/>
        <w:gridCol w:w="850"/>
        <w:gridCol w:w="709"/>
        <w:gridCol w:w="709"/>
      </w:tblGrid>
      <w:tr w:rsidR="00A92C9E" w:rsidRPr="008F43A7" w:rsidTr="00A92C9E">
        <w:tc>
          <w:tcPr>
            <w:tcW w:w="783" w:type="dxa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A92C9E" w:rsidRPr="00A92C9E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</w:p>
        </w:tc>
        <w:tc>
          <w:tcPr>
            <w:tcW w:w="709" w:type="dxa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</w:p>
        </w:tc>
        <w:tc>
          <w:tcPr>
            <w:tcW w:w="709" w:type="dxa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</w:p>
        </w:tc>
      </w:tr>
      <w:tr w:rsidR="00A92C9E" w:rsidRPr="00F054F2" w:rsidTr="00A92C9E">
        <w:tc>
          <w:tcPr>
            <w:tcW w:w="783" w:type="dxa"/>
            <w:shd w:val="clear" w:color="auto" w:fill="FFFFFF" w:themeFill="background1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A92C9E" w:rsidRPr="00A92C9E" w:rsidRDefault="00A92C9E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24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-14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A92C9E" w:rsidRPr="00BC56CB" w:rsidRDefault="00A92C9E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22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-2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A92C9E" w:rsidRPr="00A92C9E" w:rsidRDefault="00A92C9E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</w:rPr>
              <w:t>6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28</w:t>
            </w:r>
          </w:p>
        </w:tc>
        <w:tc>
          <w:tcPr>
            <w:tcW w:w="709" w:type="dxa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</w:p>
        </w:tc>
        <w:tc>
          <w:tcPr>
            <w:tcW w:w="709" w:type="dxa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</w:p>
        </w:tc>
      </w:tr>
      <w:tr w:rsidR="00A92C9E" w:rsidRPr="008F43A7" w:rsidTr="00A92C9E">
        <w:tc>
          <w:tcPr>
            <w:tcW w:w="783" w:type="dxa"/>
            <w:shd w:val="clear" w:color="auto" w:fill="auto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A92C9E" w:rsidRPr="00BC56CB" w:rsidRDefault="00A92C9E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3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A92C9E" w:rsidRPr="00A92C9E" w:rsidRDefault="00A92C9E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29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A92C9E" w:rsidRPr="00A92C9E" w:rsidRDefault="00A92C9E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19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:rsidR="00A92C9E" w:rsidRPr="00A92C9E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</w:p>
        </w:tc>
      </w:tr>
      <w:tr w:rsidR="00A92C9E" w:rsidRPr="008F43A7" w:rsidTr="00A92C9E">
        <w:tc>
          <w:tcPr>
            <w:tcW w:w="783" w:type="dxa"/>
            <w:shd w:val="clear" w:color="auto" w:fill="auto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A92C9E" w:rsidRPr="00A92C9E" w:rsidRDefault="00A92C9E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15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A92C9E" w:rsidRPr="00A92C9E" w:rsidRDefault="00A92C9E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27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A92C9E" w:rsidRPr="00A92C9E" w:rsidRDefault="00A92C9E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</w:rPr>
              <w:t>7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37</w:t>
            </w:r>
          </w:p>
        </w:tc>
        <w:tc>
          <w:tcPr>
            <w:tcW w:w="709" w:type="dxa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</w:p>
        </w:tc>
        <w:tc>
          <w:tcPr>
            <w:tcW w:w="709" w:type="dxa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</w:p>
        </w:tc>
      </w:tr>
      <w:tr w:rsidR="00A92C9E" w:rsidRPr="008F43A7" w:rsidTr="00A92C9E">
        <w:tc>
          <w:tcPr>
            <w:tcW w:w="783" w:type="dxa"/>
            <w:shd w:val="clear" w:color="auto" w:fill="FFFFFF" w:themeFill="background1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8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</w:p>
        </w:tc>
        <w:tc>
          <w:tcPr>
            <w:tcW w:w="709" w:type="dxa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26</w:t>
            </w:r>
          </w:p>
        </w:tc>
        <w:tc>
          <w:tcPr>
            <w:tcW w:w="709" w:type="dxa"/>
            <w:vAlign w:val="center"/>
          </w:tcPr>
          <w:p w:rsidR="00A92C9E" w:rsidRPr="0044655C" w:rsidRDefault="00A92C9E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</w:p>
        </w:tc>
      </w:tr>
    </w:tbl>
    <w:p w:rsidR="00A92C9E" w:rsidRDefault="00A92C9E" w:rsidP="00A92C9E">
      <w:pPr>
        <w:rPr>
          <w:szCs w:val="28"/>
        </w:rPr>
      </w:pPr>
      <w:r>
        <w:rPr>
          <w:szCs w:val="28"/>
        </w:rPr>
        <w:t xml:space="preserve">Вершины для перестановки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1E1275" w:rsidRDefault="001E1275" w:rsidP="001E1275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>
        <w:t>1</w:t>
      </w:r>
      <w:r w:rsidR="00673E46">
        <w:rPr>
          <w:lang w:val="en-US"/>
        </w:rPr>
        <w:t>3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средней длины для каждой размещенной вершины</w:t>
      </w:r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66"/>
        <w:gridCol w:w="766"/>
        <w:gridCol w:w="766"/>
        <w:gridCol w:w="676"/>
        <w:gridCol w:w="766"/>
        <w:gridCol w:w="766"/>
      </w:tblGrid>
      <w:tr w:rsidR="001E1275" w:rsidRPr="0044655C" w:rsidTr="001B7D3B">
        <w:tc>
          <w:tcPr>
            <w:tcW w:w="766" w:type="dxa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0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65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1E1275" w:rsidRPr="00174475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  <w:r>
              <w:rPr>
                <w:b/>
                <w:bCs/>
                <w:shd w:val="clear" w:color="auto" w:fill="FFFFFF"/>
                <w:vertAlign w:val="subscript"/>
              </w:rPr>
              <w:t>77</w:t>
            </w:r>
          </w:p>
        </w:tc>
        <w:tc>
          <w:tcPr>
            <w:tcW w:w="676" w:type="dxa"/>
            <w:vAlign w:val="center"/>
          </w:tcPr>
          <w:p w:rsidR="001E1275" w:rsidRPr="001744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  <w:r>
              <w:rPr>
                <w:b/>
                <w:bCs/>
                <w:shd w:val="clear" w:color="auto" w:fill="FFFFFF"/>
                <w:vertAlign w:val="subscript"/>
              </w:rPr>
              <w:t>88</w:t>
            </w:r>
          </w:p>
        </w:tc>
        <w:tc>
          <w:tcPr>
            <w:tcW w:w="766" w:type="dxa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766" w:type="dxa"/>
            <w:vAlign w:val="center"/>
          </w:tcPr>
          <w:p w:rsidR="001E1275" w:rsidRPr="001744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0</w:t>
            </w:r>
          </w:p>
        </w:tc>
      </w:tr>
      <w:tr w:rsidR="001E1275" w:rsidRPr="0044655C" w:rsidTr="001B7D3B">
        <w:tc>
          <w:tcPr>
            <w:tcW w:w="766" w:type="dxa"/>
            <w:shd w:val="clear" w:color="auto" w:fill="FFFFFF" w:themeFill="background1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107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22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70</w:t>
            </w:r>
          </w:p>
        </w:tc>
        <w:tc>
          <w:tcPr>
            <w:tcW w:w="676" w:type="dxa"/>
            <w:vAlign w:val="center"/>
          </w:tcPr>
          <w:p w:rsidR="001E1275" w:rsidRPr="001744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</w:rPr>
              <w:t>95</w:t>
            </w:r>
          </w:p>
        </w:tc>
        <w:tc>
          <w:tcPr>
            <w:tcW w:w="766" w:type="dxa"/>
            <w:vAlign w:val="center"/>
          </w:tcPr>
          <w:p w:rsidR="001E1275" w:rsidRPr="001744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  <w:r>
              <w:rPr>
                <w:b/>
                <w:bCs/>
                <w:shd w:val="clear" w:color="auto" w:fill="FFFFFF"/>
                <w:vertAlign w:val="subscript"/>
              </w:rPr>
              <w:t>78</w:t>
            </w:r>
          </w:p>
        </w:tc>
        <w:tc>
          <w:tcPr>
            <w:tcW w:w="766" w:type="dxa"/>
            <w:vAlign w:val="center"/>
          </w:tcPr>
          <w:p w:rsidR="001E1275" w:rsidRPr="001744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  <w:r>
              <w:rPr>
                <w:b/>
                <w:bCs/>
                <w:shd w:val="clear" w:color="auto" w:fill="FFFFFF"/>
                <w:vertAlign w:val="subscript"/>
              </w:rPr>
              <w:t>79</w:t>
            </w:r>
          </w:p>
        </w:tc>
      </w:tr>
      <w:tr w:rsidR="001E1275" w:rsidRPr="0044655C" w:rsidTr="001B7D3B">
        <w:tc>
          <w:tcPr>
            <w:tcW w:w="766" w:type="dxa"/>
            <w:shd w:val="clear" w:color="auto" w:fill="auto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3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77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29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6</w:t>
            </w:r>
          </w:p>
        </w:tc>
        <w:tc>
          <w:tcPr>
            <w:tcW w:w="676" w:type="dxa"/>
            <w:vAlign w:val="center"/>
          </w:tcPr>
          <w:p w:rsidR="001E1275" w:rsidRPr="001744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19</w:t>
            </w:r>
            <w:r>
              <w:rPr>
                <w:b/>
                <w:bCs/>
                <w:shd w:val="clear" w:color="auto" w:fill="FFFFFF"/>
                <w:vertAlign w:val="subscript"/>
              </w:rPr>
              <w:t>76</w:t>
            </w:r>
          </w:p>
        </w:tc>
        <w:tc>
          <w:tcPr>
            <w:tcW w:w="766" w:type="dxa"/>
            <w:vAlign w:val="center"/>
          </w:tcPr>
          <w:p w:rsidR="001E1275" w:rsidRPr="001744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</w:rPr>
              <w:t>0</w:t>
            </w:r>
            <w:r>
              <w:rPr>
                <w:b/>
                <w:bCs/>
                <w:shd w:val="clear" w:color="auto" w:fill="FFFFFF"/>
                <w:vertAlign w:val="subscript"/>
              </w:rPr>
              <w:t>28</w:t>
            </w:r>
          </w:p>
        </w:tc>
        <w:tc>
          <w:tcPr>
            <w:tcW w:w="766" w:type="dxa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</w:t>
            </w:r>
            <w:r>
              <w:rPr>
                <w:b/>
                <w:bCs/>
                <w:shd w:val="clear" w:color="auto" w:fill="FFFFFF"/>
                <w:vertAlign w:val="subscript"/>
              </w:rPr>
              <w:t>0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2</w:t>
            </w:r>
          </w:p>
        </w:tc>
      </w:tr>
      <w:tr w:rsidR="001E1275" w:rsidRPr="0044655C" w:rsidTr="001B7D3B">
        <w:tc>
          <w:tcPr>
            <w:tcW w:w="766" w:type="dxa"/>
            <w:shd w:val="clear" w:color="auto" w:fill="auto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3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51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1E1275" w:rsidRPr="001744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93</w:t>
            </w:r>
          </w:p>
        </w:tc>
        <w:tc>
          <w:tcPr>
            <w:tcW w:w="766" w:type="dxa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766" w:type="dxa"/>
            <w:vAlign w:val="center"/>
          </w:tcPr>
          <w:p w:rsidR="001E1275" w:rsidRPr="001744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</w:p>
        </w:tc>
      </w:tr>
      <w:tr w:rsidR="001E1275" w:rsidRPr="0044655C" w:rsidTr="001B7D3B">
        <w:tc>
          <w:tcPr>
            <w:tcW w:w="766" w:type="dxa"/>
            <w:shd w:val="clear" w:color="auto" w:fill="FFFFFF" w:themeFill="background1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98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E1275" w:rsidRPr="001744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</w:rPr>
              <w:t>90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1E1275" w:rsidRPr="001744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</w:t>
            </w:r>
            <w:r>
              <w:rPr>
                <w:b/>
                <w:bCs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9</w:t>
            </w:r>
          </w:p>
        </w:tc>
        <w:tc>
          <w:tcPr>
            <w:tcW w:w="766" w:type="dxa"/>
            <w:vAlign w:val="center"/>
          </w:tcPr>
          <w:p w:rsidR="001E1275" w:rsidRPr="001E12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26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766" w:type="dxa"/>
            <w:vAlign w:val="center"/>
          </w:tcPr>
          <w:p w:rsidR="001E1275" w:rsidRPr="00174475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shd w:val="clear" w:color="auto" w:fill="FFFFFF"/>
                <w:vertAlign w:val="subscript"/>
              </w:rPr>
              <w:t>62</w:t>
            </w:r>
          </w:p>
        </w:tc>
      </w:tr>
    </w:tbl>
    <w:p w:rsidR="001E1275" w:rsidRDefault="001E1275" w:rsidP="001E1275">
      <w:pPr>
        <w:rPr>
          <w:szCs w:val="28"/>
        </w:rPr>
      </w:pPr>
      <w:r>
        <w:rPr>
          <w:shd w:val="clear" w:color="auto" w:fill="FFFFFF"/>
        </w:rPr>
        <w:lastRenderedPageBreak/>
        <w:t xml:space="preserve">Наихудшим образом расположена вершина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 w:rsidRPr="00A92C9E">
        <w:t>.</w:t>
      </w:r>
      <w:r>
        <w:t xml:space="preserve"> Ее центр масс находится в точке с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1.5588</m:t>
        </m:r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.5</m:t>
        </m:r>
        <m:r>
          <m:rPr>
            <m:sty m:val="p"/>
          </m:rPr>
          <w:rPr>
            <w:rFonts w:ascii="Cambria Math" w:hAnsi="Cambria Math"/>
          </w:rPr>
          <m:t>882</m:t>
        </m:r>
      </m:oMath>
      <w:r w:rsidRPr="006319C8">
        <w:t>.</w:t>
      </w:r>
      <w:r>
        <w:t xml:space="preserve"> Точки, расположенные вокруг ее центра масс и приращение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>
        <w:rPr>
          <w:szCs w:val="28"/>
        </w:rPr>
        <w:t xml:space="preserve"> при перестановке с ними представлены в таблице </w:t>
      </w:r>
      <w:r w:rsidRPr="0063122D">
        <w:rPr>
          <w:szCs w:val="28"/>
        </w:rPr>
        <w:t>3.2.</w:t>
      </w:r>
      <w:r>
        <w:rPr>
          <w:szCs w:val="28"/>
        </w:rPr>
        <w:t>1</w:t>
      </w:r>
      <w:r w:rsidR="00673E46" w:rsidRPr="00673E46">
        <w:rPr>
          <w:szCs w:val="28"/>
        </w:rPr>
        <w:t>4</w:t>
      </w:r>
      <w:r w:rsidRPr="0063122D">
        <w:rPr>
          <w:szCs w:val="28"/>
        </w:rPr>
        <w:t>.</w:t>
      </w:r>
    </w:p>
    <w:p w:rsidR="001E1275" w:rsidRDefault="001E1275" w:rsidP="001E1275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 w:rsidRPr="001E1275">
        <w:t>1</w:t>
      </w:r>
      <w:r w:rsidR="00673E46">
        <w:rPr>
          <w:lang w:val="en-US"/>
        </w:rPr>
        <w:t>4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приращения вершин-кандидатов на перестановку с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83"/>
        <w:gridCol w:w="777"/>
        <w:gridCol w:w="709"/>
        <w:gridCol w:w="850"/>
        <w:gridCol w:w="709"/>
        <w:gridCol w:w="709"/>
      </w:tblGrid>
      <w:tr w:rsidR="001E1275" w:rsidRPr="008F43A7" w:rsidTr="001B7D3B">
        <w:tc>
          <w:tcPr>
            <w:tcW w:w="783" w:type="dxa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1E1275" w:rsidRPr="00A92C9E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 w:rsidR="009A12BE"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</w:p>
        </w:tc>
        <w:tc>
          <w:tcPr>
            <w:tcW w:w="709" w:type="dxa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</w:p>
        </w:tc>
        <w:tc>
          <w:tcPr>
            <w:tcW w:w="709" w:type="dxa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</w:p>
        </w:tc>
      </w:tr>
      <w:tr w:rsidR="001E1275" w:rsidRPr="00F054F2" w:rsidTr="001B7D3B">
        <w:tc>
          <w:tcPr>
            <w:tcW w:w="783" w:type="dxa"/>
            <w:shd w:val="clear" w:color="auto" w:fill="FFFFFF" w:themeFill="background1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1E1275" w:rsidRPr="00A92C9E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</w:t>
            </w:r>
            <w:r w:rsidR="009A12BE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5</w:t>
            </w:r>
            <w:r w:rsidR="009A12BE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1E1275" w:rsidRPr="00BC56CB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22</w:t>
            </w:r>
            <w:r w:rsidR="009A12BE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1E1275" w:rsidRPr="00A92C9E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</w:rPr>
              <w:t>6</w:t>
            </w:r>
            <w:r w:rsidR="009A12BE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32</w:t>
            </w:r>
          </w:p>
        </w:tc>
        <w:tc>
          <w:tcPr>
            <w:tcW w:w="709" w:type="dxa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</w:p>
        </w:tc>
        <w:tc>
          <w:tcPr>
            <w:tcW w:w="709" w:type="dxa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</w:p>
        </w:tc>
      </w:tr>
      <w:tr w:rsidR="001E1275" w:rsidRPr="008F43A7" w:rsidTr="001B7D3B">
        <w:tc>
          <w:tcPr>
            <w:tcW w:w="783" w:type="dxa"/>
            <w:shd w:val="clear" w:color="auto" w:fill="auto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1E1275" w:rsidRPr="009A12BE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3</w:t>
            </w:r>
            <w:r w:rsidR="009A12BE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-5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1E1275" w:rsidRPr="00A92C9E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29</w:t>
            </w:r>
            <w:r w:rsidR="009A12BE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1E1275" w:rsidRPr="00A92C9E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19</w:t>
            </w:r>
            <w:r w:rsidR="009A12BE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27</w:t>
            </w:r>
          </w:p>
        </w:tc>
        <w:tc>
          <w:tcPr>
            <w:tcW w:w="709" w:type="dxa"/>
            <w:vAlign w:val="center"/>
          </w:tcPr>
          <w:p w:rsidR="001E1275" w:rsidRPr="00A92C9E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</w:p>
        </w:tc>
      </w:tr>
      <w:tr w:rsidR="001E1275" w:rsidRPr="008F43A7" w:rsidTr="001B7D3B">
        <w:tc>
          <w:tcPr>
            <w:tcW w:w="783" w:type="dxa"/>
            <w:shd w:val="clear" w:color="auto" w:fill="auto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1E1275" w:rsidRPr="00A92C9E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15</w:t>
            </w:r>
            <w:r w:rsidR="009A12BE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1E1275" w:rsidRPr="00A92C9E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27</w:t>
            </w:r>
            <w:r w:rsidR="009A12BE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-1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1E1275" w:rsidRPr="00A92C9E" w:rsidRDefault="001E1275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</w:rPr>
              <w:t>7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3</w:t>
            </w:r>
            <w:r w:rsidR="009A12BE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</w:p>
        </w:tc>
        <w:tc>
          <w:tcPr>
            <w:tcW w:w="709" w:type="dxa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</w:p>
        </w:tc>
      </w:tr>
      <w:tr w:rsidR="001E1275" w:rsidRPr="008F43A7" w:rsidTr="001B7D3B">
        <w:tc>
          <w:tcPr>
            <w:tcW w:w="783" w:type="dxa"/>
            <w:shd w:val="clear" w:color="auto" w:fill="FFFFFF" w:themeFill="background1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8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</w:p>
        </w:tc>
        <w:tc>
          <w:tcPr>
            <w:tcW w:w="709" w:type="dxa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26</w:t>
            </w:r>
          </w:p>
        </w:tc>
        <w:tc>
          <w:tcPr>
            <w:tcW w:w="709" w:type="dxa"/>
            <w:vAlign w:val="center"/>
          </w:tcPr>
          <w:p w:rsidR="001E1275" w:rsidRPr="0044655C" w:rsidRDefault="001E1275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</w:p>
        </w:tc>
      </w:tr>
    </w:tbl>
    <w:p w:rsidR="001E1275" w:rsidRDefault="001E1275" w:rsidP="001E1275">
      <w:pPr>
        <w:rPr>
          <w:szCs w:val="28"/>
        </w:rPr>
      </w:pPr>
      <w:r>
        <w:rPr>
          <w:szCs w:val="28"/>
        </w:rPr>
        <w:t xml:space="preserve">Вершины для перестановки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p w:rsidR="00673E46" w:rsidRDefault="00673E46" w:rsidP="00673E46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>
        <w:t>1</w:t>
      </w:r>
      <w:r>
        <w:rPr>
          <w:lang w:val="en-US"/>
        </w:rPr>
        <w:t>5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средней длины для каждой размещенной вершины</w:t>
      </w:r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66"/>
        <w:gridCol w:w="766"/>
        <w:gridCol w:w="766"/>
        <w:gridCol w:w="676"/>
        <w:gridCol w:w="766"/>
        <w:gridCol w:w="766"/>
      </w:tblGrid>
      <w:tr w:rsidR="00673E46" w:rsidRPr="0044655C" w:rsidTr="001B7D3B">
        <w:tc>
          <w:tcPr>
            <w:tcW w:w="766" w:type="dxa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0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65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81</w:t>
            </w:r>
          </w:p>
        </w:tc>
        <w:tc>
          <w:tcPr>
            <w:tcW w:w="676" w:type="dxa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9</w:t>
            </w:r>
          </w:p>
        </w:tc>
        <w:tc>
          <w:tcPr>
            <w:tcW w:w="766" w:type="dxa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766" w:type="dxa"/>
            <w:vAlign w:val="center"/>
          </w:tcPr>
          <w:p w:rsidR="00673E46" w:rsidRPr="001744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0</w:t>
            </w:r>
          </w:p>
        </w:tc>
      </w:tr>
      <w:tr w:rsidR="00673E46" w:rsidRPr="0044655C" w:rsidTr="001B7D3B">
        <w:tc>
          <w:tcPr>
            <w:tcW w:w="766" w:type="dxa"/>
            <w:shd w:val="clear" w:color="auto" w:fill="FFFFFF" w:themeFill="background1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9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3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83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22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68</w:t>
            </w:r>
          </w:p>
        </w:tc>
        <w:tc>
          <w:tcPr>
            <w:tcW w:w="676" w:type="dxa"/>
            <w:vAlign w:val="center"/>
          </w:tcPr>
          <w:p w:rsidR="00673E46" w:rsidRPr="001744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</w:rPr>
              <w:t>95</w:t>
            </w:r>
          </w:p>
        </w:tc>
        <w:tc>
          <w:tcPr>
            <w:tcW w:w="766" w:type="dxa"/>
            <w:vAlign w:val="center"/>
          </w:tcPr>
          <w:p w:rsidR="00673E46" w:rsidRPr="001744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  <w:r>
              <w:rPr>
                <w:b/>
                <w:bCs/>
                <w:shd w:val="clear" w:color="auto" w:fill="FFFFFF"/>
                <w:vertAlign w:val="subscript"/>
              </w:rPr>
              <w:t>78</w:t>
            </w:r>
          </w:p>
        </w:tc>
        <w:tc>
          <w:tcPr>
            <w:tcW w:w="766" w:type="dxa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5</w:t>
            </w:r>
          </w:p>
        </w:tc>
      </w:tr>
      <w:tr w:rsidR="00673E46" w:rsidRPr="0044655C" w:rsidTr="001B7D3B">
        <w:tc>
          <w:tcPr>
            <w:tcW w:w="766" w:type="dxa"/>
            <w:shd w:val="clear" w:color="auto" w:fill="auto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25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96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29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6</w:t>
            </w:r>
          </w:p>
        </w:tc>
        <w:tc>
          <w:tcPr>
            <w:tcW w:w="676" w:type="dxa"/>
            <w:vAlign w:val="center"/>
          </w:tcPr>
          <w:p w:rsidR="00673E46" w:rsidRPr="001744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19</w:t>
            </w:r>
            <w:r>
              <w:rPr>
                <w:b/>
                <w:bCs/>
                <w:shd w:val="clear" w:color="auto" w:fill="FFFFFF"/>
                <w:vertAlign w:val="subscript"/>
              </w:rPr>
              <w:t>76</w:t>
            </w:r>
          </w:p>
        </w:tc>
        <w:tc>
          <w:tcPr>
            <w:tcW w:w="766" w:type="dxa"/>
            <w:vAlign w:val="center"/>
          </w:tcPr>
          <w:p w:rsidR="00673E46" w:rsidRPr="001744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</w:rPr>
              <w:t>0</w:t>
            </w:r>
            <w:r>
              <w:rPr>
                <w:b/>
                <w:bCs/>
                <w:shd w:val="clear" w:color="auto" w:fill="FFFFFF"/>
                <w:vertAlign w:val="subscript"/>
              </w:rPr>
              <w:t>28</w:t>
            </w:r>
          </w:p>
        </w:tc>
        <w:tc>
          <w:tcPr>
            <w:tcW w:w="766" w:type="dxa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98</w:t>
            </w:r>
          </w:p>
        </w:tc>
      </w:tr>
      <w:tr w:rsidR="00673E46" w:rsidRPr="0044655C" w:rsidTr="001B7D3B">
        <w:tc>
          <w:tcPr>
            <w:tcW w:w="766" w:type="dxa"/>
            <w:shd w:val="clear" w:color="auto" w:fill="auto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3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9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766" w:type="dxa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766" w:type="dxa"/>
            <w:vAlign w:val="center"/>
          </w:tcPr>
          <w:p w:rsidR="00673E46" w:rsidRPr="001744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</w:p>
        </w:tc>
      </w:tr>
      <w:tr w:rsidR="00673E46" w:rsidRPr="0044655C" w:rsidTr="001B7D3B">
        <w:tc>
          <w:tcPr>
            <w:tcW w:w="766" w:type="dxa"/>
            <w:shd w:val="clear" w:color="auto" w:fill="FFFFFF" w:themeFill="background1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9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4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</w:rPr>
              <w:t>9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10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9</w:t>
            </w:r>
          </w:p>
        </w:tc>
        <w:tc>
          <w:tcPr>
            <w:tcW w:w="766" w:type="dxa"/>
            <w:vAlign w:val="center"/>
          </w:tcPr>
          <w:p w:rsidR="00673E46" w:rsidRPr="001E12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26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766" w:type="dxa"/>
            <w:vAlign w:val="center"/>
          </w:tcPr>
          <w:p w:rsidR="00673E46" w:rsidRPr="00174475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shd w:val="clear" w:color="auto" w:fill="FFFFFF"/>
                <w:vertAlign w:val="subscript"/>
              </w:rPr>
              <w:t>62</w:t>
            </w:r>
          </w:p>
        </w:tc>
      </w:tr>
    </w:tbl>
    <w:p w:rsidR="00673E46" w:rsidRDefault="00673E46" w:rsidP="00673E46">
      <w:pPr>
        <w:rPr>
          <w:szCs w:val="28"/>
        </w:rPr>
      </w:pPr>
      <w:r>
        <w:rPr>
          <w:shd w:val="clear" w:color="auto" w:fill="FFFFFF"/>
        </w:rPr>
        <w:t xml:space="preserve">Наихудшим образом расположена вершина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92C9E">
        <w:t>.</w:t>
      </w:r>
      <w:r>
        <w:t xml:space="preserve"> Ее центр масс находится в точке с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2.16</m:t>
        </m:r>
        <m:r>
          <m:rPr>
            <m:sty m:val="p"/>
          </m:rPr>
          <w:rPr>
            <w:rFonts w:ascii="Cambria Math" w:hAnsi="Cambria Math"/>
          </w:rPr>
          <m:t>67</m:t>
        </m:r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333</m:t>
        </m:r>
      </m:oMath>
      <w:r w:rsidR="005C6A47" w:rsidRPr="005C6A47">
        <w:t>.</w:t>
      </w:r>
      <w:r w:rsidRPr="00673E46">
        <w:t xml:space="preserve"> </w:t>
      </w:r>
      <w:r>
        <w:t xml:space="preserve">Точки, расположенные вокруг ее центра масс и приращение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>
        <w:rPr>
          <w:szCs w:val="28"/>
        </w:rPr>
        <w:t xml:space="preserve"> при перестановке с ними представлены в таблице </w:t>
      </w:r>
      <w:r w:rsidRPr="0063122D">
        <w:rPr>
          <w:szCs w:val="28"/>
        </w:rPr>
        <w:t>3.2.</w:t>
      </w:r>
      <w:r>
        <w:rPr>
          <w:szCs w:val="28"/>
        </w:rPr>
        <w:t>1</w:t>
      </w:r>
      <w:r w:rsidRPr="00673E46">
        <w:rPr>
          <w:szCs w:val="28"/>
        </w:rPr>
        <w:t>6</w:t>
      </w:r>
      <w:r w:rsidRPr="0063122D">
        <w:rPr>
          <w:szCs w:val="28"/>
        </w:rPr>
        <w:t>.</w:t>
      </w:r>
    </w:p>
    <w:p w:rsidR="00673E46" w:rsidRDefault="00673E46" w:rsidP="00673E46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 w:rsidRPr="001E1275">
        <w:t>1</w:t>
      </w:r>
      <w:r w:rsidRPr="00673E46">
        <w:t>6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приращения вершин-кандидатов на перестановку с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83"/>
        <w:gridCol w:w="777"/>
        <w:gridCol w:w="709"/>
        <w:gridCol w:w="850"/>
        <w:gridCol w:w="709"/>
        <w:gridCol w:w="709"/>
      </w:tblGrid>
      <w:tr w:rsidR="00673E46" w:rsidRPr="008F43A7" w:rsidTr="001B7D3B">
        <w:tc>
          <w:tcPr>
            <w:tcW w:w="783" w:type="dxa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673E46" w:rsidRPr="00A92C9E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</w:p>
        </w:tc>
        <w:tc>
          <w:tcPr>
            <w:tcW w:w="709" w:type="dxa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</w:p>
        </w:tc>
        <w:tc>
          <w:tcPr>
            <w:tcW w:w="709" w:type="dxa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</w:p>
        </w:tc>
      </w:tr>
      <w:tr w:rsidR="00673E46" w:rsidRPr="00F054F2" w:rsidTr="00673E46">
        <w:tc>
          <w:tcPr>
            <w:tcW w:w="783" w:type="dxa"/>
            <w:shd w:val="clear" w:color="auto" w:fill="D0CECE" w:themeFill="background2" w:themeFillShade="E6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673E46">
              <w:rPr>
                <w:b/>
                <w:bCs/>
                <w:color w:val="C00000"/>
                <w:highlight w:val="lightGray"/>
                <w:shd w:val="clear" w:color="auto" w:fill="FFFFFF"/>
              </w:rPr>
              <w:t>5</w:t>
            </w:r>
            <w:r w:rsidRPr="00673E46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64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673E46" w:rsidRPr="00A92C9E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3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30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673E46" w:rsidRPr="00BC56CB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22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-1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673E46">
              <w:rPr>
                <w:b/>
                <w:bCs/>
                <w:color w:val="C00000"/>
                <w:shd w:val="clear" w:color="auto" w:fill="FFFFFF"/>
              </w:rPr>
              <w:t>6</w:t>
            </w:r>
          </w:p>
        </w:tc>
        <w:tc>
          <w:tcPr>
            <w:tcW w:w="709" w:type="dxa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</w:p>
        </w:tc>
        <w:tc>
          <w:tcPr>
            <w:tcW w:w="709" w:type="dxa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</w:p>
        </w:tc>
      </w:tr>
      <w:tr w:rsidR="00673E46" w:rsidRPr="008F43A7" w:rsidTr="00673E46">
        <w:tc>
          <w:tcPr>
            <w:tcW w:w="783" w:type="dxa"/>
            <w:shd w:val="clear" w:color="auto" w:fill="D0CECE" w:themeFill="background2" w:themeFillShade="E6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673E46">
              <w:rPr>
                <w:b/>
                <w:bCs/>
                <w:color w:val="C00000"/>
                <w:highlight w:val="lightGray"/>
                <w:shd w:val="clear" w:color="auto" w:fill="FFFFFF"/>
              </w:rPr>
              <w:t>4</w:t>
            </w:r>
            <w:r w:rsidRPr="00673E46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48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673E46" w:rsidRPr="009A12BE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25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24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673E46" w:rsidRPr="00A92C9E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29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-6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673E46">
              <w:rPr>
                <w:b/>
                <w:bCs/>
                <w:color w:val="C00000"/>
                <w:shd w:val="clear" w:color="auto" w:fill="FFFFFF"/>
                <w:lang w:val="en-US"/>
              </w:rPr>
              <w:t>19</w:t>
            </w:r>
          </w:p>
        </w:tc>
        <w:tc>
          <w:tcPr>
            <w:tcW w:w="709" w:type="dxa"/>
            <w:vAlign w:val="center"/>
          </w:tcPr>
          <w:p w:rsidR="00673E46" w:rsidRPr="00A92C9E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</w:p>
        </w:tc>
      </w:tr>
      <w:tr w:rsidR="00673E46" w:rsidRPr="008F43A7" w:rsidTr="00673E46">
        <w:tc>
          <w:tcPr>
            <w:tcW w:w="783" w:type="dxa"/>
            <w:shd w:val="clear" w:color="auto" w:fill="D0CECE" w:themeFill="background2" w:themeFillShade="E6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673E46">
              <w:rPr>
                <w:b/>
                <w:bCs/>
                <w:color w:val="C00000"/>
                <w:highlight w:val="lightGray"/>
                <w:shd w:val="clear" w:color="auto" w:fill="FFFFFF"/>
              </w:rPr>
              <w:t>17</w:t>
            </w:r>
            <w:r w:rsidRPr="00673E46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51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673E46" w:rsidRPr="00A92C9E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15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10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673E46" w:rsidRPr="00A92C9E" w:rsidRDefault="00673E4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27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-1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73E46" w:rsidRPr="00673E46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673E46">
              <w:rPr>
                <w:b/>
                <w:bCs/>
                <w:color w:val="C00000"/>
                <w:shd w:val="clear" w:color="auto" w:fill="FFFFFF"/>
              </w:rPr>
              <w:t>7</w:t>
            </w:r>
          </w:p>
        </w:tc>
        <w:tc>
          <w:tcPr>
            <w:tcW w:w="709" w:type="dxa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</w:p>
        </w:tc>
        <w:tc>
          <w:tcPr>
            <w:tcW w:w="709" w:type="dxa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</w:p>
        </w:tc>
      </w:tr>
      <w:tr w:rsidR="00673E46" w:rsidRPr="008F43A7" w:rsidTr="001B7D3B">
        <w:tc>
          <w:tcPr>
            <w:tcW w:w="783" w:type="dxa"/>
            <w:shd w:val="clear" w:color="auto" w:fill="FFFFFF" w:themeFill="background1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8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</w:p>
        </w:tc>
        <w:tc>
          <w:tcPr>
            <w:tcW w:w="709" w:type="dxa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26</w:t>
            </w:r>
          </w:p>
        </w:tc>
        <w:tc>
          <w:tcPr>
            <w:tcW w:w="709" w:type="dxa"/>
            <w:vAlign w:val="center"/>
          </w:tcPr>
          <w:p w:rsidR="00673E46" w:rsidRPr="0044655C" w:rsidRDefault="00673E4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</w:p>
        </w:tc>
      </w:tr>
    </w:tbl>
    <w:p w:rsidR="00076EC6" w:rsidRDefault="00076EC6" w:rsidP="00076EC6">
      <w:r>
        <w:rPr>
          <w:szCs w:val="28"/>
        </w:rPr>
        <w:t xml:space="preserve">Вершины для перестановки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.</w:t>
      </w:r>
    </w:p>
    <w:p w:rsidR="00076EC6" w:rsidRDefault="00076EC6" w:rsidP="00076EC6">
      <w:r>
        <w:br w:type="page"/>
      </w:r>
    </w:p>
    <w:p w:rsidR="00076EC6" w:rsidRDefault="00076EC6" w:rsidP="00076EC6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Таблица </w:t>
      </w:r>
      <w:r w:rsidRPr="00B95C8C">
        <w:t>3.2.</w:t>
      </w:r>
      <w:r>
        <w:t>1</w:t>
      </w:r>
      <w:r>
        <w:rPr>
          <w:lang w:val="en-US"/>
        </w:rPr>
        <w:t>7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средней длины для каждой размещенной вершины</w:t>
      </w:r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66"/>
        <w:gridCol w:w="766"/>
        <w:gridCol w:w="766"/>
        <w:gridCol w:w="676"/>
        <w:gridCol w:w="766"/>
        <w:gridCol w:w="766"/>
      </w:tblGrid>
      <w:tr w:rsidR="00076EC6" w:rsidRPr="0044655C" w:rsidTr="001B7D3B">
        <w:tc>
          <w:tcPr>
            <w:tcW w:w="766" w:type="dxa"/>
            <w:vAlign w:val="center"/>
          </w:tcPr>
          <w:p w:rsidR="00076EC6" w:rsidRPr="001E12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0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076EC6" w:rsidRPr="001E12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7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076EC6" w:rsidRPr="00673E46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77</w:t>
            </w:r>
          </w:p>
        </w:tc>
        <w:tc>
          <w:tcPr>
            <w:tcW w:w="676" w:type="dxa"/>
            <w:vAlign w:val="center"/>
          </w:tcPr>
          <w:p w:rsidR="00076EC6" w:rsidRPr="00673E4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21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9</w:t>
            </w:r>
          </w:p>
        </w:tc>
        <w:tc>
          <w:tcPr>
            <w:tcW w:w="766" w:type="dxa"/>
            <w:vAlign w:val="center"/>
          </w:tcPr>
          <w:p w:rsidR="00076EC6" w:rsidRPr="001E12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  <w:r>
              <w:rPr>
                <w:b/>
                <w:bCs/>
                <w:shd w:val="clear" w:color="auto" w:fill="FFFFFF"/>
                <w:vertAlign w:val="subscript"/>
              </w:rPr>
              <w:t>83</w:t>
            </w:r>
          </w:p>
        </w:tc>
        <w:tc>
          <w:tcPr>
            <w:tcW w:w="766" w:type="dxa"/>
            <w:vAlign w:val="center"/>
          </w:tcPr>
          <w:p w:rsidR="00076EC6" w:rsidRPr="001744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0</w:t>
            </w:r>
          </w:p>
        </w:tc>
      </w:tr>
      <w:tr w:rsidR="00076EC6" w:rsidRPr="0044655C" w:rsidTr="001B7D3B">
        <w:tc>
          <w:tcPr>
            <w:tcW w:w="766" w:type="dxa"/>
            <w:shd w:val="clear" w:color="auto" w:fill="FFFFFF" w:themeFill="background1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076EC6" w:rsidRPr="001E12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3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77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076EC6" w:rsidRPr="001E12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22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676" w:type="dxa"/>
            <w:vAlign w:val="center"/>
          </w:tcPr>
          <w:p w:rsidR="00076EC6" w:rsidRPr="001744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</w:rPr>
              <w:t>95</w:t>
            </w:r>
          </w:p>
        </w:tc>
        <w:tc>
          <w:tcPr>
            <w:tcW w:w="766" w:type="dxa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6</w:t>
            </w:r>
          </w:p>
        </w:tc>
        <w:tc>
          <w:tcPr>
            <w:tcW w:w="766" w:type="dxa"/>
            <w:vAlign w:val="center"/>
          </w:tcPr>
          <w:p w:rsidR="00076EC6" w:rsidRPr="00673E4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5</w:t>
            </w:r>
          </w:p>
        </w:tc>
      </w:tr>
      <w:tr w:rsidR="00076EC6" w:rsidRPr="0044655C" w:rsidTr="001B7D3B">
        <w:tc>
          <w:tcPr>
            <w:tcW w:w="766" w:type="dxa"/>
            <w:shd w:val="clear" w:color="auto" w:fill="auto"/>
            <w:vAlign w:val="center"/>
          </w:tcPr>
          <w:p w:rsidR="00076EC6" w:rsidRPr="001E1275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4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766" w:type="dxa"/>
            <w:shd w:val="clear" w:color="auto" w:fill="auto"/>
            <w:vAlign w:val="center"/>
          </w:tcPr>
          <w:p w:rsidR="00076EC6" w:rsidRPr="001E1275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25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96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10</w:t>
            </w:r>
            <w:r>
              <w:rPr>
                <w:b/>
                <w:bCs/>
                <w:shd w:val="clear" w:color="auto" w:fill="FFFFFF"/>
                <w:vertAlign w:val="subscript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3</w:t>
            </w:r>
          </w:p>
        </w:tc>
        <w:tc>
          <w:tcPr>
            <w:tcW w:w="676" w:type="dxa"/>
            <w:vAlign w:val="center"/>
          </w:tcPr>
          <w:p w:rsidR="00076EC6" w:rsidRPr="001744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19</w:t>
            </w:r>
            <w:r>
              <w:rPr>
                <w:b/>
                <w:bCs/>
                <w:shd w:val="clear" w:color="auto" w:fill="FFFFFF"/>
                <w:vertAlign w:val="subscript"/>
              </w:rPr>
              <w:t>76</w:t>
            </w:r>
          </w:p>
        </w:tc>
        <w:tc>
          <w:tcPr>
            <w:tcW w:w="766" w:type="dxa"/>
            <w:vAlign w:val="center"/>
          </w:tcPr>
          <w:p w:rsidR="00076EC6" w:rsidRPr="001744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</w:rPr>
              <w:t>0</w:t>
            </w:r>
            <w:r>
              <w:rPr>
                <w:b/>
                <w:bCs/>
                <w:shd w:val="clear" w:color="auto" w:fill="FFFFFF"/>
                <w:vertAlign w:val="subscript"/>
              </w:rPr>
              <w:t>28</w:t>
            </w:r>
          </w:p>
        </w:tc>
        <w:tc>
          <w:tcPr>
            <w:tcW w:w="766" w:type="dxa"/>
            <w:vAlign w:val="center"/>
          </w:tcPr>
          <w:p w:rsidR="00076EC6" w:rsidRPr="00673E4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9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6</w:t>
            </w:r>
          </w:p>
        </w:tc>
      </w:tr>
      <w:tr w:rsidR="00076EC6" w:rsidRPr="0044655C" w:rsidTr="001B7D3B">
        <w:tc>
          <w:tcPr>
            <w:tcW w:w="766" w:type="dxa"/>
            <w:shd w:val="clear" w:color="auto" w:fill="auto"/>
            <w:vAlign w:val="center"/>
          </w:tcPr>
          <w:p w:rsidR="00076EC6" w:rsidRPr="001E12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17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076EC6" w:rsidRPr="001E1275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  <w:r>
              <w:rPr>
                <w:b/>
                <w:bCs/>
                <w:shd w:val="clear" w:color="auto" w:fill="FFFFFF"/>
                <w:vertAlign w:val="subscript"/>
              </w:rPr>
              <w:t>83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076EC6" w:rsidRPr="001E12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53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076EC6" w:rsidRPr="00673E4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</w:rPr>
              <w:t>9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766" w:type="dxa"/>
            <w:vAlign w:val="center"/>
          </w:tcPr>
          <w:p w:rsidR="00076EC6" w:rsidRPr="001E12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  <w:r>
              <w:rPr>
                <w:b/>
                <w:bCs/>
                <w:shd w:val="clear" w:color="auto" w:fill="FFFFFF"/>
                <w:vertAlign w:val="subscript"/>
              </w:rPr>
              <w:t>81</w:t>
            </w:r>
          </w:p>
        </w:tc>
        <w:tc>
          <w:tcPr>
            <w:tcW w:w="766" w:type="dxa"/>
            <w:vAlign w:val="center"/>
          </w:tcPr>
          <w:p w:rsidR="00076EC6" w:rsidRPr="001744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  <w:r w:rsidRPr="00174475">
              <w:rPr>
                <w:b/>
                <w:bCs/>
                <w:shd w:val="clear" w:color="auto" w:fill="FFFFFF"/>
                <w:vertAlign w:val="subscript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</w:rPr>
              <w:t>3</w:t>
            </w:r>
          </w:p>
        </w:tc>
      </w:tr>
      <w:tr w:rsidR="00076EC6" w:rsidRPr="0044655C" w:rsidTr="001B7D3B">
        <w:tc>
          <w:tcPr>
            <w:tcW w:w="766" w:type="dxa"/>
            <w:shd w:val="clear" w:color="auto" w:fill="FFFFFF" w:themeFill="background1"/>
            <w:vAlign w:val="center"/>
          </w:tcPr>
          <w:p w:rsidR="00076EC6" w:rsidRPr="001E12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94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076EC6" w:rsidRPr="00673E4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8</w:t>
            </w:r>
            <w:r>
              <w:rPr>
                <w:b/>
                <w:bCs/>
                <w:shd w:val="clear" w:color="auto" w:fill="FFFFFF"/>
                <w:vertAlign w:val="subscript"/>
              </w:rPr>
              <w:t>9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076EC6" w:rsidRPr="00673E4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29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82</w:t>
            </w:r>
          </w:p>
        </w:tc>
        <w:tc>
          <w:tcPr>
            <w:tcW w:w="676" w:type="dxa"/>
            <w:shd w:val="clear" w:color="auto" w:fill="FFFFFF" w:themeFill="background1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  <w:r>
              <w:rPr>
                <w:b/>
                <w:bCs/>
                <w:shd w:val="clear" w:color="auto" w:fill="FFFFFF"/>
                <w:vertAlign w:val="subscript"/>
              </w:rPr>
              <w:t>5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7</w:t>
            </w:r>
          </w:p>
        </w:tc>
        <w:tc>
          <w:tcPr>
            <w:tcW w:w="766" w:type="dxa"/>
            <w:vAlign w:val="center"/>
          </w:tcPr>
          <w:p w:rsidR="00076EC6" w:rsidRPr="001E1275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26</w:t>
            </w:r>
            <w:r>
              <w:rPr>
                <w:b/>
                <w:bCs/>
                <w:shd w:val="clear" w:color="auto" w:fill="FFFFFF"/>
                <w:vertAlign w:val="subscript"/>
              </w:rPr>
              <w:t>7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766" w:type="dxa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shd w:val="clear" w:color="auto" w:fill="FFFFFF"/>
                <w:vertAlign w:val="subscript"/>
              </w:rPr>
              <w:t>6</w:t>
            </w:r>
            <w:r>
              <w:rPr>
                <w:b/>
                <w:bCs/>
                <w:shd w:val="clear" w:color="auto" w:fill="FFFFFF"/>
                <w:vertAlign w:val="subscript"/>
                <w:lang w:val="en-US"/>
              </w:rPr>
              <w:t>4</w:t>
            </w:r>
          </w:p>
        </w:tc>
      </w:tr>
    </w:tbl>
    <w:p w:rsidR="00076EC6" w:rsidRDefault="00076EC6" w:rsidP="00076EC6">
      <w:pPr>
        <w:rPr>
          <w:szCs w:val="28"/>
        </w:rPr>
      </w:pPr>
      <w:r>
        <w:rPr>
          <w:shd w:val="clear" w:color="auto" w:fill="FFFFFF"/>
        </w:rPr>
        <w:t xml:space="preserve">Наихудшим образом расположена вершина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 w:rsidRPr="00A92C9E">
        <w:t>.</w:t>
      </w:r>
      <w:r>
        <w:t xml:space="preserve"> Ее центр масс находится в точке с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2353</m:t>
        </m:r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</w:rPr>
              <m:t xml:space="preserve"> opt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.5882</m:t>
        </m:r>
      </m:oMath>
      <w:r w:rsidRPr="00076EC6">
        <w:t xml:space="preserve">. </w:t>
      </w:r>
      <w:r>
        <w:t xml:space="preserve">Точки, расположенные вокруг ее центра масс и приращение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>
        <w:rPr>
          <w:szCs w:val="28"/>
        </w:rPr>
        <w:t xml:space="preserve"> при перестановке с ними представлены в таблице </w:t>
      </w:r>
      <w:r w:rsidRPr="0063122D">
        <w:rPr>
          <w:szCs w:val="28"/>
        </w:rPr>
        <w:t>3.2.</w:t>
      </w:r>
      <w:r>
        <w:rPr>
          <w:szCs w:val="28"/>
        </w:rPr>
        <w:t>1</w:t>
      </w:r>
      <w:r w:rsidRPr="00076EC6">
        <w:rPr>
          <w:szCs w:val="28"/>
        </w:rPr>
        <w:t>8</w:t>
      </w:r>
      <w:r w:rsidRPr="0063122D">
        <w:rPr>
          <w:szCs w:val="28"/>
        </w:rPr>
        <w:t>.</w:t>
      </w:r>
    </w:p>
    <w:p w:rsidR="00076EC6" w:rsidRDefault="00076EC6" w:rsidP="00076EC6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 w:rsidRPr="001E1275">
        <w:t>1</w:t>
      </w:r>
      <w:r w:rsidRPr="00076EC6">
        <w:t>8</w:t>
      </w:r>
      <w:r w:rsidRPr="0059772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>
        <w:t>Значение приращения вершин-кандидатов на перестановку с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rPr>
          <w:shd w:val="clear" w:color="auto" w:fill="FFFFFF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83"/>
        <w:gridCol w:w="777"/>
        <w:gridCol w:w="709"/>
        <w:gridCol w:w="850"/>
        <w:gridCol w:w="709"/>
        <w:gridCol w:w="709"/>
      </w:tblGrid>
      <w:tr w:rsidR="00076EC6" w:rsidRPr="008F43A7" w:rsidTr="00076EC6">
        <w:tc>
          <w:tcPr>
            <w:tcW w:w="783" w:type="dxa"/>
            <w:vAlign w:val="center"/>
          </w:tcPr>
          <w:p w:rsidR="00076EC6" w:rsidRPr="0044655C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highlight w:val="lightGray"/>
                <w:shd w:val="clear" w:color="auto" w:fill="FFFFFF"/>
              </w:rPr>
              <w:t>24</w:t>
            </w:r>
            <w:r w:rsidRPr="00076EC6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32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1</w:t>
            </w:r>
            <w:r w:rsidRPr="00076EC6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53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highlight w:val="lightGray"/>
                <w:shd w:val="clear" w:color="auto" w:fill="FFFFFF"/>
              </w:rPr>
              <w:t>21</w:t>
            </w:r>
            <w:r w:rsidRPr="00076EC6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30</w:t>
            </w:r>
          </w:p>
        </w:tc>
        <w:tc>
          <w:tcPr>
            <w:tcW w:w="709" w:type="dxa"/>
            <w:vAlign w:val="center"/>
          </w:tcPr>
          <w:p w:rsidR="00076EC6" w:rsidRPr="0044655C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</w:p>
        </w:tc>
        <w:tc>
          <w:tcPr>
            <w:tcW w:w="709" w:type="dxa"/>
            <w:vAlign w:val="center"/>
          </w:tcPr>
          <w:p w:rsidR="00076EC6" w:rsidRPr="0044655C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</w:p>
        </w:tc>
      </w:tr>
      <w:tr w:rsidR="00076EC6" w:rsidRPr="00F054F2" w:rsidTr="00076EC6">
        <w:tc>
          <w:tcPr>
            <w:tcW w:w="783" w:type="dxa"/>
            <w:shd w:val="clear" w:color="auto" w:fill="FFFFFF" w:themeFill="background1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076EC6" w:rsidRPr="00A92C9E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3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076EC6" w:rsidRPr="00BC56CB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9F5A14">
              <w:rPr>
                <w:b/>
                <w:bCs/>
                <w:color w:val="C00000"/>
                <w:highlight w:val="lightGray"/>
                <w:shd w:val="clear" w:color="auto" w:fill="FFFFFF"/>
              </w:rPr>
              <w:t>22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8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highlight w:val="lightGray"/>
                <w:shd w:val="clear" w:color="auto" w:fill="FFFFFF"/>
              </w:rPr>
              <w:t>6</w:t>
            </w:r>
            <w:r w:rsidRPr="00076EC6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:rsidR="00076EC6" w:rsidRPr="0044655C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</w:p>
        </w:tc>
        <w:tc>
          <w:tcPr>
            <w:tcW w:w="709" w:type="dxa"/>
            <w:vAlign w:val="center"/>
          </w:tcPr>
          <w:p w:rsidR="00076EC6" w:rsidRPr="0044655C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</w:p>
        </w:tc>
      </w:tr>
      <w:tr w:rsidR="00076EC6" w:rsidRPr="008F43A7" w:rsidTr="00076EC6">
        <w:tc>
          <w:tcPr>
            <w:tcW w:w="783" w:type="dxa"/>
            <w:shd w:val="clear" w:color="auto" w:fill="FFFFFF" w:themeFill="background1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777" w:type="dxa"/>
            <w:shd w:val="clear" w:color="auto" w:fill="D0CECE" w:themeFill="background2" w:themeFillShade="E6"/>
            <w:vAlign w:val="center"/>
          </w:tcPr>
          <w:p w:rsidR="00076EC6" w:rsidRPr="009A12BE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25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:rsidR="00076EC6" w:rsidRPr="00A92C9E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  <w:lang w:val="en-US"/>
              </w:rPr>
            </w:pPr>
            <w:r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10</w:t>
            </w:r>
            <w:r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18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highlight w:val="lightGray"/>
                <w:shd w:val="clear" w:color="auto" w:fill="FFFFFF"/>
                <w:vertAlign w:val="subscript"/>
              </w:rPr>
            </w:pPr>
            <w:r w:rsidRPr="00076EC6">
              <w:rPr>
                <w:b/>
                <w:bCs/>
                <w:color w:val="C00000"/>
                <w:highlight w:val="lightGray"/>
                <w:shd w:val="clear" w:color="auto" w:fill="FFFFFF"/>
                <w:lang w:val="en-US"/>
              </w:rPr>
              <w:t>19</w:t>
            </w:r>
            <w:r w:rsidRPr="00076EC6">
              <w:rPr>
                <w:b/>
                <w:bCs/>
                <w:highlight w:val="lightGray"/>
                <w:shd w:val="clear" w:color="auto" w:fill="FFFFFF"/>
                <w:vertAlign w:val="subscript"/>
                <w:lang w:val="en-US"/>
              </w:rPr>
              <w:t>30</w:t>
            </w:r>
          </w:p>
        </w:tc>
        <w:tc>
          <w:tcPr>
            <w:tcW w:w="709" w:type="dxa"/>
            <w:vAlign w:val="center"/>
          </w:tcPr>
          <w:p w:rsidR="00076EC6" w:rsidRPr="00A92C9E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076EC6" w:rsidRPr="0044655C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</w:p>
        </w:tc>
      </w:tr>
      <w:tr w:rsidR="00076EC6" w:rsidRPr="008F43A7" w:rsidTr="00076EC6">
        <w:tc>
          <w:tcPr>
            <w:tcW w:w="783" w:type="dxa"/>
            <w:shd w:val="clear" w:color="auto" w:fill="FFFFFF" w:themeFill="background1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76EC6" w:rsidRPr="00076EC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76EC6" w:rsidRPr="00673E46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673E46">
              <w:rPr>
                <w:b/>
                <w:bCs/>
                <w:color w:val="C00000"/>
                <w:shd w:val="clear" w:color="auto" w:fill="FFFFFF"/>
              </w:rPr>
              <w:t>7</w:t>
            </w:r>
          </w:p>
        </w:tc>
        <w:tc>
          <w:tcPr>
            <w:tcW w:w="709" w:type="dxa"/>
            <w:vAlign w:val="center"/>
          </w:tcPr>
          <w:p w:rsidR="00076EC6" w:rsidRPr="0044655C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</w:p>
        </w:tc>
        <w:tc>
          <w:tcPr>
            <w:tcW w:w="709" w:type="dxa"/>
            <w:vAlign w:val="center"/>
          </w:tcPr>
          <w:p w:rsidR="00076EC6" w:rsidRPr="0044655C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</w:p>
        </w:tc>
      </w:tr>
      <w:tr w:rsidR="00076EC6" w:rsidRPr="008F43A7" w:rsidTr="001B7D3B">
        <w:tc>
          <w:tcPr>
            <w:tcW w:w="783" w:type="dxa"/>
            <w:shd w:val="clear" w:color="auto" w:fill="FFFFFF" w:themeFill="background1"/>
            <w:vAlign w:val="center"/>
          </w:tcPr>
          <w:p w:rsidR="00076EC6" w:rsidRPr="0044655C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076EC6" w:rsidRPr="0044655C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8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076EC6" w:rsidRPr="00076EC6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2</w:t>
            </w:r>
            <w:r w:rsidR="00076EC6">
              <w:rPr>
                <w:b/>
                <w:bCs/>
                <w:color w:val="C00000"/>
                <w:shd w:val="clear" w:color="auto" w:fill="FFFFFF"/>
                <w:lang w:val="en-US"/>
              </w:rPr>
              <w:t>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6EC6" w:rsidRPr="0044655C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</w:p>
        </w:tc>
        <w:tc>
          <w:tcPr>
            <w:tcW w:w="709" w:type="dxa"/>
            <w:vAlign w:val="center"/>
          </w:tcPr>
          <w:p w:rsidR="00076EC6" w:rsidRPr="0044655C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26</w:t>
            </w:r>
          </w:p>
        </w:tc>
        <w:tc>
          <w:tcPr>
            <w:tcW w:w="709" w:type="dxa"/>
            <w:vAlign w:val="center"/>
          </w:tcPr>
          <w:p w:rsidR="00076EC6" w:rsidRPr="0044655C" w:rsidRDefault="00076EC6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</w:p>
        </w:tc>
      </w:tr>
    </w:tbl>
    <w:p w:rsidR="00A92C9E" w:rsidRDefault="00076EC6" w:rsidP="002F0C7A">
      <w:pPr>
        <w:rPr>
          <w:szCs w:val="28"/>
        </w:rPr>
      </w:pPr>
      <w:r>
        <w:rPr>
          <w:szCs w:val="28"/>
        </w:rPr>
        <w:t>Видно, что перестановок, приводящих к уменьшению суммарной длины связей больше нет. Итерационный алгоритм на этом завершается, итоговое размещение</w:t>
      </w:r>
      <w:r w:rsidR="00502151">
        <w:rPr>
          <w:szCs w:val="28"/>
        </w:rPr>
        <w:t xml:space="preserve"> приедено в таблице </w:t>
      </w:r>
      <w:r w:rsidR="00502151" w:rsidRPr="00502151">
        <w:rPr>
          <w:szCs w:val="28"/>
        </w:rPr>
        <w:t>3.2.19</w:t>
      </w:r>
      <w:r w:rsidR="00502151">
        <w:rPr>
          <w:szCs w:val="28"/>
        </w:rPr>
        <w:t>.</w:t>
      </w:r>
    </w:p>
    <w:p w:rsidR="00502151" w:rsidRDefault="00502151" w:rsidP="00502151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Таблица </w:t>
      </w:r>
      <w:r w:rsidRPr="00B95C8C">
        <w:t>3.2.</w:t>
      </w:r>
      <w:r w:rsidRPr="001E1275">
        <w:t>1</w:t>
      </w:r>
      <w:r>
        <w:t>9. Итоговое размещение.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83"/>
        <w:gridCol w:w="777"/>
        <w:gridCol w:w="709"/>
        <w:gridCol w:w="850"/>
        <w:gridCol w:w="709"/>
        <w:gridCol w:w="709"/>
      </w:tblGrid>
      <w:tr w:rsidR="00502151" w:rsidRPr="008F43A7" w:rsidTr="00502151">
        <w:tc>
          <w:tcPr>
            <w:tcW w:w="783" w:type="dxa"/>
            <w:vAlign w:val="center"/>
          </w:tcPr>
          <w:p w:rsidR="00502151" w:rsidRPr="0044655C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11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502151" w:rsidRPr="00502151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502151">
              <w:rPr>
                <w:b/>
                <w:bCs/>
                <w:color w:val="C00000"/>
                <w:shd w:val="clear" w:color="auto" w:fill="FFFFFF"/>
              </w:rPr>
              <w:t>24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02151" w:rsidRPr="00502151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502151">
              <w:rPr>
                <w:b/>
                <w:bCs/>
                <w:color w:val="C00000"/>
                <w:shd w:val="clear" w:color="auto" w:fill="FFFFFF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02151" w:rsidRPr="00502151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502151">
              <w:rPr>
                <w:b/>
                <w:bCs/>
                <w:color w:val="C00000"/>
                <w:shd w:val="clear" w:color="auto" w:fill="FFFFFF"/>
              </w:rPr>
              <w:t>21</w:t>
            </w:r>
          </w:p>
        </w:tc>
        <w:tc>
          <w:tcPr>
            <w:tcW w:w="709" w:type="dxa"/>
            <w:vAlign w:val="center"/>
          </w:tcPr>
          <w:p w:rsidR="00502151" w:rsidRPr="0044655C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28</w:t>
            </w:r>
          </w:p>
        </w:tc>
        <w:tc>
          <w:tcPr>
            <w:tcW w:w="709" w:type="dxa"/>
            <w:vAlign w:val="center"/>
          </w:tcPr>
          <w:p w:rsidR="00502151" w:rsidRPr="0044655C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0</w:t>
            </w:r>
          </w:p>
        </w:tc>
      </w:tr>
      <w:tr w:rsidR="00502151" w:rsidRPr="00F054F2" w:rsidTr="00502151">
        <w:tc>
          <w:tcPr>
            <w:tcW w:w="783" w:type="dxa"/>
            <w:shd w:val="clear" w:color="auto" w:fill="FFFFFF" w:themeFill="background1"/>
            <w:vAlign w:val="center"/>
          </w:tcPr>
          <w:p w:rsidR="00502151" w:rsidRPr="00076EC6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shd w:val="clear" w:color="auto" w:fill="FFFFFF"/>
              </w:rPr>
              <w:t>5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502151" w:rsidRPr="00502151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502151">
              <w:rPr>
                <w:b/>
                <w:bCs/>
                <w:color w:val="C00000"/>
                <w:shd w:val="clear" w:color="auto" w:fill="FFFFFF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02151" w:rsidRPr="00502151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502151">
              <w:rPr>
                <w:b/>
                <w:bCs/>
                <w:color w:val="C00000"/>
                <w:shd w:val="clear" w:color="auto" w:fill="FFFFFF"/>
              </w:rPr>
              <w:t>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02151" w:rsidRPr="00502151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502151">
              <w:rPr>
                <w:b/>
                <w:bCs/>
                <w:color w:val="C00000"/>
                <w:shd w:val="clear" w:color="auto" w:fill="FFFFFF"/>
              </w:rPr>
              <w:t>6</w:t>
            </w:r>
          </w:p>
        </w:tc>
        <w:tc>
          <w:tcPr>
            <w:tcW w:w="709" w:type="dxa"/>
            <w:vAlign w:val="center"/>
          </w:tcPr>
          <w:p w:rsidR="00502151" w:rsidRPr="0044655C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16</w:t>
            </w:r>
          </w:p>
        </w:tc>
        <w:tc>
          <w:tcPr>
            <w:tcW w:w="709" w:type="dxa"/>
            <w:vAlign w:val="center"/>
          </w:tcPr>
          <w:p w:rsidR="00502151" w:rsidRPr="0044655C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13</w:t>
            </w:r>
          </w:p>
        </w:tc>
      </w:tr>
      <w:tr w:rsidR="00502151" w:rsidRPr="008F43A7" w:rsidTr="00502151">
        <w:tc>
          <w:tcPr>
            <w:tcW w:w="783" w:type="dxa"/>
            <w:shd w:val="clear" w:color="auto" w:fill="FFFFFF" w:themeFill="background1"/>
            <w:vAlign w:val="center"/>
          </w:tcPr>
          <w:p w:rsidR="00502151" w:rsidRPr="00076EC6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shd w:val="clear" w:color="auto" w:fill="FFFFFF"/>
              </w:rPr>
              <w:t>4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502151" w:rsidRPr="00502151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502151">
              <w:rPr>
                <w:b/>
                <w:bCs/>
                <w:color w:val="C00000"/>
                <w:shd w:val="clear" w:color="auto" w:fill="FFFFFF"/>
                <w:lang w:val="en-US"/>
              </w:rPr>
              <w:t>25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02151" w:rsidRPr="00502151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502151">
              <w:rPr>
                <w:b/>
                <w:bCs/>
                <w:color w:val="C00000"/>
                <w:shd w:val="clear" w:color="auto" w:fill="FFFFFF"/>
                <w:lang w:val="en-US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02151" w:rsidRPr="00502151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</w:rPr>
            </w:pPr>
            <w:r w:rsidRPr="00502151">
              <w:rPr>
                <w:b/>
                <w:bCs/>
                <w:color w:val="C00000"/>
                <w:shd w:val="clear" w:color="auto" w:fill="FFFFFF"/>
                <w:lang w:val="en-US"/>
              </w:rPr>
              <w:t>19</w:t>
            </w:r>
          </w:p>
        </w:tc>
        <w:tc>
          <w:tcPr>
            <w:tcW w:w="709" w:type="dxa"/>
            <w:vAlign w:val="center"/>
          </w:tcPr>
          <w:p w:rsidR="00502151" w:rsidRPr="00A92C9E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502151" w:rsidRPr="0044655C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18</w:t>
            </w:r>
          </w:p>
        </w:tc>
      </w:tr>
      <w:tr w:rsidR="00502151" w:rsidRPr="008F43A7" w:rsidTr="001B7D3B">
        <w:tc>
          <w:tcPr>
            <w:tcW w:w="783" w:type="dxa"/>
            <w:shd w:val="clear" w:color="auto" w:fill="FFFFFF" w:themeFill="background1"/>
            <w:vAlign w:val="center"/>
          </w:tcPr>
          <w:p w:rsidR="00502151" w:rsidRPr="00076EC6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shd w:val="clear" w:color="auto" w:fill="FFFFFF"/>
              </w:rPr>
              <w:t>17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502151" w:rsidRPr="00076EC6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shd w:val="clear" w:color="auto" w:fill="FFFFFF"/>
                <w:lang w:val="en-US"/>
              </w:rPr>
              <w:t>15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02151" w:rsidRPr="00076EC6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076EC6">
              <w:rPr>
                <w:b/>
                <w:bCs/>
                <w:color w:val="C00000"/>
                <w:shd w:val="clear" w:color="auto" w:fill="FFFFFF"/>
                <w:lang w:val="en-US"/>
              </w:rPr>
              <w:t>27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02151" w:rsidRPr="00673E46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vertAlign w:val="subscript"/>
                <w:lang w:val="en-US"/>
              </w:rPr>
            </w:pPr>
            <w:r w:rsidRPr="00673E46">
              <w:rPr>
                <w:b/>
                <w:bCs/>
                <w:color w:val="C00000"/>
                <w:shd w:val="clear" w:color="auto" w:fill="FFFFFF"/>
              </w:rPr>
              <w:t>7</w:t>
            </w:r>
          </w:p>
        </w:tc>
        <w:tc>
          <w:tcPr>
            <w:tcW w:w="709" w:type="dxa"/>
            <w:vAlign w:val="center"/>
          </w:tcPr>
          <w:p w:rsidR="00502151" w:rsidRPr="0044655C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12</w:t>
            </w:r>
          </w:p>
        </w:tc>
        <w:tc>
          <w:tcPr>
            <w:tcW w:w="709" w:type="dxa"/>
            <w:vAlign w:val="center"/>
          </w:tcPr>
          <w:p w:rsidR="00502151" w:rsidRPr="0044655C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9</w:t>
            </w:r>
          </w:p>
        </w:tc>
      </w:tr>
      <w:tr w:rsidR="00502151" w:rsidRPr="000704B1" w:rsidTr="001B7D3B">
        <w:tc>
          <w:tcPr>
            <w:tcW w:w="783" w:type="dxa"/>
            <w:shd w:val="clear" w:color="auto" w:fill="FFFFFF" w:themeFill="background1"/>
            <w:vAlign w:val="center"/>
          </w:tcPr>
          <w:p w:rsidR="00502151" w:rsidRPr="0044655C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23</w:t>
            </w:r>
          </w:p>
        </w:tc>
        <w:tc>
          <w:tcPr>
            <w:tcW w:w="777" w:type="dxa"/>
            <w:shd w:val="clear" w:color="auto" w:fill="FFFFFF" w:themeFill="background1"/>
            <w:vAlign w:val="center"/>
          </w:tcPr>
          <w:p w:rsidR="00502151" w:rsidRPr="0044655C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8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02151" w:rsidRPr="00076EC6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  <w:lang w:val="en-US"/>
              </w:rPr>
            </w:pP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2</w:t>
            </w:r>
            <w:r>
              <w:rPr>
                <w:b/>
                <w:bCs/>
                <w:color w:val="C00000"/>
                <w:shd w:val="clear" w:color="auto" w:fill="FFFFFF"/>
                <w:lang w:val="en-US"/>
              </w:rPr>
              <w:t>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02151" w:rsidRPr="0044655C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 w:rsidRPr="0044655C">
              <w:rPr>
                <w:b/>
                <w:bCs/>
                <w:color w:val="C00000"/>
                <w:shd w:val="clear" w:color="auto" w:fill="FFFFFF"/>
              </w:rPr>
              <w:t>14</w:t>
            </w:r>
          </w:p>
        </w:tc>
        <w:tc>
          <w:tcPr>
            <w:tcW w:w="709" w:type="dxa"/>
            <w:vAlign w:val="center"/>
          </w:tcPr>
          <w:p w:rsidR="00502151" w:rsidRPr="0044655C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26</w:t>
            </w:r>
          </w:p>
        </w:tc>
        <w:tc>
          <w:tcPr>
            <w:tcW w:w="709" w:type="dxa"/>
            <w:vAlign w:val="center"/>
          </w:tcPr>
          <w:p w:rsidR="00502151" w:rsidRPr="0044655C" w:rsidRDefault="00502151" w:rsidP="001B7D3B">
            <w:pPr>
              <w:ind w:firstLine="0"/>
              <w:jc w:val="center"/>
              <w:rPr>
                <w:b/>
                <w:bCs/>
                <w:color w:val="C00000"/>
                <w:shd w:val="clear" w:color="auto" w:fill="FFFFFF"/>
              </w:rPr>
            </w:pPr>
            <w:r>
              <w:rPr>
                <w:b/>
                <w:bCs/>
                <w:color w:val="C00000"/>
                <w:shd w:val="clear" w:color="auto" w:fill="FFFFFF"/>
              </w:rPr>
              <w:t>2</w:t>
            </w:r>
          </w:p>
        </w:tc>
      </w:tr>
    </w:tbl>
    <w:p w:rsidR="005C6A47" w:rsidRDefault="00502151" w:rsidP="002F0C7A">
      <w:pPr>
        <w:rPr>
          <w:szCs w:val="28"/>
        </w:rPr>
      </w:pPr>
      <w:r>
        <w:rPr>
          <w:szCs w:val="28"/>
        </w:rPr>
        <w:t xml:space="preserve">Суммарная длина связей после всех перестановок </w:t>
      </w:r>
      <m:oMath>
        <m:r>
          <w:rPr>
            <w:rFonts w:ascii="Cambria Math" w:hAnsi="Cambria Math"/>
            <w:szCs w:val="28"/>
          </w:rPr>
          <m:t>Q=1</m:t>
        </m:r>
        <m:r>
          <w:rPr>
            <w:rFonts w:ascii="Cambria Math" w:hAnsi="Cambria Math"/>
            <w:szCs w:val="28"/>
          </w:rPr>
          <m:t>076</m:t>
        </m:r>
      </m:oMath>
      <w:r w:rsidRPr="00502151">
        <w:rPr>
          <w:szCs w:val="28"/>
        </w:rPr>
        <w:t>.</w:t>
      </w:r>
    </w:p>
    <w:p w:rsidR="005C6A47" w:rsidRDefault="005C6A47" w:rsidP="002F0C7A">
      <w:pPr>
        <w:rPr>
          <w:szCs w:val="28"/>
        </w:rPr>
      </w:pPr>
      <w:r>
        <w:rPr>
          <w:szCs w:val="28"/>
        </w:rPr>
        <w:t>Код программы, с реализацией последовательного и итерационного алгоритмов размещения, приведен в приложении 1.</w:t>
      </w:r>
    </w:p>
    <w:p w:rsidR="00502151" w:rsidRDefault="005C6A47" w:rsidP="005C6A47">
      <w:pPr>
        <w:pStyle w:val="11"/>
      </w:pPr>
      <w:r>
        <w:br w:type="page"/>
      </w:r>
      <w:bookmarkStart w:id="6" w:name="_Toc41071640"/>
      <w:r>
        <w:lastRenderedPageBreak/>
        <w:t>Приложение 1</w:t>
      </w:r>
      <w:bookmarkEnd w:id="6"/>
    </w:p>
    <w:p w:rsidR="005C6A47" w:rsidRPr="005C6A47" w:rsidRDefault="005C6A47" w:rsidP="005C6A47">
      <w:pPr>
        <w:ind w:firstLine="0"/>
        <w:rPr>
          <w:b/>
          <w:bCs/>
          <w:lang w:val="en-US"/>
        </w:rPr>
      </w:pPr>
      <w:r w:rsidRPr="005C6A47">
        <w:rPr>
          <w:b/>
          <w:bCs/>
          <w:lang w:val="en-US"/>
        </w:rPr>
        <w:t>main.py</w:t>
      </w:r>
    </w:p>
    <w:p w:rsidR="005C6A47" w:rsidRPr="005C6A47" w:rsidRDefault="005C6A47" w:rsidP="005C6A47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  <w:lang w:val="en-US"/>
        </w:rPr>
      </w:pP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from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print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print_plate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from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data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matrix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from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sequential_solver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sequential_algorithm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from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iterative_solver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iterative_algorithm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from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helper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optimal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__name__ ==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'__main__'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plate_size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(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5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6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first_plate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sequential_algorithm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plate_size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info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True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second_plate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iterative_algorithm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first_plate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info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True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print_plate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first_plate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Суммарная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длина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связей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optimal(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first_plate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matrix))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print_plate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second_plate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Суммарная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длина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связей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optimal(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second_plate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matrix))</w:t>
      </w:r>
    </w:p>
    <w:p w:rsidR="005C6A47" w:rsidRDefault="005C6A47" w:rsidP="005C6A47">
      <w:pPr>
        <w:ind w:firstLine="0"/>
        <w:rPr>
          <w:lang w:val="en-US"/>
        </w:rPr>
      </w:pPr>
    </w:p>
    <w:p w:rsidR="005C6A47" w:rsidRDefault="005C6A47" w:rsidP="005C6A47">
      <w:pPr>
        <w:ind w:firstLine="0"/>
        <w:rPr>
          <w:lang w:val="en-US"/>
        </w:rPr>
      </w:pPr>
    </w:p>
    <w:p w:rsidR="005C6A47" w:rsidRDefault="005C6A47" w:rsidP="005C6A47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sequential_solver.py</w:t>
      </w:r>
    </w:p>
    <w:p w:rsidR="005C6A47" w:rsidRDefault="005C6A47" w:rsidP="005C6A47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  <w:lang w:val="en-US"/>
        </w:rPr>
      </w:pP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numpy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as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np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from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print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print_plate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from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helper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distance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from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print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print_r_matrix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sequential_algorithm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plate_size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info=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False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plate = [[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None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 *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plate_size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_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plate_size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])]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[]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element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first_element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info)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Первый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элемент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(element)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use_element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(plate, element, (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),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Размещение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print_plate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</w:p>
    <w:p w:rsidR="005C6A47" w:rsidRDefault="005C6A47" w:rsidP="005C6A47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  <w:lang w:val="en-US"/>
        </w:rPr>
      </w:pPr>
    </w:p>
    <w:p w:rsidR="005C6A47" w:rsidRPr="005C6A47" w:rsidRDefault="005C6A47" w:rsidP="005C6A47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  <w:lang w:val="en-US"/>
        </w:rPr>
      </w:pP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lastRenderedPageBreak/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_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(matrix) -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element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next_element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matrix,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info)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следующий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элемент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(element)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candidate_place_list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список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кандидатов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мест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на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плате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sum_cost_list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sum_cost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(matrix, plate, element,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candidate_place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candidate_place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min_cost_ind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np.array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sum_cost_list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).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argmin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place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min_cost_ind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"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Значение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дельта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для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выбранных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вершин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:"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(*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sep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color w:val="0037A6"/>
          <w:sz w:val="28"/>
          <w:szCs w:val="28"/>
          <w:lang w:val="en-US"/>
        </w:rPr>
        <w:t>\t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(*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sum_cost_list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sep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color w:val="0037A6"/>
          <w:sz w:val="28"/>
          <w:szCs w:val="28"/>
          <w:lang w:val="en-US"/>
        </w:rPr>
        <w:t>\t\t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Место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для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размещения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элемента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(place)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use_element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(plate, element, place,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Размещение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новым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элементом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print_plate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first_element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info=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False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создание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словарей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нераспределенных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вершин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# 1.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количество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связей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ненулевыми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неиспользуемыми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вершинами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# 2.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сумма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 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связей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ненулевыми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неиспользуемыми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вершинами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count_dict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dict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sum_dict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dict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строки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матрицы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соответствующие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неиспользуемым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вершинам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line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line)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line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not 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количество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ненулевых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связей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вершинами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отсутствующими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списке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proofErr w:type="spellStart"/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count_dict.update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([(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([v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el, v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(line)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v !=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0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and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not 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]))])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сумма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связей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вершинами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отсутствующими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списке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proofErr w:type="spellStart"/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sum_dict.update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([(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sum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([v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el, v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(line)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not 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]))])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lastRenderedPageBreak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Сумма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связей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для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нераспределенных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вершин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print_r_matrix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([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sum_dict.values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())], [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sum_dict.keys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())])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вершины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минимальной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суммой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v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sum_dict.items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v ==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min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sum_dict.values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())]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оставляем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только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вершины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минимальной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суммой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(matrix))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not 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and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not 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count_dict.pop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(el)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Вершины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минимальной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суммой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внешних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связей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count_dict.keys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()))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вершина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минимальным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количеством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связей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value = [el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count_dict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[el] ==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min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count_dict.values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())][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info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and 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count_dict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) &gt;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Количество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внешних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связей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для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них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print_r_matrix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([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count_dict.values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())], [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count_dict.keys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())])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Вершина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минимальным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количеством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внешних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связей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value)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value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next_element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(group, matrix,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info=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False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adjacent_group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get_adjacent_group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(group, matrix,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"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Перечень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неразмещенных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вершин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имеющих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общие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связи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размещенными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:"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adjacent_group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adjacent_group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) ==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first_element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info)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map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sum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matrix))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delta = 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dict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([(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adjacent_group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el1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adjacent_group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el2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group: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delta[el1] += matrix[el2][el1] *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2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delta[el1] -=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[el1]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value, delta = [(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v)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v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delta.items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v ==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max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delta.values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())][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value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get_adjacent_group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(group, matrix,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adjacent_group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set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el1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group: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adjacent_group.update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el2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(matrix[el1])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el2 !=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0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and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not 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adjacent_group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lastRenderedPageBreak/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use_element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(plate, element, place,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use_list.append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(element)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plate[place[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]][place[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 = element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candidate_place_list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candidate_set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set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p_line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j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place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p_line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place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is not None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0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&lt;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and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plate[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-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][j]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is None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candidate_set.add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-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j))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&lt; 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(plate) -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1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and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plate[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+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][j]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is None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candidate_set.add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+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j))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0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&lt; j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and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plate[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][j -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is None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candidate_set.add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j -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j &lt; 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p_line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) -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1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and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plate[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][j +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is None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candidate_set.add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j +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candidate_set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sum_cost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(matrix, plate, element,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candidate_place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result =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p_line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j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place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p_line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place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is not None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result += matrix[element][plate[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][j]] * distance((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j),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candidate_place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result</w:t>
      </w:r>
    </w:p>
    <w:p w:rsidR="005C6A47" w:rsidRDefault="005C6A47" w:rsidP="005C6A47">
      <w:pPr>
        <w:ind w:firstLine="0"/>
        <w:rPr>
          <w:b/>
          <w:bCs/>
          <w:lang w:val="en-US"/>
        </w:rPr>
      </w:pPr>
    </w:p>
    <w:p w:rsidR="005C6A47" w:rsidRDefault="005C6A47" w:rsidP="005C6A47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iterative_solver.py</w:t>
      </w:r>
    </w:p>
    <w:p w:rsidR="005C6A47" w:rsidRPr="005C6A47" w:rsidRDefault="005C6A47" w:rsidP="005C6A47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  <w:lang w:val="en-US"/>
        </w:rPr>
      </w:pP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from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helper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distance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from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helper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optimal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from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print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print_plate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numpy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as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np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copy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iterative_algorithm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(matrix, plate, info=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False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plate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copy.deepcopy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print_plate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while True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Вычисляем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среднюю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длину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связей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каждой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вершины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avg_len_list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(matrix, plate, 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j))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(plate))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j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]))]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Находим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вершину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наибольшим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значением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средней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длины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связи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point = [(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j)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(plate))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j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]))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lastRenderedPageBreak/>
        <w:t>sum_len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(matrix, plate, 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j)) ==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max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avg_len_list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)][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Средняя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длина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связей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каждой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вершины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j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])):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(matrix, plate, 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j)),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color w:val="0037A6"/>
          <w:sz w:val="28"/>
          <w:szCs w:val="28"/>
          <w:lang w:val="en-US"/>
        </w:rPr>
        <w:t>\t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Находим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ее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центр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массы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mass_center_p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mass_center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(matrix, plate, point)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Находим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вершины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>-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кандидаты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для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перестановки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candidate_place_list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(plate, *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mass_center_p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Совершаем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пробные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перестановки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вершинами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>-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кандидатами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delta_list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get_delta_list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(matrix, plate, point,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Наихудшим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образом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расположенная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вершина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plate[point[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]][point[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Ее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центр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масс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связей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точке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mass_center_p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Вершины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вблизи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ее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центра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масс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их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координаты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и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величина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,'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br/>
        <w:t xml:space="preserve">                  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на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которую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изменится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сумма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связей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при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перестановке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p, v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zip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delta_list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(plate[p[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]][p[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]], p, v)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min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delta_list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) &gt;=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Перестановок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больше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нет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point_to_swap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np.array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delta_list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).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argmin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Вершина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для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перестановки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point_to_swap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(plate[point[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]][point[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]],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'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меняются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с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plate[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point_to_swap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point_to_swap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swap_element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(plate, *point, *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point_to_swap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info: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'Q =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optimal(plate, matrix))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Новое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</w:rPr>
        <w:t>размещение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: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print_plate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candidate_place_list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(plate,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ind_i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ind_j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place_list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set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ind_i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ind_i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+ (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0.5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ind_i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&gt;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0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else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-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0.5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))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округление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ind_j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ind_j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+ (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0.5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ind_j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&gt;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0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else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-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0.5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))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округление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ind_i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-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ind_i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+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2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j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ind_j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-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ind_j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+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2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координаты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за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пределами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платы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не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рассматриваются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&lt;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0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j &lt;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0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&gt;= 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(plate)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j &gt;= 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lastRenderedPageBreak/>
        <w:t xml:space="preserve">    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continue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br/>
        <w:t xml:space="preserve">    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place_list.add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j))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place_list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sum_len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(matrix, plate, point):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element = plate[point[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]][point[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result =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p_line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j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place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p_line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)]: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result += matrix[element][plate[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][j]] * distance((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j), point)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result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average_len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(matrix, plate, point):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element = plate[point[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]][point[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(matrix, plate, point) /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sum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(matrix[element])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mass_center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(matrix, plate, point):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element = plate[point[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]][point[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mass_i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mass_j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p_line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j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ind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place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p_line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)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place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is not None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mass_i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+= matrix[element][plate[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][j]] *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np.abs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- point[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mass_j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+= matrix[element][plate[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][j]] *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np.abs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(j - point[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mass_i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/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sum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(matrix[element]),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mass_j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/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sum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(matrix[element])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swap_element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(plate, i1, j1, i2, j2):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plate[i1][j1], plate[i2][j2] = plate[i2][j2], plate[i1][j1]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get_delta_list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(matrix, plate, point,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delta_list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[]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candidate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candidate_list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s1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(matrix, plate, candidate) +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(matrix, plate, point)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swap_element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(plate, *candidate, *point)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s2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(matrix, plate, candidate) +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sum_len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(matrix, plate, point)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swap_element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(plate, *candidate, *point)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delta_list.append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(s2 - s1)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delta_list</w:t>
      </w:r>
      <w:proofErr w:type="spellEnd"/>
    </w:p>
    <w:p w:rsidR="005C6A47" w:rsidRDefault="005C6A47">
      <w:pPr>
        <w:spacing w:line="240" w:lineRule="auto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5C6A47" w:rsidRDefault="005C6A47" w:rsidP="005C6A47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helper.py</w:t>
      </w:r>
    </w:p>
    <w:p w:rsidR="005C6A47" w:rsidRPr="005C6A47" w:rsidRDefault="005C6A47" w:rsidP="005C6A47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  <w:lang w:val="en-US"/>
        </w:rPr>
      </w:pP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numpy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as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np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concat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ll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[el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lst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ll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lst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distance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(point1, point2):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np.abs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(point1[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 - point2[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]) +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np.abs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(point1[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 - point2[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optimal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(plate, matrix):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result =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line1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j, el1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(line1):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i2, line2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j2, el2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(line2):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el1 &lt; el2: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        result += matrix[el1][el2] * distance((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j), (i2, j2))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return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result</w:t>
      </w:r>
    </w:p>
    <w:p w:rsidR="005C6A47" w:rsidRDefault="005C6A47" w:rsidP="005C6A47">
      <w:pPr>
        <w:ind w:firstLine="0"/>
        <w:rPr>
          <w:b/>
          <w:bCs/>
          <w:lang w:val="en-US"/>
        </w:rPr>
      </w:pPr>
    </w:p>
    <w:p w:rsidR="005C6A47" w:rsidRDefault="005C6A47" w:rsidP="005C6A47">
      <w:pPr>
        <w:ind w:firstLine="0"/>
        <w:rPr>
          <w:b/>
          <w:bCs/>
          <w:lang w:val="en-US"/>
        </w:rPr>
      </w:pPr>
    </w:p>
    <w:p w:rsidR="005C6A47" w:rsidRDefault="005C6A47" w:rsidP="005C6A47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print.py</w:t>
      </w:r>
    </w:p>
    <w:p w:rsidR="005C6A47" w:rsidRPr="005C6A47" w:rsidRDefault="005C6A47" w:rsidP="005C6A47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  <w:lang w:val="en-US"/>
        </w:rPr>
      </w:pP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from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helper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import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concat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print_r_matrix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r_matrix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group_list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None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group_list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is None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group_list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list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([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range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len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r_matrix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]))])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 =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concat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group_list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шапка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R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&lt;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(el,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столбец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+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матрица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line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r_matrix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столбец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 &lt;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lastRenderedPageBreak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elem_list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строка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матрицы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line: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 &lt;= -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(el,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elif</w:t>
      </w:r>
      <w:proofErr w:type="spellEnd"/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&lt;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0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&gt;=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el,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elif</w:t>
      </w:r>
      <w:proofErr w:type="spellEnd"/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&lt;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el,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print_p_matrix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p_matrix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, group1, group2):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шапка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group2: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 &lt;= -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el,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elif</w:t>
      </w:r>
      <w:proofErr w:type="spellEnd"/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&lt;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0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&gt;=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el,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elif</w:t>
      </w:r>
      <w:proofErr w:type="spellEnd"/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&lt;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el,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столбец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+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матрица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line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enumerate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p_matrix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столбец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group1[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 &lt;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(group1[</w:t>
      </w:r>
      <w:proofErr w:type="spellStart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i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],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#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строка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</w:rPr>
        <w:t>матрицы</w:t>
      </w:r>
      <w:r w:rsidRPr="005C6A47">
        <w:rPr>
          <w:rFonts w:ascii="JetBrains Mono" w:hAnsi="JetBrains Mono"/>
          <w:i/>
          <w:iCs/>
          <w:color w:val="8C8C8C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line: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el &lt;= -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el,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elif</w:t>
      </w:r>
      <w:proofErr w:type="spellEnd"/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&lt;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 xml:space="preserve">0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&gt;=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el,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elif</w:t>
      </w:r>
      <w:proofErr w:type="spellEnd"/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&lt;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el,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def </w:t>
      </w:r>
      <w:proofErr w:type="spellStart"/>
      <w:r w:rsidRPr="005C6A47">
        <w:rPr>
          <w:rFonts w:ascii="JetBrains Mono" w:hAnsi="JetBrains Mono"/>
          <w:color w:val="000000"/>
          <w:sz w:val="28"/>
          <w:szCs w:val="28"/>
          <w:lang w:val="en-US"/>
        </w:rPr>
        <w:t>print_plate</w:t>
      </w:r>
      <w:proofErr w:type="spellEnd"/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(plate):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line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plate: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for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in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line: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lastRenderedPageBreak/>
        <w:t xml:space="preserve">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 xml:space="preserve">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is None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X'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t>continue</w:t>
      </w:r>
      <w:r w:rsidRPr="005C6A47">
        <w:rPr>
          <w:rFonts w:ascii="JetBrains Mono" w:hAnsi="JetBrains Mono"/>
          <w:color w:val="0033B3"/>
          <w:sz w:val="28"/>
          <w:szCs w:val="28"/>
          <w:lang w:val="en-US"/>
        </w:rPr>
        <w:br/>
        <w:t xml:space="preserve">            if 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el &lt; </w:t>
      </w:r>
      <w:r w:rsidRPr="005C6A47">
        <w:rPr>
          <w:rFonts w:ascii="JetBrains Mono" w:hAnsi="JetBrains Mono"/>
          <w:color w:val="1750EB"/>
          <w:sz w:val="28"/>
          <w:szCs w:val="28"/>
          <w:lang w:val="en-US"/>
        </w:rPr>
        <w:t>10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: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 xml:space="preserve">(el, </w:t>
      </w:r>
      <w:r w:rsidRPr="005C6A47">
        <w:rPr>
          <w:rFonts w:ascii="JetBrains Mono" w:hAnsi="JetBrains Mono"/>
          <w:color w:val="660099"/>
          <w:sz w:val="28"/>
          <w:szCs w:val="28"/>
          <w:lang w:val="en-US"/>
        </w:rPr>
        <w:t>end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=</w:t>
      </w:r>
      <w:r w:rsidRPr="005C6A47">
        <w:rPr>
          <w:rFonts w:ascii="JetBrains Mono" w:hAnsi="JetBrains Mono"/>
          <w:b/>
          <w:bCs/>
          <w:color w:val="008080"/>
          <w:sz w:val="28"/>
          <w:szCs w:val="28"/>
          <w:lang w:val="en-US"/>
        </w:rPr>
        <w:t>' '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)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br/>
        <w:t xml:space="preserve">        </w:t>
      </w:r>
      <w:r w:rsidRPr="005C6A47">
        <w:rPr>
          <w:rFonts w:ascii="JetBrains Mono" w:hAnsi="JetBrains Mono"/>
          <w:color w:val="000080"/>
          <w:sz w:val="28"/>
          <w:szCs w:val="28"/>
          <w:lang w:val="en-US"/>
        </w:rPr>
        <w:t>print</w:t>
      </w:r>
      <w:r w:rsidRPr="005C6A47">
        <w:rPr>
          <w:rFonts w:ascii="JetBrains Mono" w:hAnsi="JetBrains Mono"/>
          <w:color w:val="080808"/>
          <w:sz w:val="28"/>
          <w:szCs w:val="28"/>
          <w:lang w:val="en-US"/>
        </w:rPr>
        <w:t>()</w:t>
      </w:r>
    </w:p>
    <w:p w:rsidR="005C6A47" w:rsidRDefault="005C6A47" w:rsidP="005C6A47">
      <w:pPr>
        <w:ind w:firstLine="0"/>
        <w:rPr>
          <w:b/>
          <w:bCs/>
          <w:lang w:val="en-US"/>
        </w:rPr>
      </w:pPr>
    </w:p>
    <w:p w:rsidR="005C6A47" w:rsidRDefault="005C6A47" w:rsidP="005C6A47">
      <w:pPr>
        <w:ind w:firstLine="0"/>
        <w:rPr>
          <w:b/>
          <w:bCs/>
          <w:lang w:val="en-US"/>
        </w:rPr>
      </w:pPr>
    </w:p>
    <w:p w:rsidR="005C6A47" w:rsidRDefault="005C6A47" w:rsidP="005C6A47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data.py</w:t>
      </w:r>
    </w:p>
    <w:p w:rsidR="005C6A47" w:rsidRDefault="005C6A47" w:rsidP="005C6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hAnsi="JetBrains Mono" w:cs="Courier New"/>
          <w:color w:val="080808"/>
          <w:szCs w:val="28"/>
        </w:rPr>
      </w:pPr>
      <w:r w:rsidRPr="005C6A47">
        <w:rPr>
          <w:rFonts w:ascii="JetBrains Mono" w:hAnsi="JetBrains Mono" w:cs="Courier New"/>
          <w:i/>
          <w:iCs/>
          <w:color w:val="8C8C8C"/>
          <w:szCs w:val="28"/>
        </w:rPr>
        <w:t># Вариант 7</w:t>
      </w:r>
      <w:r w:rsidRPr="005C6A47">
        <w:rPr>
          <w:rFonts w:ascii="JetBrains Mono" w:hAnsi="JetBrains Mono" w:cs="Courier New"/>
          <w:i/>
          <w:iCs/>
          <w:color w:val="8C8C8C"/>
          <w:szCs w:val="28"/>
        </w:rPr>
        <w:br/>
      </w:r>
      <w:proofErr w:type="spellStart"/>
      <w:r w:rsidRPr="005C6A47">
        <w:rPr>
          <w:rFonts w:ascii="JetBrains Mono" w:hAnsi="JetBrains Mono" w:cs="Courier New"/>
          <w:color w:val="080808"/>
          <w:szCs w:val="28"/>
        </w:rPr>
        <w:t>matrix</w:t>
      </w:r>
      <w:proofErr w:type="spellEnd"/>
      <w:r w:rsidRPr="005C6A47">
        <w:rPr>
          <w:rFonts w:ascii="JetBrains Mono" w:hAnsi="JetBrains Mono" w:cs="Courier New"/>
          <w:color w:val="080808"/>
          <w:szCs w:val="28"/>
        </w:rPr>
        <w:t xml:space="preserve"> = [[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5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5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</w:p>
    <w:p w:rsidR="005C6A47" w:rsidRPr="005C6A47" w:rsidRDefault="005C6A47" w:rsidP="005C6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hAnsi="JetBrains Mono" w:cs="Courier New"/>
          <w:color w:val="080808"/>
          <w:szCs w:val="28"/>
        </w:rPr>
      </w:pP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          </w:t>
      </w:r>
      <w:r w:rsidRPr="005C6A47">
        <w:rPr>
          <w:rFonts w:ascii="JetBrains Mono" w:hAnsi="JetBrains Mono" w:cs="Courier New"/>
          <w:color w:val="080808"/>
          <w:szCs w:val="28"/>
        </w:rPr>
        <w:t>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 [</w:t>
      </w:r>
      <w:r w:rsidRPr="005C6A47">
        <w:rPr>
          <w:rFonts w:ascii="JetBrains Mono" w:hAnsi="JetBrains Mono" w:cs="Courier New"/>
          <w:color w:val="1750EB"/>
          <w:szCs w:val="28"/>
        </w:rPr>
        <w:t>5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 [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5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],</w:t>
      </w:r>
      <w:r w:rsidRPr="005C6A47">
        <w:rPr>
          <w:rFonts w:ascii="JetBrains Mono" w:hAnsi="JetBrains Mono" w:cs="Courier New"/>
          <w:color w:val="080808"/>
          <w:szCs w:val="28"/>
        </w:rPr>
        <w:br/>
        <w:t xml:space="preserve">     </w:t>
      </w:r>
      <w:r>
        <w:rPr>
          <w:rFonts w:ascii="JetBrains Mono" w:hAnsi="JetBrains Mono" w:cs="Courier New"/>
          <w:color w:val="080808"/>
          <w:szCs w:val="28"/>
          <w:lang w:val="en-US"/>
        </w:rPr>
        <w:t xml:space="preserve">         </w:t>
      </w:r>
      <w:r w:rsidRPr="005C6A47">
        <w:rPr>
          <w:rFonts w:ascii="JetBrains Mono" w:hAnsi="JetBrains Mono" w:cs="Courier New"/>
          <w:color w:val="080808"/>
          <w:szCs w:val="28"/>
        </w:rPr>
        <w:t xml:space="preserve">     [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2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3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1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4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 xml:space="preserve">, </w:t>
      </w:r>
      <w:r w:rsidRPr="005C6A47">
        <w:rPr>
          <w:rFonts w:ascii="JetBrains Mono" w:hAnsi="JetBrains Mono" w:cs="Courier New"/>
          <w:color w:val="1750EB"/>
          <w:szCs w:val="28"/>
        </w:rPr>
        <w:t>0</w:t>
      </w:r>
      <w:r w:rsidRPr="005C6A47">
        <w:rPr>
          <w:rFonts w:ascii="JetBrains Mono" w:hAnsi="JetBrains Mono" w:cs="Courier New"/>
          <w:color w:val="080808"/>
          <w:szCs w:val="28"/>
        </w:rPr>
        <w:t>]]</w:t>
      </w:r>
    </w:p>
    <w:p w:rsidR="005C6A47" w:rsidRPr="005C6A47" w:rsidRDefault="005C6A47" w:rsidP="005C6A47">
      <w:pPr>
        <w:ind w:firstLine="0"/>
        <w:rPr>
          <w:b/>
          <w:bCs/>
          <w:lang w:val="en-US"/>
        </w:rPr>
      </w:pPr>
    </w:p>
    <w:sectPr w:rsidR="005C6A47" w:rsidRPr="005C6A47" w:rsidSect="00136E2F">
      <w:footerReference w:type="even" r:id="rId9"/>
      <w:footerReference w:type="default" r:id="rId10"/>
      <w:pgSz w:w="11900" w:h="16840"/>
      <w:pgMar w:top="720" w:right="720" w:bottom="720" w:left="720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077D" w:rsidRDefault="00F7077D" w:rsidP="0042399E">
      <w:r>
        <w:separator/>
      </w:r>
    </w:p>
  </w:endnote>
  <w:endnote w:type="continuationSeparator" w:id="0">
    <w:p w:rsidR="00F7077D" w:rsidRDefault="00F7077D" w:rsidP="0042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JetBrains Mono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406851039"/>
      <w:docPartObj>
        <w:docPartGallery w:val="Page Numbers (Bottom of Page)"/>
        <w:docPartUnique/>
      </w:docPartObj>
    </w:sdtPr>
    <w:sdtContent>
      <w:p w:rsidR="0063122D" w:rsidRDefault="0063122D" w:rsidP="00765AFF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:rsidR="0063122D" w:rsidRDefault="0063122D" w:rsidP="0042399E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1677340025"/>
      <w:docPartObj>
        <w:docPartGallery w:val="Page Numbers (Bottom of Page)"/>
        <w:docPartUnique/>
      </w:docPartObj>
    </w:sdtPr>
    <w:sdtContent>
      <w:p w:rsidR="0063122D" w:rsidRDefault="0063122D" w:rsidP="00E240BD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:rsidR="0063122D" w:rsidRDefault="0063122D" w:rsidP="0042399E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077D" w:rsidRDefault="00F7077D" w:rsidP="0042399E">
      <w:r>
        <w:separator/>
      </w:r>
    </w:p>
  </w:footnote>
  <w:footnote w:type="continuationSeparator" w:id="0">
    <w:p w:rsidR="00F7077D" w:rsidRDefault="00F7077D" w:rsidP="00423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4C31"/>
    <w:multiLevelType w:val="hybridMultilevel"/>
    <w:tmpl w:val="5394C5EA"/>
    <w:lvl w:ilvl="0" w:tplc="3368928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B11A4C"/>
    <w:multiLevelType w:val="hybridMultilevel"/>
    <w:tmpl w:val="33A23F7E"/>
    <w:lvl w:ilvl="0" w:tplc="7EFACA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A52AD"/>
    <w:multiLevelType w:val="hybridMultilevel"/>
    <w:tmpl w:val="7C4A96F8"/>
    <w:lvl w:ilvl="0" w:tplc="4E765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FE3FE0"/>
    <w:multiLevelType w:val="multilevel"/>
    <w:tmpl w:val="8BC2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72E18"/>
    <w:multiLevelType w:val="hybridMultilevel"/>
    <w:tmpl w:val="8752D15C"/>
    <w:lvl w:ilvl="0" w:tplc="2D3A55DE">
      <w:start w:val="1"/>
      <w:numFmt w:val="decimal"/>
      <w:suff w:val="space"/>
      <w:lvlText w:val="%1."/>
      <w:lvlJc w:val="left"/>
      <w:pPr>
        <w:ind w:left="0" w:firstLine="6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5" w15:restartNumberingAfterBreak="0">
    <w:nsid w:val="0AC25DC1"/>
    <w:multiLevelType w:val="multilevel"/>
    <w:tmpl w:val="F8CE7D4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0AF7693D"/>
    <w:multiLevelType w:val="hybridMultilevel"/>
    <w:tmpl w:val="69AC55BC"/>
    <w:lvl w:ilvl="0" w:tplc="276CCF9E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246819"/>
    <w:multiLevelType w:val="hybridMultilevel"/>
    <w:tmpl w:val="DE388CE2"/>
    <w:lvl w:ilvl="0" w:tplc="81A8971E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D330AF6"/>
    <w:multiLevelType w:val="hybridMultilevel"/>
    <w:tmpl w:val="461CF312"/>
    <w:lvl w:ilvl="0" w:tplc="6076EA3A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F2529E2"/>
    <w:multiLevelType w:val="hybridMultilevel"/>
    <w:tmpl w:val="FACCE666"/>
    <w:lvl w:ilvl="0" w:tplc="7EFACA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F1F0A"/>
    <w:multiLevelType w:val="hybridMultilevel"/>
    <w:tmpl w:val="09986B52"/>
    <w:lvl w:ilvl="0" w:tplc="577E18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4574C"/>
    <w:multiLevelType w:val="hybridMultilevel"/>
    <w:tmpl w:val="AC027858"/>
    <w:lvl w:ilvl="0" w:tplc="95BE3D9A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A032718"/>
    <w:multiLevelType w:val="hybridMultilevel"/>
    <w:tmpl w:val="0A688B4A"/>
    <w:lvl w:ilvl="0" w:tplc="3368928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A463884"/>
    <w:multiLevelType w:val="hybridMultilevel"/>
    <w:tmpl w:val="BB96DE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64720D"/>
    <w:multiLevelType w:val="hybridMultilevel"/>
    <w:tmpl w:val="54804852"/>
    <w:lvl w:ilvl="0" w:tplc="68C6E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38E3283"/>
    <w:multiLevelType w:val="hybridMultilevel"/>
    <w:tmpl w:val="37B0ED8C"/>
    <w:lvl w:ilvl="0" w:tplc="7EFACA42">
      <w:start w:val="1"/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4B575C7"/>
    <w:multiLevelType w:val="hybridMultilevel"/>
    <w:tmpl w:val="6D920DFE"/>
    <w:lvl w:ilvl="0" w:tplc="7EFACA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FC797B"/>
    <w:multiLevelType w:val="multilevel"/>
    <w:tmpl w:val="607C0ECE"/>
    <w:lvl w:ilvl="0">
      <w:start w:val="1"/>
      <w:numFmt w:val="decimal"/>
      <w:lvlText w:val="%1"/>
      <w:lvlJc w:val="left"/>
      <w:pPr>
        <w:ind w:left="560" w:hanging="56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1">
      <w:start w:val="2"/>
      <w:numFmt w:val="decimal"/>
      <w:lvlText w:val="%1.%2"/>
      <w:lvlJc w:val="left"/>
      <w:pPr>
        <w:ind w:left="1074" w:hanging="72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</w:abstractNum>
  <w:abstractNum w:abstractNumId="19" w15:restartNumberingAfterBreak="0">
    <w:nsid w:val="2D7D4742"/>
    <w:multiLevelType w:val="multilevel"/>
    <w:tmpl w:val="F238EAF2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2D3FF4"/>
    <w:multiLevelType w:val="hybridMultilevel"/>
    <w:tmpl w:val="5EFEBC6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BD22B25"/>
    <w:multiLevelType w:val="hybridMultilevel"/>
    <w:tmpl w:val="A5CC23A8"/>
    <w:lvl w:ilvl="0" w:tplc="7EFACA42">
      <w:start w:val="1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3D9D6A87"/>
    <w:multiLevelType w:val="hybridMultilevel"/>
    <w:tmpl w:val="DA68682E"/>
    <w:lvl w:ilvl="0" w:tplc="16FAC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EEE5FB4"/>
    <w:multiLevelType w:val="hybridMultilevel"/>
    <w:tmpl w:val="B0762D6E"/>
    <w:lvl w:ilvl="0" w:tplc="7EFACA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E15289"/>
    <w:multiLevelType w:val="multilevel"/>
    <w:tmpl w:val="3FE6DB10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3F01F3A"/>
    <w:multiLevelType w:val="hybridMultilevel"/>
    <w:tmpl w:val="044C2462"/>
    <w:lvl w:ilvl="0" w:tplc="A69EAAD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5D84089"/>
    <w:multiLevelType w:val="hybridMultilevel"/>
    <w:tmpl w:val="A984CA52"/>
    <w:lvl w:ilvl="0" w:tplc="FFA64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5DE29FE"/>
    <w:multiLevelType w:val="multilevel"/>
    <w:tmpl w:val="9FBEA714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8" w15:restartNumberingAfterBreak="0">
    <w:nsid w:val="4C540610"/>
    <w:multiLevelType w:val="multilevel"/>
    <w:tmpl w:val="86AE26F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ED052C2"/>
    <w:multiLevelType w:val="multilevel"/>
    <w:tmpl w:val="2D9AB13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3B01823"/>
    <w:multiLevelType w:val="hybridMultilevel"/>
    <w:tmpl w:val="27961010"/>
    <w:lvl w:ilvl="0" w:tplc="CDBEA492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3CB3ADA"/>
    <w:multiLevelType w:val="multilevel"/>
    <w:tmpl w:val="D56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0E1974"/>
    <w:multiLevelType w:val="multilevel"/>
    <w:tmpl w:val="7F4E77B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57469BD"/>
    <w:multiLevelType w:val="hybridMultilevel"/>
    <w:tmpl w:val="69520F5C"/>
    <w:lvl w:ilvl="0" w:tplc="7EFACA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E10977"/>
    <w:multiLevelType w:val="hybridMultilevel"/>
    <w:tmpl w:val="75A48E48"/>
    <w:lvl w:ilvl="0" w:tplc="1C72C09A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8136BC"/>
    <w:multiLevelType w:val="multilevel"/>
    <w:tmpl w:val="23A25E6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19"/>
  </w:num>
  <w:num w:numId="2">
    <w:abstractNumId w:val="24"/>
  </w:num>
  <w:num w:numId="3">
    <w:abstractNumId w:val="34"/>
  </w:num>
  <w:num w:numId="4">
    <w:abstractNumId w:val="9"/>
  </w:num>
  <w:num w:numId="5">
    <w:abstractNumId w:val="1"/>
  </w:num>
  <w:num w:numId="6">
    <w:abstractNumId w:val="23"/>
  </w:num>
  <w:num w:numId="7">
    <w:abstractNumId w:val="17"/>
  </w:num>
  <w:num w:numId="8">
    <w:abstractNumId w:val="33"/>
  </w:num>
  <w:num w:numId="9">
    <w:abstractNumId w:val="35"/>
  </w:num>
  <w:num w:numId="10">
    <w:abstractNumId w:val="4"/>
  </w:num>
  <w:num w:numId="11">
    <w:abstractNumId w:val="27"/>
  </w:num>
  <w:num w:numId="12">
    <w:abstractNumId w:val="21"/>
  </w:num>
  <w:num w:numId="13">
    <w:abstractNumId w:val="16"/>
  </w:num>
  <w:num w:numId="14">
    <w:abstractNumId w:val="32"/>
  </w:num>
  <w:num w:numId="15">
    <w:abstractNumId w:val="11"/>
  </w:num>
  <w:num w:numId="16">
    <w:abstractNumId w:val="28"/>
  </w:num>
  <w:num w:numId="17">
    <w:abstractNumId w:val="29"/>
  </w:num>
  <w:num w:numId="18">
    <w:abstractNumId w:val="5"/>
  </w:num>
  <w:num w:numId="19">
    <w:abstractNumId w:val="18"/>
  </w:num>
  <w:num w:numId="20">
    <w:abstractNumId w:val="2"/>
  </w:num>
  <w:num w:numId="21">
    <w:abstractNumId w:val="25"/>
  </w:num>
  <w:num w:numId="22">
    <w:abstractNumId w:val="3"/>
  </w:num>
  <w:num w:numId="23">
    <w:abstractNumId w:val="8"/>
  </w:num>
  <w:num w:numId="24">
    <w:abstractNumId w:val="7"/>
  </w:num>
  <w:num w:numId="25">
    <w:abstractNumId w:val="6"/>
  </w:num>
  <w:num w:numId="26">
    <w:abstractNumId w:val="15"/>
  </w:num>
  <w:num w:numId="27">
    <w:abstractNumId w:val="12"/>
  </w:num>
  <w:num w:numId="28">
    <w:abstractNumId w:val="30"/>
  </w:num>
  <w:num w:numId="29">
    <w:abstractNumId w:val="31"/>
  </w:num>
  <w:num w:numId="30">
    <w:abstractNumId w:val="20"/>
  </w:num>
  <w:num w:numId="31">
    <w:abstractNumId w:val="14"/>
  </w:num>
  <w:num w:numId="32">
    <w:abstractNumId w:val="26"/>
  </w:num>
  <w:num w:numId="33">
    <w:abstractNumId w:val="22"/>
  </w:num>
  <w:num w:numId="34">
    <w:abstractNumId w:val="10"/>
  </w:num>
  <w:num w:numId="35">
    <w:abstractNumId w:val="0"/>
  </w:num>
  <w:num w:numId="36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6E"/>
    <w:rsid w:val="0000406E"/>
    <w:rsid w:val="00011061"/>
    <w:rsid w:val="00013672"/>
    <w:rsid w:val="0003130A"/>
    <w:rsid w:val="000334D3"/>
    <w:rsid w:val="00040AC1"/>
    <w:rsid w:val="00041D66"/>
    <w:rsid w:val="0004249B"/>
    <w:rsid w:val="0004717F"/>
    <w:rsid w:val="0005116A"/>
    <w:rsid w:val="00066A35"/>
    <w:rsid w:val="00070499"/>
    <w:rsid w:val="000704B1"/>
    <w:rsid w:val="00076EC6"/>
    <w:rsid w:val="00092FFB"/>
    <w:rsid w:val="000A5C19"/>
    <w:rsid w:val="000C2B5B"/>
    <w:rsid w:val="000C474A"/>
    <w:rsid w:val="000C4828"/>
    <w:rsid w:val="000D3903"/>
    <w:rsid w:val="000E004A"/>
    <w:rsid w:val="000E1BD3"/>
    <w:rsid w:val="000F4805"/>
    <w:rsid w:val="00103DE6"/>
    <w:rsid w:val="0010588F"/>
    <w:rsid w:val="001110B4"/>
    <w:rsid w:val="00116D07"/>
    <w:rsid w:val="00131D1F"/>
    <w:rsid w:val="0013365A"/>
    <w:rsid w:val="00136E2F"/>
    <w:rsid w:val="00140794"/>
    <w:rsid w:val="001523D1"/>
    <w:rsid w:val="00154D30"/>
    <w:rsid w:val="00166880"/>
    <w:rsid w:val="00170FC2"/>
    <w:rsid w:val="00174475"/>
    <w:rsid w:val="00182138"/>
    <w:rsid w:val="00186797"/>
    <w:rsid w:val="001919BE"/>
    <w:rsid w:val="0019223F"/>
    <w:rsid w:val="00196656"/>
    <w:rsid w:val="001A3B3D"/>
    <w:rsid w:val="001B303B"/>
    <w:rsid w:val="001C21BB"/>
    <w:rsid w:val="001D415F"/>
    <w:rsid w:val="001D5329"/>
    <w:rsid w:val="001E1275"/>
    <w:rsid w:val="001E43CD"/>
    <w:rsid w:val="001F5778"/>
    <w:rsid w:val="001F59B5"/>
    <w:rsid w:val="00201835"/>
    <w:rsid w:val="00204EDF"/>
    <w:rsid w:val="0021104F"/>
    <w:rsid w:val="00232380"/>
    <w:rsid w:val="00233265"/>
    <w:rsid w:val="00250555"/>
    <w:rsid w:val="00250AFA"/>
    <w:rsid w:val="00264DC9"/>
    <w:rsid w:val="00266125"/>
    <w:rsid w:val="0026639A"/>
    <w:rsid w:val="0029109C"/>
    <w:rsid w:val="002953B2"/>
    <w:rsid w:val="00297855"/>
    <w:rsid w:val="002B627E"/>
    <w:rsid w:val="002B64CC"/>
    <w:rsid w:val="002C2CBB"/>
    <w:rsid w:val="002C5AE3"/>
    <w:rsid w:val="002C67FD"/>
    <w:rsid w:val="002C7152"/>
    <w:rsid w:val="002D73C2"/>
    <w:rsid w:val="002E0001"/>
    <w:rsid w:val="002E15E7"/>
    <w:rsid w:val="002E706F"/>
    <w:rsid w:val="002F0C7A"/>
    <w:rsid w:val="002F1228"/>
    <w:rsid w:val="002F763C"/>
    <w:rsid w:val="0030028B"/>
    <w:rsid w:val="003049FA"/>
    <w:rsid w:val="003147E7"/>
    <w:rsid w:val="00316639"/>
    <w:rsid w:val="003203C7"/>
    <w:rsid w:val="00336DDD"/>
    <w:rsid w:val="003476A6"/>
    <w:rsid w:val="00360A02"/>
    <w:rsid w:val="00363D0B"/>
    <w:rsid w:val="0036750F"/>
    <w:rsid w:val="003706E9"/>
    <w:rsid w:val="003716CE"/>
    <w:rsid w:val="003765FA"/>
    <w:rsid w:val="0038482E"/>
    <w:rsid w:val="00385884"/>
    <w:rsid w:val="00391CC5"/>
    <w:rsid w:val="003940BB"/>
    <w:rsid w:val="003A1829"/>
    <w:rsid w:val="003C3C4A"/>
    <w:rsid w:val="003E78F9"/>
    <w:rsid w:val="003F6107"/>
    <w:rsid w:val="004112CE"/>
    <w:rsid w:val="0042399E"/>
    <w:rsid w:val="00424516"/>
    <w:rsid w:val="00430348"/>
    <w:rsid w:val="0044655C"/>
    <w:rsid w:val="00457612"/>
    <w:rsid w:val="00473ED0"/>
    <w:rsid w:val="00482E16"/>
    <w:rsid w:val="00494963"/>
    <w:rsid w:val="004969D7"/>
    <w:rsid w:val="004C280F"/>
    <w:rsid w:val="004C3AD4"/>
    <w:rsid w:val="004E1AA9"/>
    <w:rsid w:val="004E31BB"/>
    <w:rsid w:val="004E35D8"/>
    <w:rsid w:val="004E5D65"/>
    <w:rsid w:val="00502151"/>
    <w:rsid w:val="005022B5"/>
    <w:rsid w:val="00512E0F"/>
    <w:rsid w:val="00541390"/>
    <w:rsid w:val="0054633E"/>
    <w:rsid w:val="00550D8C"/>
    <w:rsid w:val="0055508A"/>
    <w:rsid w:val="00574EF1"/>
    <w:rsid w:val="005751A1"/>
    <w:rsid w:val="0057614E"/>
    <w:rsid w:val="00583120"/>
    <w:rsid w:val="00594ED4"/>
    <w:rsid w:val="0059772C"/>
    <w:rsid w:val="005A3F2A"/>
    <w:rsid w:val="005B419E"/>
    <w:rsid w:val="005B4F2A"/>
    <w:rsid w:val="005C6A47"/>
    <w:rsid w:val="005E5A6E"/>
    <w:rsid w:val="005E6D0F"/>
    <w:rsid w:val="005F2C8C"/>
    <w:rsid w:val="005F2D84"/>
    <w:rsid w:val="00602B75"/>
    <w:rsid w:val="0060455E"/>
    <w:rsid w:val="00604F32"/>
    <w:rsid w:val="006157D3"/>
    <w:rsid w:val="00622363"/>
    <w:rsid w:val="00627F50"/>
    <w:rsid w:val="0063122D"/>
    <w:rsid w:val="006319C8"/>
    <w:rsid w:val="00633860"/>
    <w:rsid w:val="00634B7B"/>
    <w:rsid w:val="00652587"/>
    <w:rsid w:val="00662B76"/>
    <w:rsid w:val="00662C3C"/>
    <w:rsid w:val="006673F3"/>
    <w:rsid w:val="00667DAF"/>
    <w:rsid w:val="00673E46"/>
    <w:rsid w:val="0067523C"/>
    <w:rsid w:val="0067529B"/>
    <w:rsid w:val="00675725"/>
    <w:rsid w:val="00690634"/>
    <w:rsid w:val="00696022"/>
    <w:rsid w:val="0069681C"/>
    <w:rsid w:val="006A533C"/>
    <w:rsid w:val="006B0BAC"/>
    <w:rsid w:val="006B7CB8"/>
    <w:rsid w:val="006C7083"/>
    <w:rsid w:val="006E0227"/>
    <w:rsid w:val="006E185D"/>
    <w:rsid w:val="006E788E"/>
    <w:rsid w:val="0070265A"/>
    <w:rsid w:val="007051DF"/>
    <w:rsid w:val="00726667"/>
    <w:rsid w:val="00737A10"/>
    <w:rsid w:val="0074187E"/>
    <w:rsid w:val="00765AFF"/>
    <w:rsid w:val="0077401B"/>
    <w:rsid w:val="007806AF"/>
    <w:rsid w:val="007806BC"/>
    <w:rsid w:val="0078431C"/>
    <w:rsid w:val="00794BE2"/>
    <w:rsid w:val="007A5FEC"/>
    <w:rsid w:val="007B6A51"/>
    <w:rsid w:val="007C0142"/>
    <w:rsid w:val="007C3A6F"/>
    <w:rsid w:val="007D11EE"/>
    <w:rsid w:val="007D64FB"/>
    <w:rsid w:val="007E3F4A"/>
    <w:rsid w:val="007F1A24"/>
    <w:rsid w:val="007F441D"/>
    <w:rsid w:val="007F5104"/>
    <w:rsid w:val="0080676C"/>
    <w:rsid w:val="00813EC0"/>
    <w:rsid w:val="00824DDD"/>
    <w:rsid w:val="008352E1"/>
    <w:rsid w:val="00840E79"/>
    <w:rsid w:val="008422FF"/>
    <w:rsid w:val="008522A3"/>
    <w:rsid w:val="008535DC"/>
    <w:rsid w:val="008572CD"/>
    <w:rsid w:val="008640DD"/>
    <w:rsid w:val="00881CEF"/>
    <w:rsid w:val="008A4250"/>
    <w:rsid w:val="008B163E"/>
    <w:rsid w:val="008C6E8E"/>
    <w:rsid w:val="008D4D9F"/>
    <w:rsid w:val="008D5320"/>
    <w:rsid w:val="008E199B"/>
    <w:rsid w:val="008F43A7"/>
    <w:rsid w:val="009037EE"/>
    <w:rsid w:val="009066A5"/>
    <w:rsid w:val="00936287"/>
    <w:rsid w:val="009421A7"/>
    <w:rsid w:val="00953DD6"/>
    <w:rsid w:val="00955C4E"/>
    <w:rsid w:val="00965582"/>
    <w:rsid w:val="00990A8D"/>
    <w:rsid w:val="00990BE8"/>
    <w:rsid w:val="009924BF"/>
    <w:rsid w:val="009A0BB7"/>
    <w:rsid w:val="009A12BE"/>
    <w:rsid w:val="009C1033"/>
    <w:rsid w:val="009D5A1A"/>
    <w:rsid w:val="009E7383"/>
    <w:rsid w:val="009F0256"/>
    <w:rsid w:val="009F554D"/>
    <w:rsid w:val="009F5A14"/>
    <w:rsid w:val="009F6B79"/>
    <w:rsid w:val="00A02442"/>
    <w:rsid w:val="00A1097D"/>
    <w:rsid w:val="00A156D1"/>
    <w:rsid w:val="00A21F39"/>
    <w:rsid w:val="00A26BDD"/>
    <w:rsid w:val="00A36756"/>
    <w:rsid w:val="00A43965"/>
    <w:rsid w:val="00A57A71"/>
    <w:rsid w:val="00A6338F"/>
    <w:rsid w:val="00A74D43"/>
    <w:rsid w:val="00A75F93"/>
    <w:rsid w:val="00A77CA0"/>
    <w:rsid w:val="00A81A42"/>
    <w:rsid w:val="00A8347B"/>
    <w:rsid w:val="00A90EBB"/>
    <w:rsid w:val="00A91F79"/>
    <w:rsid w:val="00A92C9E"/>
    <w:rsid w:val="00AB62C1"/>
    <w:rsid w:val="00AC0037"/>
    <w:rsid w:val="00AC2779"/>
    <w:rsid w:val="00AC7D25"/>
    <w:rsid w:val="00AD3A1B"/>
    <w:rsid w:val="00AD52EE"/>
    <w:rsid w:val="00AD59BF"/>
    <w:rsid w:val="00AE5B41"/>
    <w:rsid w:val="00B01178"/>
    <w:rsid w:val="00B01869"/>
    <w:rsid w:val="00B04FA2"/>
    <w:rsid w:val="00B05E7D"/>
    <w:rsid w:val="00B13EE5"/>
    <w:rsid w:val="00B22888"/>
    <w:rsid w:val="00B306A8"/>
    <w:rsid w:val="00B30C1E"/>
    <w:rsid w:val="00B40B9A"/>
    <w:rsid w:val="00B5174C"/>
    <w:rsid w:val="00B546C1"/>
    <w:rsid w:val="00B56454"/>
    <w:rsid w:val="00B62CEF"/>
    <w:rsid w:val="00B71381"/>
    <w:rsid w:val="00B925AA"/>
    <w:rsid w:val="00B952A4"/>
    <w:rsid w:val="00B95C8C"/>
    <w:rsid w:val="00BA5CD9"/>
    <w:rsid w:val="00BC56CB"/>
    <w:rsid w:val="00BD2B80"/>
    <w:rsid w:val="00BE17F8"/>
    <w:rsid w:val="00BE1DAC"/>
    <w:rsid w:val="00BE5C7A"/>
    <w:rsid w:val="00BF21AE"/>
    <w:rsid w:val="00BF402D"/>
    <w:rsid w:val="00C0113F"/>
    <w:rsid w:val="00C03757"/>
    <w:rsid w:val="00C14165"/>
    <w:rsid w:val="00C20193"/>
    <w:rsid w:val="00C336FE"/>
    <w:rsid w:val="00C402BE"/>
    <w:rsid w:val="00C41B8F"/>
    <w:rsid w:val="00C60655"/>
    <w:rsid w:val="00C61768"/>
    <w:rsid w:val="00C65F6C"/>
    <w:rsid w:val="00C66CEB"/>
    <w:rsid w:val="00C73C48"/>
    <w:rsid w:val="00C77FB6"/>
    <w:rsid w:val="00C8186C"/>
    <w:rsid w:val="00C81BCF"/>
    <w:rsid w:val="00C83888"/>
    <w:rsid w:val="00C87447"/>
    <w:rsid w:val="00C87DF7"/>
    <w:rsid w:val="00C95528"/>
    <w:rsid w:val="00CA0042"/>
    <w:rsid w:val="00CA3DC3"/>
    <w:rsid w:val="00CA6289"/>
    <w:rsid w:val="00CB3DD1"/>
    <w:rsid w:val="00CC0EC0"/>
    <w:rsid w:val="00CC6D22"/>
    <w:rsid w:val="00CD45F2"/>
    <w:rsid w:val="00CD76B2"/>
    <w:rsid w:val="00CE0516"/>
    <w:rsid w:val="00CE2407"/>
    <w:rsid w:val="00CF0403"/>
    <w:rsid w:val="00CF33A7"/>
    <w:rsid w:val="00D06ED6"/>
    <w:rsid w:val="00D12BFA"/>
    <w:rsid w:val="00D25727"/>
    <w:rsid w:val="00D32DB2"/>
    <w:rsid w:val="00D41044"/>
    <w:rsid w:val="00D441E4"/>
    <w:rsid w:val="00D53025"/>
    <w:rsid w:val="00D570A5"/>
    <w:rsid w:val="00D60B09"/>
    <w:rsid w:val="00D65806"/>
    <w:rsid w:val="00D7403A"/>
    <w:rsid w:val="00D77DCD"/>
    <w:rsid w:val="00D914C3"/>
    <w:rsid w:val="00DA30DD"/>
    <w:rsid w:val="00DA3F6A"/>
    <w:rsid w:val="00DB399B"/>
    <w:rsid w:val="00DB41AD"/>
    <w:rsid w:val="00DD13BF"/>
    <w:rsid w:val="00DE3AB2"/>
    <w:rsid w:val="00DE496D"/>
    <w:rsid w:val="00DE4B06"/>
    <w:rsid w:val="00DF401C"/>
    <w:rsid w:val="00DF41F0"/>
    <w:rsid w:val="00DF551F"/>
    <w:rsid w:val="00E026E2"/>
    <w:rsid w:val="00E03F4A"/>
    <w:rsid w:val="00E05C6B"/>
    <w:rsid w:val="00E11DAA"/>
    <w:rsid w:val="00E166E9"/>
    <w:rsid w:val="00E240BD"/>
    <w:rsid w:val="00E320CE"/>
    <w:rsid w:val="00E37E04"/>
    <w:rsid w:val="00E42E86"/>
    <w:rsid w:val="00E81A5F"/>
    <w:rsid w:val="00E87ADC"/>
    <w:rsid w:val="00E9449B"/>
    <w:rsid w:val="00E94803"/>
    <w:rsid w:val="00E95251"/>
    <w:rsid w:val="00ED1222"/>
    <w:rsid w:val="00EE0646"/>
    <w:rsid w:val="00EE07F1"/>
    <w:rsid w:val="00EE107A"/>
    <w:rsid w:val="00EF2FD9"/>
    <w:rsid w:val="00F054F2"/>
    <w:rsid w:val="00F12B9B"/>
    <w:rsid w:val="00F15200"/>
    <w:rsid w:val="00F167A2"/>
    <w:rsid w:val="00F22911"/>
    <w:rsid w:val="00F23F32"/>
    <w:rsid w:val="00F26E08"/>
    <w:rsid w:val="00F36FAD"/>
    <w:rsid w:val="00F42BE4"/>
    <w:rsid w:val="00F55F47"/>
    <w:rsid w:val="00F617DC"/>
    <w:rsid w:val="00F63B0A"/>
    <w:rsid w:val="00F672B6"/>
    <w:rsid w:val="00F7077D"/>
    <w:rsid w:val="00F718EF"/>
    <w:rsid w:val="00F81942"/>
    <w:rsid w:val="00F91927"/>
    <w:rsid w:val="00FB5447"/>
    <w:rsid w:val="00FC7814"/>
    <w:rsid w:val="00FD2DA0"/>
    <w:rsid w:val="00FD54AB"/>
    <w:rsid w:val="00FD644A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F559"/>
  <w15:chartTrackingRefBased/>
  <w15:docId w15:val="{A566AFC9-20B9-0244-9A5F-FB66D6A2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Карпенко)"/>
    <w:qFormat/>
    <w:rsid w:val="00186797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186797"/>
    <w:pPr>
      <w:keepNext/>
      <w:keepLines/>
      <w:spacing w:before="36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6797"/>
    <w:pPr>
      <w:keepNext/>
      <w:keepLines/>
      <w:spacing w:before="160"/>
      <w:ind w:firstLine="0"/>
      <w:jc w:val="center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797"/>
    <w:pPr>
      <w:keepNext/>
      <w:keepLines/>
      <w:spacing w:before="40"/>
      <w:ind w:firstLine="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04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04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04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04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04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04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01B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18679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4">
    <w:name w:val="TOC Heading"/>
    <w:basedOn w:val="11"/>
    <w:next w:val="a"/>
    <w:uiPriority w:val="39"/>
    <w:unhideWhenUsed/>
    <w:qFormat/>
    <w:rsid w:val="006C7083"/>
    <w:pPr>
      <w:spacing w:line="276" w:lineRule="auto"/>
      <w:outlineLvl w:val="9"/>
    </w:pPr>
    <w:rPr>
      <w:b w:val="0"/>
      <w:bCs/>
      <w:szCs w:val="28"/>
    </w:rPr>
  </w:style>
  <w:style w:type="paragraph" w:styleId="13">
    <w:name w:val="toc 1"/>
    <w:basedOn w:val="a"/>
    <w:next w:val="a"/>
    <w:autoRedefine/>
    <w:uiPriority w:val="39"/>
    <w:unhideWhenUsed/>
    <w:rsid w:val="00675725"/>
    <w:pPr>
      <w:ind w:firstLine="0"/>
      <w:jc w:val="left"/>
    </w:pPr>
    <w:rPr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675725"/>
    <w:pPr>
      <w:ind w:left="380" w:firstLine="0"/>
      <w:jc w:val="left"/>
    </w:pPr>
    <w:rPr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75725"/>
    <w:pPr>
      <w:ind w:left="709" w:firstLine="0"/>
      <w:jc w:val="left"/>
    </w:pPr>
    <w:rPr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6C7083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C7083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6C7083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6C7083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6C708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6C7083"/>
    <w:pPr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14">
    <w:name w:val="Обычный1"/>
    <w:rsid w:val="00B925AA"/>
    <w:pPr>
      <w:spacing w:line="360" w:lineRule="auto"/>
      <w:ind w:firstLine="851"/>
    </w:pPr>
    <w:rPr>
      <w:rFonts w:ascii="Times New Roman" w:eastAsia="Arial" w:hAnsi="Times New Roman" w:cs="Times New Roman"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186797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character" w:styleId="a5">
    <w:name w:val="Hyperlink"/>
    <w:basedOn w:val="a0"/>
    <w:uiPriority w:val="99"/>
    <w:unhideWhenUsed/>
    <w:rsid w:val="00C77FB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0D3903"/>
  </w:style>
  <w:style w:type="character" w:styleId="a6">
    <w:name w:val="Placeholder Text"/>
    <w:basedOn w:val="a0"/>
    <w:uiPriority w:val="99"/>
    <w:semiHidden/>
    <w:rsid w:val="0003130A"/>
    <w:rPr>
      <w:color w:val="808080"/>
    </w:rPr>
  </w:style>
  <w:style w:type="character" w:customStyle="1" w:styleId="mwe-math-mathml-inline">
    <w:name w:val="mwe-math-mathml-inline"/>
    <w:basedOn w:val="a0"/>
    <w:rsid w:val="001523D1"/>
  </w:style>
  <w:style w:type="character" w:styleId="a7">
    <w:name w:val="FollowedHyperlink"/>
    <w:basedOn w:val="a0"/>
    <w:uiPriority w:val="99"/>
    <w:semiHidden/>
    <w:unhideWhenUsed/>
    <w:rsid w:val="007A5FEC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D2B80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D2B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63386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3386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3386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3386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3386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6797"/>
    <w:rPr>
      <w:rFonts w:ascii="Times New Roman" w:eastAsiaTheme="majorEastAsia" w:hAnsi="Times New Roman" w:cstheme="majorBidi"/>
      <w:b/>
      <w:color w:val="000000" w:themeColor="text1"/>
      <w:sz w:val="28"/>
      <w:lang w:eastAsia="ru-RU"/>
    </w:rPr>
  </w:style>
  <w:style w:type="paragraph" w:styleId="af">
    <w:name w:val="No Spacing"/>
    <w:uiPriority w:val="1"/>
    <w:qFormat/>
    <w:rsid w:val="0004717F"/>
    <w:pPr>
      <w:jc w:val="both"/>
    </w:pPr>
    <w:rPr>
      <w:rFonts w:ascii="Times New Roman" w:eastAsia="Times New Roman" w:hAnsi="Times New Roman" w:cs="Times New Roman"/>
      <w:lang w:eastAsia="ru-RU"/>
    </w:rPr>
  </w:style>
  <w:style w:type="table" w:styleId="af0">
    <w:name w:val="Table Grid"/>
    <w:basedOn w:val="a1"/>
    <w:uiPriority w:val="59"/>
    <w:rsid w:val="005E6D0F"/>
    <w:pPr>
      <w:ind w:firstLine="851"/>
    </w:pPr>
    <w:rPr>
      <w:rFonts w:eastAsiaTheme="minorEastAsia"/>
      <w:sz w:val="28"/>
      <w:szCs w:val="28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er"/>
    <w:basedOn w:val="a"/>
    <w:link w:val="af2"/>
    <w:uiPriority w:val="99"/>
    <w:unhideWhenUsed/>
    <w:rsid w:val="0042399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42399E"/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character" w:styleId="af3">
    <w:name w:val="page number"/>
    <w:basedOn w:val="a0"/>
    <w:uiPriority w:val="99"/>
    <w:semiHidden/>
    <w:unhideWhenUsed/>
    <w:rsid w:val="0042399E"/>
  </w:style>
  <w:style w:type="paragraph" w:customStyle="1" w:styleId="CenterText">
    <w:name w:val="CenterText"/>
    <w:basedOn w:val="a"/>
    <w:qFormat/>
    <w:rsid w:val="00C61768"/>
    <w:pPr>
      <w:spacing w:before="120"/>
      <w:ind w:firstLine="0"/>
      <w:jc w:val="center"/>
    </w:pPr>
    <w:rPr>
      <w:color w:val="auto"/>
      <w:lang w:val="en-US" w:eastAsia="en-GB"/>
    </w:rPr>
  </w:style>
  <w:style w:type="paragraph" w:styleId="af4">
    <w:name w:val="Normal (Web)"/>
    <w:basedOn w:val="a"/>
    <w:uiPriority w:val="99"/>
    <w:rsid w:val="00574EF1"/>
    <w:pPr>
      <w:spacing w:before="100" w:beforeAutospacing="1" w:after="100" w:afterAutospacing="1"/>
      <w:ind w:firstLine="0"/>
      <w:jc w:val="left"/>
    </w:pPr>
    <w:rPr>
      <w:color w:val="auto"/>
    </w:rPr>
  </w:style>
  <w:style w:type="paragraph" w:customStyle="1" w:styleId="NormaText">
    <w:name w:val="NormaText"/>
    <w:basedOn w:val="a"/>
    <w:qFormat/>
    <w:rsid w:val="00574EF1"/>
    <w:pPr>
      <w:spacing w:before="120"/>
      <w:contextualSpacing/>
    </w:pPr>
    <w:rPr>
      <w:color w:val="auto"/>
      <w:lang w:eastAsia="en-GB"/>
    </w:rPr>
  </w:style>
  <w:style w:type="character" w:styleId="af5">
    <w:name w:val="Unresolved Mention"/>
    <w:basedOn w:val="a0"/>
    <w:uiPriority w:val="99"/>
    <w:semiHidden/>
    <w:unhideWhenUsed/>
    <w:rsid w:val="00066A35"/>
    <w:rPr>
      <w:color w:val="605E5C"/>
      <w:shd w:val="clear" w:color="auto" w:fill="E1DFDD"/>
    </w:rPr>
  </w:style>
  <w:style w:type="numbering" w:customStyle="1" w:styleId="1">
    <w:name w:val="Карпенко 1)"/>
    <w:uiPriority w:val="99"/>
    <w:rsid w:val="002C2CBB"/>
    <w:pPr>
      <w:numPr>
        <w:numId w:val="1"/>
      </w:numPr>
    </w:pPr>
  </w:style>
  <w:style w:type="numbering" w:customStyle="1" w:styleId="10">
    <w:name w:val="Карпенко 1"/>
    <w:uiPriority w:val="99"/>
    <w:rsid w:val="000E004A"/>
    <w:pPr>
      <w:numPr>
        <w:numId w:val="2"/>
      </w:numPr>
    </w:pPr>
  </w:style>
  <w:style w:type="paragraph" w:customStyle="1" w:styleId="22">
    <w:name w:val="Обычный2"/>
    <w:rsid w:val="00ED1222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E004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E004A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E004A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E004A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E004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E0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3">
    <w:name w:val="Body Text 2"/>
    <w:basedOn w:val="a"/>
    <w:link w:val="24"/>
    <w:rsid w:val="00ED1222"/>
    <w:pPr>
      <w:ind w:firstLine="0"/>
    </w:pPr>
    <w:rPr>
      <w:color w:val="auto"/>
      <w:szCs w:val="20"/>
      <w:lang w:val="x-none" w:eastAsia="x-none"/>
    </w:rPr>
  </w:style>
  <w:style w:type="character" w:customStyle="1" w:styleId="24">
    <w:name w:val="Основной текст 2 Знак"/>
    <w:basedOn w:val="a0"/>
    <w:link w:val="23"/>
    <w:rsid w:val="00ED1222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32">
    <w:name w:val="Body Text 3"/>
    <w:basedOn w:val="a"/>
    <w:link w:val="33"/>
    <w:rsid w:val="00ED1222"/>
    <w:pPr>
      <w:ind w:firstLine="0"/>
    </w:pPr>
    <w:rPr>
      <w:b/>
      <w:i/>
      <w:color w:val="auto"/>
      <w:szCs w:val="20"/>
      <w:lang w:val="x-none" w:eastAsia="x-none"/>
    </w:rPr>
  </w:style>
  <w:style w:type="character" w:customStyle="1" w:styleId="33">
    <w:name w:val="Основной текст 3 Знак"/>
    <w:basedOn w:val="a0"/>
    <w:link w:val="32"/>
    <w:rsid w:val="00ED1222"/>
    <w:rPr>
      <w:rFonts w:ascii="Times New Roman" w:eastAsia="Times New Roman" w:hAnsi="Times New Roman" w:cs="Times New Roman"/>
      <w:b/>
      <w:i/>
      <w:szCs w:val="20"/>
      <w:lang w:val="x-none" w:eastAsia="x-none"/>
    </w:rPr>
  </w:style>
  <w:style w:type="paragraph" w:customStyle="1" w:styleId="af6">
    <w:name w:val="Центр. подпись"/>
    <w:basedOn w:val="a"/>
    <w:next w:val="a"/>
    <w:qFormat/>
    <w:rsid w:val="003F6107"/>
    <w:pPr>
      <w:ind w:firstLine="0"/>
      <w:jc w:val="center"/>
    </w:pPr>
  </w:style>
  <w:style w:type="paragraph" w:styleId="af7">
    <w:name w:val="Subtitle"/>
    <w:basedOn w:val="a"/>
    <w:next w:val="a"/>
    <w:link w:val="af8"/>
    <w:uiPriority w:val="11"/>
    <w:qFormat/>
    <w:rsid w:val="003716CE"/>
    <w:pPr>
      <w:numPr>
        <w:ilvl w:val="1"/>
      </w:numPr>
      <w:spacing w:after="160" w:line="276" w:lineRule="auto"/>
      <w:ind w:firstLine="709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8">
    <w:name w:val="Подзаголовок Знак"/>
    <w:basedOn w:val="a0"/>
    <w:link w:val="af7"/>
    <w:uiPriority w:val="11"/>
    <w:rsid w:val="003716CE"/>
    <w:rPr>
      <w:rFonts w:eastAsiaTheme="minorEastAsia"/>
      <w:color w:val="5A5A5A" w:themeColor="text1" w:themeTint="A5"/>
      <w:spacing w:val="15"/>
      <w:sz w:val="22"/>
      <w:szCs w:val="22"/>
      <w:lang w:eastAsia="ru-RU"/>
    </w:rPr>
  </w:style>
  <w:style w:type="paragraph" w:customStyle="1" w:styleId="msonormal0">
    <w:name w:val="msonormal"/>
    <w:basedOn w:val="a"/>
    <w:rsid w:val="00CE0516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</w:rPr>
  </w:style>
  <w:style w:type="table" w:styleId="52">
    <w:name w:val="Plain Table 5"/>
    <w:basedOn w:val="a1"/>
    <w:uiPriority w:val="45"/>
    <w:rsid w:val="000704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0704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5">
    <w:name w:val="Plain Table 1"/>
    <w:basedOn w:val="a1"/>
    <w:uiPriority w:val="41"/>
    <w:rsid w:val="000704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5">
    <w:name w:val="Plain Table 2"/>
    <w:basedOn w:val="a1"/>
    <w:uiPriority w:val="42"/>
    <w:rsid w:val="000704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965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655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6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0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4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2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7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1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6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9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9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str0y/Library/Group%20Containers/UBF8T346G9.Office/User%20Content.localized/Templates.localized/kursovaya_neuro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D0936-60B2-6947-9DEA-2FDB6EEE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kursovaya_neuro.dotx</Template>
  <TotalTime>306</TotalTime>
  <Pages>24</Pages>
  <Words>5116</Words>
  <Characters>29165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Владислав Никатов</cp:lastModifiedBy>
  <cp:revision>27</cp:revision>
  <cp:lastPrinted>2020-05-22T02:26:00Z</cp:lastPrinted>
  <dcterms:created xsi:type="dcterms:W3CDTF">2020-05-22T02:37:00Z</dcterms:created>
  <dcterms:modified xsi:type="dcterms:W3CDTF">2020-05-22T17:27:00Z</dcterms:modified>
</cp:coreProperties>
</file>